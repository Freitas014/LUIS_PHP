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7D07" w14:textId="48600F92" w:rsidR="00A30C17" w:rsidRPr="00B638E2" w:rsidRDefault="00B638E2" w:rsidP="00D85BEE">
      <w:pPr>
        <w:pStyle w:val="Instituio"/>
        <w:rPr>
          <w:b/>
          <w:color w:val="000000" w:themeColor="text1"/>
          <w:szCs w:val="32"/>
        </w:rPr>
      </w:pPr>
      <w:r>
        <w:rPr>
          <w:b/>
          <w:color w:val="000000" w:themeColor="text1"/>
          <w:szCs w:val="32"/>
        </w:rPr>
        <w:t>senai/sc – serviço nacional de aprendizagem industrial</w:t>
      </w:r>
    </w:p>
    <w:p w14:paraId="58544DF5" w14:textId="1409B1C1" w:rsidR="00D85BEE" w:rsidRPr="00B638E2" w:rsidRDefault="00EA5B3C" w:rsidP="00D85BEE">
      <w:pPr>
        <w:pStyle w:val="Instituio"/>
        <w:rPr>
          <w:b/>
          <w:color w:val="000000" w:themeColor="text1"/>
          <w:szCs w:val="32"/>
        </w:rPr>
      </w:pPr>
      <w:r w:rsidRPr="00B638E2">
        <w:rPr>
          <w:b/>
          <w:caps w:val="0"/>
          <w:color w:val="000000" w:themeColor="text1"/>
          <w:szCs w:val="32"/>
        </w:rPr>
        <w:t xml:space="preserve">CURSO TÉCNICO EM </w:t>
      </w:r>
      <w:r w:rsidR="00B638E2">
        <w:rPr>
          <w:b/>
          <w:caps w:val="0"/>
          <w:color w:val="000000" w:themeColor="text1"/>
          <w:szCs w:val="32"/>
        </w:rPr>
        <w:t>DESENVOLVIMENTO DE SISTEMAS</w:t>
      </w:r>
    </w:p>
    <w:p w14:paraId="353F96BB" w14:textId="77777777" w:rsidR="003631C5" w:rsidRPr="002B6694" w:rsidRDefault="003631C5" w:rsidP="00FA4B30">
      <w:pPr>
        <w:jc w:val="center"/>
        <w:rPr>
          <w:szCs w:val="32"/>
        </w:rPr>
      </w:pPr>
    </w:p>
    <w:p w14:paraId="63865EE5" w14:textId="77777777" w:rsidR="00CE2B4F" w:rsidRPr="002B6694" w:rsidRDefault="00CE2B4F" w:rsidP="00FA4B30">
      <w:pPr>
        <w:jc w:val="center"/>
        <w:rPr>
          <w:szCs w:val="32"/>
        </w:rPr>
      </w:pPr>
    </w:p>
    <w:p w14:paraId="34F364AA" w14:textId="6D70EF17" w:rsidR="003631C5" w:rsidRDefault="00B638E2" w:rsidP="008F2232">
      <w:pPr>
        <w:pStyle w:val="NomedoAutor"/>
        <w:spacing w:line="240" w:lineRule="auto"/>
        <w:rPr>
          <w:b/>
          <w:szCs w:val="32"/>
        </w:rPr>
      </w:pPr>
      <w:r>
        <w:rPr>
          <w:b/>
          <w:szCs w:val="32"/>
        </w:rPr>
        <w:t>lucas magalhães sarmento</w:t>
      </w:r>
    </w:p>
    <w:p w14:paraId="007F6CC4" w14:textId="24686772" w:rsidR="00B638E2" w:rsidRDefault="00B638E2" w:rsidP="008F2232">
      <w:pPr>
        <w:pStyle w:val="NomedoAutor"/>
        <w:spacing w:line="240" w:lineRule="auto"/>
        <w:rPr>
          <w:b/>
          <w:szCs w:val="32"/>
        </w:rPr>
      </w:pPr>
      <w:r>
        <w:rPr>
          <w:b/>
          <w:szCs w:val="32"/>
        </w:rPr>
        <w:t>luís Fernando de freitas</w:t>
      </w:r>
    </w:p>
    <w:p w14:paraId="6501F47F" w14:textId="0E690327" w:rsidR="00B638E2" w:rsidRDefault="00B638E2" w:rsidP="008F2232">
      <w:pPr>
        <w:pStyle w:val="NomedoAutor"/>
        <w:spacing w:line="240" w:lineRule="auto"/>
        <w:rPr>
          <w:b/>
          <w:szCs w:val="32"/>
        </w:rPr>
      </w:pPr>
      <w:r>
        <w:rPr>
          <w:b/>
          <w:szCs w:val="32"/>
        </w:rPr>
        <w:t>micael jeferson junco</w:t>
      </w:r>
    </w:p>
    <w:p w14:paraId="48730B7D" w14:textId="76035522" w:rsidR="00B638E2" w:rsidRPr="002B6694" w:rsidRDefault="00B638E2" w:rsidP="008F2232">
      <w:pPr>
        <w:pStyle w:val="NomedoAutor"/>
        <w:spacing w:line="240" w:lineRule="auto"/>
        <w:rPr>
          <w:b/>
          <w:szCs w:val="32"/>
        </w:rPr>
      </w:pPr>
      <w:r>
        <w:rPr>
          <w:b/>
          <w:szCs w:val="32"/>
        </w:rPr>
        <w:t>yan carlos de oliveira</w:t>
      </w:r>
    </w:p>
    <w:p w14:paraId="78698FB1" w14:textId="77777777" w:rsidR="003631C5" w:rsidRPr="000B2583" w:rsidRDefault="003631C5" w:rsidP="008F2232">
      <w:pPr>
        <w:pStyle w:val="NomedoAutor"/>
        <w:spacing w:line="240" w:lineRule="auto"/>
        <w:rPr>
          <w:sz w:val="32"/>
          <w:szCs w:val="32"/>
        </w:rPr>
      </w:pPr>
    </w:p>
    <w:p w14:paraId="04BA7383" w14:textId="77777777" w:rsidR="003631C5" w:rsidRPr="000B2583" w:rsidRDefault="003631C5" w:rsidP="00311EF8">
      <w:pPr>
        <w:rPr>
          <w:sz w:val="32"/>
          <w:szCs w:val="32"/>
        </w:rPr>
      </w:pPr>
    </w:p>
    <w:p w14:paraId="7FEE25F4" w14:textId="77777777" w:rsidR="003631C5" w:rsidRPr="000B2583" w:rsidRDefault="003631C5" w:rsidP="000B2583">
      <w:pPr>
        <w:rPr>
          <w:sz w:val="32"/>
          <w:szCs w:val="32"/>
        </w:rPr>
      </w:pPr>
    </w:p>
    <w:p w14:paraId="6E32F8C6" w14:textId="77777777" w:rsidR="00CE2B4F" w:rsidRDefault="00CE2B4F" w:rsidP="000B2583">
      <w:pPr>
        <w:rPr>
          <w:sz w:val="32"/>
          <w:szCs w:val="32"/>
        </w:rPr>
      </w:pPr>
    </w:p>
    <w:p w14:paraId="347EBCF1" w14:textId="77777777" w:rsidR="00CE0882" w:rsidRDefault="00CE0882" w:rsidP="000B2583">
      <w:pPr>
        <w:rPr>
          <w:sz w:val="32"/>
          <w:szCs w:val="32"/>
        </w:rPr>
      </w:pPr>
    </w:p>
    <w:p w14:paraId="7D232A83" w14:textId="77777777" w:rsidR="00CE2B4F" w:rsidRPr="000B2583" w:rsidRDefault="00CE2B4F" w:rsidP="000B2583">
      <w:pPr>
        <w:rPr>
          <w:sz w:val="32"/>
          <w:szCs w:val="32"/>
        </w:rPr>
      </w:pPr>
    </w:p>
    <w:p w14:paraId="4922CFF0" w14:textId="77777777" w:rsidR="00CE2B4F" w:rsidRPr="000B2583" w:rsidRDefault="00CE2B4F" w:rsidP="000B2583">
      <w:pPr>
        <w:rPr>
          <w:sz w:val="32"/>
          <w:szCs w:val="32"/>
        </w:rPr>
      </w:pPr>
    </w:p>
    <w:p w14:paraId="578FF6D7" w14:textId="77777777" w:rsidR="00440BD6" w:rsidRPr="00EB279D" w:rsidRDefault="00440BD6" w:rsidP="000B2583">
      <w:pPr>
        <w:rPr>
          <w:szCs w:val="32"/>
        </w:rPr>
      </w:pPr>
    </w:p>
    <w:p w14:paraId="48FD68FA" w14:textId="77777777" w:rsidR="000B2583" w:rsidRPr="000B2583" w:rsidRDefault="000B2583" w:rsidP="000B2583">
      <w:pPr>
        <w:rPr>
          <w:sz w:val="32"/>
          <w:szCs w:val="32"/>
        </w:rPr>
      </w:pPr>
    </w:p>
    <w:p w14:paraId="3CB1149D" w14:textId="77777777" w:rsidR="00440BD6" w:rsidRPr="00A42B5F" w:rsidRDefault="00440BD6" w:rsidP="000B2583">
      <w:pPr>
        <w:rPr>
          <w:szCs w:val="32"/>
        </w:rPr>
      </w:pPr>
    </w:p>
    <w:p w14:paraId="7070A40C" w14:textId="4B009415" w:rsidR="00440BD6" w:rsidRDefault="00B638E2" w:rsidP="00CE0882">
      <w:pPr>
        <w:pStyle w:val="TtulodoTrabalho"/>
        <w:rPr>
          <w:szCs w:val="32"/>
        </w:rPr>
      </w:pPr>
      <w:r>
        <w:rPr>
          <w:szCs w:val="32"/>
        </w:rPr>
        <w:t xml:space="preserve">padaria </w:t>
      </w:r>
      <w:r w:rsidRPr="00B638E2">
        <w:rPr>
          <w:szCs w:val="32"/>
        </w:rPr>
        <w:t>mokele y mbembe</w:t>
      </w:r>
    </w:p>
    <w:p w14:paraId="6C4E8EFB" w14:textId="77777777" w:rsidR="00B638E2" w:rsidRPr="00B638E2" w:rsidRDefault="00B638E2" w:rsidP="00B638E2">
      <w:pPr>
        <w:pStyle w:val="TtulodoTrabalho"/>
        <w:jc w:val="both"/>
        <w:rPr>
          <w:szCs w:val="24"/>
        </w:rPr>
      </w:pPr>
    </w:p>
    <w:p w14:paraId="2C525879" w14:textId="77777777" w:rsidR="009C2E4F" w:rsidRPr="00B638E2" w:rsidRDefault="009C2E4F" w:rsidP="00CE0882"/>
    <w:p w14:paraId="6E18D406" w14:textId="77777777" w:rsidR="00A60554" w:rsidRPr="00B638E2" w:rsidRDefault="00A60554" w:rsidP="00CE0882"/>
    <w:p w14:paraId="498AE19D" w14:textId="77777777" w:rsidR="000B2583" w:rsidRPr="00B638E2" w:rsidRDefault="000B2583" w:rsidP="00CE0882"/>
    <w:p w14:paraId="6FFE328D" w14:textId="77777777" w:rsidR="000B2583" w:rsidRPr="00B638E2" w:rsidRDefault="000B2583" w:rsidP="00CE0882"/>
    <w:p w14:paraId="05E6485B" w14:textId="77777777" w:rsidR="000B2583" w:rsidRPr="00B638E2" w:rsidRDefault="000B2583" w:rsidP="00CE0882"/>
    <w:p w14:paraId="6E728BB8" w14:textId="77777777" w:rsidR="009C2E4F" w:rsidRPr="00B638E2" w:rsidRDefault="009C2E4F" w:rsidP="00CE0882"/>
    <w:p w14:paraId="3B6708AE" w14:textId="77777777" w:rsidR="00D95FFC" w:rsidRPr="00B638E2" w:rsidRDefault="00D95FFC" w:rsidP="00CE0882"/>
    <w:p w14:paraId="7AC4D858" w14:textId="77777777" w:rsidR="00A60554" w:rsidRPr="00B638E2" w:rsidRDefault="00A60554" w:rsidP="00CE0882"/>
    <w:p w14:paraId="6CAC9FB4" w14:textId="77777777" w:rsidR="00CE0882" w:rsidRPr="00B638E2" w:rsidRDefault="00CE0882" w:rsidP="00CE0882"/>
    <w:p w14:paraId="3577A06C" w14:textId="77777777" w:rsidR="00CE0882" w:rsidRPr="00B638E2" w:rsidRDefault="00CE0882" w:rsidP="00CE0882"/>
    <w:p w14:paraId="49521598" w14:textId="77777777" w:rsidR="00CE0882" w:rsidRPr="00B638E2" w:rsidRDefault="00CE0882" w:rsidP="00EB279D"/>
    <w:p w14:paraId="6D133132" w14:textId="77777777" w:rsidR="00CE0882" w:rsidRPr="00B638E2" w:rsidRDefault="00CE0882" w:rsidP="00EB279D"/>
    <w:p w14:paraId="14534839" w14:textId="77777777" w:rsidR="00907CC5" w:rsidRPr="00B638E2" w:rsidRDefault="00907CC5" w:rsidP="00EB279D"/>
    <w:p w14:paraId="5A066C53" w14:textId="77777777" w:rsidR="00EB279D" w:rsidRPr="00B638E2" w:rsidRDefault="00EB279D" w:rsidP="00EB279D"/>
    <w:p w14:paraId="4376A024" w14:textId="150F9872" w:rsidR="00FC0C76" w:rsidRPr="002B6694" w:rsidRDefault="00B638E2" w:rsidP="00EB279D">
      <w:pPr>
        <w:pStyle w:val="LocaleAno"/>
        <w:spacing w:before="80"/>
        <w:rPr>
          <w:b/>
        </w:rPr>
      </w:pPr>
      <w:r>
        <w:rPr>
          <w:b/>
        </w:rPr>
        <w:t>Joinville</w:t>
      </w:r>
    </w:p>
    <w:p w14:paraId="38EA65D0" w14:textId="4B06E63B" w:rsidR="003E6166" w:rsidRPr="002B6694" w:rsidRDefault="00B638E2" w:rsidP="00EB279D">
      <w:pPr>
        <w:pStyle w:val="LocaleAno"/>
        <w:rPr>
          <w:b/>
        </w:rPr>
      </w:pPr>
      <w:r>
        <w:rPr>
          <w:b/>
        </w:rPr>
        <w:t>2025</w:t>
      </w:r>
    </w:p>
    <w:p w14:paraId="13FBB78D" w14:textId="77777777" w:rsidR="00B638E2" w:rsidRDefault="00B638E2" w:rsidP="00B638E2">
      <w:pPr>
        <w:pStyle w:val="NomedoAutor"/>
        <w:spacing w:line="240" w:lineRule="auto"/>
        <w:rPr>
          <w:b/>
          <w:szCs w:val="32"/>
        </w:rPr>
      </w:pPr>
      <w:r>
        <w:rPr>
          <w:b/>
          <w:szCs w:val="32"/>
        </w:rPr>
        <w:t>lucas magalhães sarmento</w:t>
      </w:r>
    </w:p>
    <w:p w14:paraId="3ABD69B3" w14:textId="77777777" w:rsidR="00B638E2" w:rsidRDefault="00B638E2" w:rsidP="00B638E2">
      <w:pPr>
        <w:pStyle w:val="NomedoAutor"/>
        <w:spacing w:line="240" w:lineRule="auto"/>
        <w:rPr>
          <w:b/>
          <w:szCs w:val="32"/>
        </w:rPr>
      </w:pPr>
      <w:r>
        <w:rPr>
          <w:b/>
          <w:szCs w:val="32"/>
        </w:rPr>
        <w:t>luís Fernando de freitas</w:t>
      </w:r>
    </w:p>
    <w:p w14:paraId="0F8CCAD4" w14:textId="77777777" w:rsidR="00B638E2" w:rsidRDefault="00B638E2" w:rsidP="00B638E2">
      <w:pPr>
        <w:pStyle w:val="NomedoAutor"/>
        <w:spacing w:line="240" w:lineRule="auto"/>
        <w:rPr>
          <w:b/>
          <w:szCs w:val="32"/>
        </w:rPr>
      </w:pPr>
      <w:r>
        <w:rPr>
          <w:b/>
          <w:szCs w:val="32"/>
        </w:rPr>
        <w:t>micael jeferson junco</w:t>
      </w:r>
    </w:p>
    <w:p w14:paraId="274DCF7B" w14:textId="77777777" w:rsidR="00B638E2" w:rsidRPr="002B6694" w:rsidRDefault="00B638E2" w:rsidP="00B638E2">
      <w:pPr>
        <w:pStyle w:val="NomedoAutor"/>
        <w:spacing w:line="240" w:lineRule="auto"/>
        <w:rPr>
          <w:b/>
          <w:szCs w:val="32"/>
        </w:rPr>
      </w:pPr>
      <w:r>
        <w:rPr>
          <w:b/>
          <w:szCs w:val="32"/>
        </w:rPr>
        <w:t>yan carlos de oliveira</w:t>
      </w:r>
    </w:p>
    <w:p w14:paraId="178FA054" w14:textId="77777777" w:rsidR="00F54D1F" w:rsidRPr="00440BD6" w:rsidRDefault="00F54D1F" w:rsidP="000B2583">
      <w:pPr>
        <w:jc w:val="center"/>
      </w:pPr>
    </w:p>
    <w:p w14:paraId="7C0680D7" w14:textId="77777777" w:rsidR="00F54D1F" w:rsidRDefault="00F54D1F" w:rsidP="000B2583">
      <w:pPr>
        <w:jc w:val="center"/>
      </w:pPr>
    </w:p>
    <w:p w14:paraId="2089BF81" w14:textId="77777777" w:rsidR="008F2232" w:rsidRDefault="008F2232" w:rsidP="000B2583">
      <w:pPr>
        <w:jc w:val="center"/>
      </w:pPr>
    </w:p>
    <w:p w14:paraId="5F847407" w14:textId="77777777" w:rsidR="008F2232" w:rsidRDefault="008F2232" w:rsidP="000B2583">
      <w:pPr>
        <w:jc w:val="center"/>
      </w:pPr>
    </w:p>
    <w:p w14:paraId="77642B46" w14:textId="77777777" w:rsidR="00606253" w:rsidRDefault="00606253" w:rsidP="000B2583">
      <w:pPr>
        <w:jc w:val="center"/>
      </w:pPr>
    </w:p>
    <w:p w14:paraId="58DD0A80" w14:textId="77777777" w:rsidR="00BB18BC" w:rsidRDefault="00BB18BC" w:rsidP="000B2583">
      <w:pPr>
        <w:jc w:val="center"/>
      </w:pPr>
    </w:p>
    <w:p w14:paraId="32E8A3E5" w14:textId="77777777" w:rsidR="00BB18BC" w:rsidRDefault="00BB18BC" w:rsidP="000B2583">
      <w:pPr>
        <w:jc w:val="center"/>
      </w:pPr>
    </w:p>
    <w:p w14:paraId="21E46867" w14:textId="77777777" w:rsidR="00BB18BC" w:rsidRDefault="00BB18BC" w:rsidP="000B2583">
      <w:pPr>
        <w:jc w:val="center"/>
      </w:pPr>
    </w:p>
    <w:p w14:paraId="5285F396" w14:textId="77777777" w:rsidR="00BB18BC" w:rsidRDefault="00BB18BC" w:rsidP="000B2583">
      <w:pPr>
        <w:jc w:val="center"/>
      </w:pPr>
    </w:p>
    <w:p w14:paraId="77DE95DC" w14:textId="77777777" w:rsidR="00BB18BC" w:rsidRDefault="00BB18BC" w:rsidP="000B2583">
      <w:pPr>
        <w:jc w:val="center"/>
      </w:pPr>
    </w:p>
    <w:p w14:paraId="312806FE" w14:textId="77777777" w:rsidR="00BB18BC" w:rsidRDefault="00BB18BC" w:rsidP="000B2583">
      <w:pPr>
        <w:jc w:val="center"/>
      </w:pPr>
    </w:p>
    <w:p w14:paraId="67A111AB" w14:textId="77777777" w:rsidR="000B2583" w:rsidRDefault="000B2583" w:rsidP="000B2583">
      <w:pPr>
        <w:jc w:val="center"/>
      </w:pPr>
    </w:p>
    <w:p w14:paraId="576D6ABA" w14:textId="77777777" w:rsidR="00CE0882" w:rsidRDefault="00CE0882" w:rsidP="000B2583">
      <w:pPr>
        <w:pStyle w:val="TtulodoTrabalho"/>
      </w:pPr>
    </w:p>
    <w:p w14:paraId="1BA44FA4" w14:textId="77777777" w:rsidR="00CE0882" w:rsidRDefault="00CE0882" w:rsidP="000B2583">
      <w:pPr>
        <w:pStyle w:val="TtulodoTrabalho"/>
      </w:pPr>
    </w:p>
    <w:p w14:paraId="099019E7" w14:textId="58221201" w:rsidR="000028AB" w:rsidRPr="00B638E2" w:rsidRDefault="00B638E2" w:rsidP="000B2583">
      <w:pPr>
        <w:pStyle w:val="TtulodoTrabalho"/>
        <w:rPr>
          <w:sz w:val="22"/>
          <w:szCs w:val="24"/>
        </w:rPr>
      </w:pPr>
      <w:r w:rsidRPr="00B638E2">
        <w:t>mokele y mbembe</w:t>
      </w:r>
      <w:r w:rsidR="00341089" w:rsidRPr="00B638E2">
        <w:t>:</w:t>
      </w:r>
      <w:r w:rsidRPr="00B638E2">
        <w:t xml:space="preserve"> s</w:t>
      </w:r>
      <w:r w:rsidRPr="00B638E2">
        <w:rPr>
          <w:sz w:val="22"/>
          <w:szCs w:val="24"/>
        </w:rPr>
        <w:t xml:space="preserve">istema de </w:t>
      </w:r>
      <w:r w:rsidRPr="00B638E2">
        <w:t>G</w:t>
      </w:r>
      <w:r>
        <w:rPr>
          <w:sz w:val="22"/>
          <w:szCs w:val="24"/>
        </w:rPr>
        <w:t xml:space="preserve">estão </w:t>
      </w:r>
      <w:r w:rsidRPr="00B638E2">
        <w:t>d</w:t>
      </w:r>
      <w:r>
        <w:rPr>
          <w:sz w:val="22"/>
          <w:szCs w:val="24"/>
        </w:rPr>
        <w:t xml:space="preserve">e </w:t>
      </w:r>
      <w:r w:rsidRPr="00B638E2">
        <w:t>p</w:t>
      </w:r>
      <w:r>
        <w:rPr>
          <w:sz w:val="22"/>
          <w:szCs w:val="24"/>
        </w:rPr>
        <w:t>adaria</w:t>
      </w:r>
    </w:p>
    <w:p w14:paraId="783E65CB" w14:textId="77777777" w:rsidR="00F54D1F" w:rsidRPr="00B638E2" w:rsidRDefault="00F54D1F" w:rsidP="00045376">
      <w:pPr>
        <w:ind w:firstLine="0"/>
        <w:jc w:val="center"/>
      </w:pPr>
    </w:p>
    <w:p w14:paraId="0CD40367" w14:textId="7AF9E4F5" w:rsidR="00DB2348" w:rsidRPr="00564144" w:rsidRDefault="00423B9D" w:rsidP="00B638E2">
      <w:pPr>
        <w:pStyle w:val="EstiloNotadeMonografiaNegrito"/>
        <w:spacing w:line="240" w:lineRule="auto"/>
        <w:ind w:left="0"/>
        <w:jc w:val="left"/>
        <w:rPr>
          <w:sz w:val="24"/>
        </w:rPr>
      </w:pPr>
      <w:r>
        <w:rPr>
          <w:sz w:val="24"/>
        </w:rPr>
        <w:t xml:space="preserve">Trabalho </w:t>
      </w:r>
      <w:r w:rsidR="00D41A6D">
        <w:rPr>
          <w:sz w:val="24"/>
        </w:rPr>
        <w:t xml:space="preserve">Situação Aprendizagem </w:t>
      </w:r>
      <w:r w:rsidR="001E2F9C">
        <w:rPr>
          <w:sz w:val="24"/>
        </w:rPr>
        <w:t xml:space="preserve">para </w:t>
      </w:r>
      <w:r w:rsidR="001E2F9C" w:rsidRPr="00564144">
        <w:rPr>
          <w:sz w:val="24"/>
        </w:rPr>
        <w:t>apresentação</w:t>
      </w:r>
      <w:r w:rsidR="00B23E6C" w:rsidRPr="00564144">
        <w:rPr>
          <w:sz w:val="24"/>
        </w:rPr>
        <w:t xml:space="preserve"> </w:t>
      </w:r>
      <w:r w:rsidR="00DB2348" w:rsidRPr="00564144">
        <w:rPr>
          <w:sz w:val="24"/>
        </w:rPr>
        <w:t xml:space="preserve">ao Curso Técnico </w:t>
      </w:r>
      <w:r w:rsidR="00D41A6D">
        <w:rPr>
          <w:sz w:val="24"/>
        </w:rPr>
        <w:t xml:space="preserve">Desenvolvimento de Sistemas </w:t>
      </w:r>
      <w:r w:rsidR="00DB2348" w:rsidRPr="00564144">
        <w:rPr>
          <w:sz w:val="24"/>
        </w:rPr>
        <w:t xml:space="preserve">do </w:t>
      </w:r>
      <w:r w:rsidR="00D41A6D">
        <w:rPr>
          <w:sz w:val="24"/>
        </w:rPr>
        <w:t xml:space="preserve">Serviço Nacional de Aprendizagem Industrial (SENAI) </w:t>
      </w:r>
      <w:r w:rsidR="00DB2348" w:rsidRPr="00564144">
        <w:rPr>
          <w:sz w:val="24"/>
        </w:rPr>
        <w:t xml:space="preserve">– </w:t>
      </w:r>
      <w:r w:rsidR="00D41A6D">
        <w:rPr>
          <w:sz w:val="24"/>
        </w:rPr>
        <w:t xml:space="preserve">São José </w:t>
      </w:r>
      <w:r w:rsidR="00DB2348" w:rsidRPr="00564144">
        <w:rPr>
          <w:sz w:val="24"/>
        </w:rPr>
        <w:t>- Paraná</w:t>
      </w:r>
      <w:r w:rsidR="00ED0A81" w:rsidRPr="00564144">
        <w:rPr>
          <w:sz w:val="24"/>
        </w:rPr>
        <w:t>,</w:t>
      </w:r>
      <w:r w:rsidR="00B23E6C" w:rsidRPr="00564144">
        <w:rPr>
          <w:sz w:val="24"/>
        </w:rPr>
        <w:t xml:space="preserve"> como </w:t>
      </w:r>
      <w:r w:rsidR="00DB2348" w:rsidRPr="00564144">
        <w:rPr>
          <w:sz w:val="24"/>
        </w:rPr>
        <w:t xml:space="preserve">parte das exigências para obtenção </w:t>
      </w:r>
      <w:r w:rsidR="00B23E6C" w:rsidRPr="00564144">
        <w:rPr>
          <w:sz w:val="24"/>
        </w:rPr>
        <w:t xml:space="preserve">do grau de </w:t>
      </w:r>
      <w:r w:rsidR="00DB2348" w:rsidRPr="00564144">
        <w:rPr>
          <w:sz w:val="24"/>
        </w:rPr>
        <w:t xml:space="preserve">Técnico em </w:t>
      </w:r>
      <w:r w:rsidR="00D41A6D">
        <w:rPr>
          <w:sz w:val="24"/>
        </w:rPr>
        <w:t>Desenvolvimento de Sistemas</w:t>
      </w:r>
      <w:r w:rsidR="00BD656F" w:rsidRPr="00564144">
        <w:rPr>
          <w:sz w:val="24"/>
        </w:rPr>
        <w:t>.</w:t>
      </w:r>
    </w:p>
    <w:p w14:paraId="3C933433" w14:textId="77777777" w:rsidR="00DB2348" w:rsidRPr="00564144" w:rsidRDefault="00DB2348" w:rsidP="00B638E2">
      <w:pPr>
        <w:pStyle w:val="EstiloNotadeMonografiaNegrito"/>
        <w:spacing w:line="240" w:lineRule="auto"/>
        <w:jc w:val="left"/>
        <w:rPr>
          <w:sz w:val="24"/>
        </w:rPr>
      </w:pPr>
    </w:p>
    <w:p w14:paraId="764661B0" w14:textId="15AD4EFD" w:rsidR="00F54D1F" w:rsidRPr="00564144" w:rsidRDefault="00F54D1F" w:rsidP="00B638E2">
      <w:pPr>
        <w:pStyle w:val="EstiloNotadeMonografiaNegrito"/>
        <w:spacing w:line="240" w:lineRule="auto"/>
        <w:jc w:val="left"/>
        <w:rPr>
          <w:sz w:val="24"/>
        </w:rPr>
      </w:pPr>
      <w:r w:rsidRPr="00564144">
        <w:rPr>
          <w:sz w:val="24"/>
        </w:rPr>
        <w:t xml:space="preserve">Orientador: </w:t>
      </w:r>
      <w:r w:rsidR="00423B9D" w:rsidRPr="00423B9D">
        <w:rPr>
          <w:color w:val="FF0000"/>
          <w:sz w:val="24"/>
        </w:rPr>
        <w:t xml:space="preserve">Prof. </w:t>
      </w:r>
      <w:r w:rsidR="00E168C9">
        <w:rPr>
          <w:color w:val="FF0000"/>
          <w:sz w:val="24"/>
        </w:rPr>
        <w:t xml:space="preserve">Sérgio Luiz Silveira </w:t>
      </w:r>
    </w:p>
    <w:p w14:paraId="051EA2FD" w14:textId="77777777" w:rsidR="00B9347B" w:rsidRPr="00564144" w:rsidRDefault="00B9347B" w:rsidP="000028AB">
      <w:pPr>
        <w:ind w:firstLine="0"/>
      </w:pPr>
    </w:p>
    <w:p w14:paraId="035F75BE" w14:textId="77777777" w:rsidR="002B347D" w:rsidRDefault="002B347D" w:rsidP="000028AB">
      <w:pPr>
        <w:ind w:firstLine="0"/>
      </w:pPr>
    </w:p>
    <w:p w14:paraId="0034A57C" w14:textId="77777777" w:rsidR="000B2583" w:rsidRDefault="000B2583" w:rsidP="00DB2348">
      <w:pPr>
        <w:pStyle w:val="LocaleAno"/>
        <w:spacing w:before="140"/>
        <w:rPr>
          <w:b/>
        </w:rPr>
      </w:pPr>
    </w:p>
    <w:p w14:paraId="7EBD4702" w14:textId="77777777" w:rsidR="000B2583" w:rsidRDefault="000B2583" w:rsidP="00DB2348">
      <w:pPr>
        <w:pStyle w:val="LocaleAno"/>
        <w:spacing w:before="140"/>
        <w:rPr>
          <w:b/>
        </w:rPr>
      </w:pPr>
    </w:p>
    <w:p w14:paraId="3E5A0413" w14:textId="77777777" w:rsidR="000B2583" w:rsidRDefault="000B2583" w:rsidP="00DB2348">
      <w:pPr>
        <w:pStyle w:val="LocaleAno"/>
        <w:spacing w:before="140"/>
        <w:rPr>
          <w:b/>
        </w:rPr>
      </w:pPr>
    </w:p>
    <w:p w14:paraId="1E5B27CB" w14:textId="77777777" w:rsidR="000B2583" w:rsidRDefault="000B2583" w:rsidP="00DB2348">
      <w:pPr>
        <w:pStyle w:val="LocaleAno"/>
        <w:spacing w:before="140"/>
        <w:rPr>
          <w:b/>
        </w:rPr>
      </w:pPr>
    </w:p>
    <w:p w14:paraId="2A1256E3" w14:textId="37134943" w:rsidR="00DB2348" w:rsidRPr="00907CC5" w:rsidRDefault="00E168C9" w:rsidP="00CE0882">
      <w:pPr>
        <w:pStyle w:val="LocaleAno"/>
        <w:spacing w:before="180"/>
        <w:rPr>
          <w:b/>
        </w:rPr>
      </w:pPr>
      <w:r>
        <w:rPr>
          <w:b/>
        </w:rPr>
        <w:lastRenderedPageBreak/>
        <w:t>Joinville</w:t>
      </w:r>
    </w:p>
    <w:p w14:paraId="1C9C0886" w14:textId="3169C730" w:rsidR="00E6736A" w:rsidRDefault="00E168C9" w:rsidP="00DB2348">
      <w:pPr>
        <w:pStyle w:val="LocaleAno"/>
        <w:rPr>
          <w:b/>
          <w:color w:val="FF0000"/>
        </w:rPr>
      </w:pPr>
      <w:r>
        <w:rPr>
          <w:b/>
        </w:rPr>
        <w:t>2025</w:t>
      </w:r>
    </w:p>
    <w:p w14:paraId="28FFD027" w14:textId="77777777" w:rsidR="00937E70" w:rsidRDefault="00937E70" w:rsidP="00E265DD">
      <w:pPr>
        <w:pStyle w:val="NomedoAutor"/>
        <w:rPr>
          <w:b/>
        </w:rPr>
      </w:pPr>
      <w:r w:rsidRPr="00937E70">
        <w:rPr>
          <w:b/>
        </w:rPr>
        <w:t>TERMO DE APROVAÇÃO</w:t>
      </w:r>
    </w:p>
    <w:p w14:paraId="78E128FA" w14:textId="77777777" w:rsidR="00937E70" w:rsidRPr="00937E70" w:rsidRDefault="00937E70" w:rsidP="00E265DD">
      <w:pPr>
        <w:pStyle w:val="NomedoAutor"/>
        <w:rPr>
          <w:b/>
        </w:rPr>
      </w:pPr>
    </w:p>
    <w:p w14:paraId="70EE0397" w14:textId="77777777" w:rsidR="00937E70" w:rsidRDefault="00937E70" w:rsidP="00E265DD">
      <w:pPr>
        <w:pStyle w:val="NomedoAutor"/>
      </w:pPr>
    </w:p>
    <w:p w14:paraId="3C3121F6" w14:textId="77777777" w:rsidR="00A30BF0" w:rsidRDefault="00A30BF0" w:rsidP="00A30BF0">
      <w:pPr>
        <w:pStyle w:val="NomedoAutor"/>
        <w:spacing w:line="240" w:lineRule="auto"/>
        <w:rPr>
          <w:b/>
          <w:szCs w:val="32"/>
        </w:rPr>
      </w:pPr>
      <w:r>
        <w:rPr>
          <w:b/>
          <w:szCs w:val="32"/>
        </w:rPr>
        <w:t>lucas magalhães sarmento</w:t>
      </w:r>
    </w:p>
    <w:p w14:paraId="43F0BD1F" w14:textId="77777777" w:rsidR="00A30BF0" w:rsidRDefault="00A30BF0" w:rsidP="00A30BF0">
      <w:pPr>
        <w:pStyle w:val="NomedoAutor"/>
        <w:spacing w:line="240" w:lineRule="auto"/>
        <w:rPr>
          <w:b/>
          <w:szCs w:val="32"/>
        </w:rPr>
      </w:pPr>
      <w:r>
        <w:rPr>
          <w:b/>
          <w:szCs w:val="32"/>
        </w:rPr>
        <w:t>luís Fernando de freitas</w:t>
      </w:r>
    </w:p>
    <w:p w14:paraId="0594378A" w14:textId="77777777" w:rsidR="00A30BF0" w:rsidRDefault="00A30BF0" w:rsidP="00A30BF0">
      <w:pPr>
        <w:pStyle w:val="NomedoAutor"/>
        <w:spacing w:line="240" w:lineRule="auto"/>
        <w:rPr>
          <w:b/>
          <w:szCs w:val="32"/>
        </w:rPr>
      </w:pPr>
      <w:r>
        <w:rPr>
          <w:b/>
          <w:szCs w:val="32"/>
        </w:rPr>
        <w:t>micael jeferson junco</w:t>
      </w:r>
    </w:p>
    <w:p w14:paraId="2223647A" w14:textId="77777777" w:rsidR="00A30BF0" w:rsidRPr="002B6694" w:rsidRDefault="00A30BF0" w:rsidP="00A30BF0">
      <w:pPr>
        <w:pStyle w:val="NomedoAutor"/>
        <w:spacing w:line="240" w:lineRule="auto"/>
        <w:rPr>
          <w:b/>
          <w:szCs w:val="32"/>
        </w:rPr>
      </w:pPr>
      <w:r>
        <w:rPr>
          <w:b/>
          <w:szCs w:val="32"/>
        </w:rPr>
        <w:t>yan carlos de oliveira</w:t>
      </w:r>
    </w:p>
    <w:p w14:paraId="603A71FD" w14:textId="77777777" w:rsidR="00A6796D" w:rsidRDefault="00A6796D" w:rsidP="00311EF8"/>
    <w:p w14:paraId="3D33E308" w14:textId="77777777" w:rsidR="00A6796D" w:rsidRDefault="00A6796D" w:rsidP="00311EF8"/>
    <w:p w14:paraId="0A9987DF" w14:textId="54964144" w:rsidR="00E6736A" w:rsidRDefault="00A30BF0" w:rsidP="000028AB">
      <w:pPr>
        <w:pStyle w:val="TtulodoTrabalho"/>
      </w:pPr>
      <w:r>
        <w:t>padaria Mokele y mbembe</w:t>
      </w:r>
      <w:r w:rsidR="00E6736A">
        <w:t xml:space="preserve">: </w:t>
      </w:r>
      <w:r w:rsidR="00E265DD">
        <w:t>S</w:t>
      </w:r>
      <w:r>
        <w:rPr>
          <w:caps w:val="0"/>
        </w:rPr>
        <w:t>istema de Gestão de Padaria</w:t>
      </w:r>
    </w:p>
    <w:p w14:paraId="3EFE20F2" w14:textId="77777777" w:rsidR="00E6736A" w:rsidRDefault="00E6736A" w:rsidP="00FA35FB">
      <w:pPr>
        <w:ind w:firstLine="0"/>
        <w:jc w:val="center"/>
      </w:pPr>
    </w:p>
    <w:p w14:paraId="3642C0D3" w14:textId="77777777" w:rsidR="00937E70" w:rsidRDefault="00937E70" w:rsidP="00FA35FB">
      <w:pPr>
        <w:ind w:firstLine="0"/>
        <w:jc w:val="center"/>
      </w:pPr>
    </w:p>
    <w:p w14:paraId="39EC417C" w14:textId="5ACD281C" w:rsidR="00937E70" w:rsidRPr="00937E70" w:rsidRDefault="00937E70" w:rsidP="00937E70">
      <w:pPr>
        <w:autoSpaceDE w:val="0"/>
        <w:autoSpaceDN w:val="0"/>
        <w:adjustRightInd w:val="0"/>
        <w:spacing w:line="240" w:lineRule="auto"/>
        <w:ind w:firstLine="0"/>
        <w:rPr>
          <w:rFonts w:cs="Arial"/>
        </w:rPr>
      </w:pPr>
      <w:r w:rsidRPr="00937E70">
        <w:rPr>
          <w:rFonts w:cs="Arial"/>
        </w:rPr>
        <w:t>Trabalho de conclusão de curso aprovado como requisito parcial para a obtenção do</w:t>
      </w:r>
      <w:r>
        <w:rPr>
          <w:rFonts w:cs="Arial"/>
        </w:rPr>
        <w:t xml:space="preserve"> </w:t>
      </w:r>
      <w:r w:rsidRPr="00937E70">
        <w:rPr>
          <w:rFonts w:cs="Arial"/>
        </w:rPr>
        <w:t xml:space="preserve">grau de </w:t>
      </w:r>
      <w:r>
        <w:rPr>
          <w:rFonts w:cs="Arial"/>
        </w:rPr>
        <w:t xml:space="preserve">Técnico de </w:t>
      </w:r>
      <w:r w:rsidR="001E2F9C">
        <w:rPr>
          <w:rFonts w:cs="Arial"/>
        </w:rPr>
        <w:t>Desenvolvimento de Sistemas</w:t>
      </w:r>
      <w:r>
        <w:rPr>
          <w:rFonts w:cs="Arial"/>
        </w:rPr>
        <w:t xml:space="preserve"> do Curso Técnico </w:t>
      </w:r>
      <w:r w:rsidR="001E2F9C">
        <w:rPr>
          <w:rFonts w:cs="Arial"/>
        </w:rPr>
        <w:t>Desenvolvimento d</w:t>
      </w:r>
      <w:r w:rsidR="00564144">
        <w:rPr>
          <w:rFonts w:cs="Arial"/>
        </w:rPr>
        <w:t>e</w:t>
      </w:r>
      <w:r w:rsidR="001E2F9C">
        <w:rPr>
          <w:rFonts w:cs="Arial"/>
        </w:rPr>
        <w:t xml:space="preserve"> Sistemas do Serviço Nacional de Aprendizagem Industrial (SENAI) </w:t>
      </w:r>
      <w:r w:rsidRPr="00937E70">
        <w:rPr>
          <w:rFonts w:cs="Arial"/>
        </w:rPr>
        <w:t>pela</w:t>
      </w:r>
      <w:r>
        <w:rPr>
          <w:rFonts w:cs="Arial"/>
        </w:rPr>
        <w:t xml:space="preserve"> </w:t>
      </w:r>
      <w:r w:rsidRPr="00937E70">
        <w:rPr>
          <w:rFonts w:cs="Arial"/>
        </w:rPr>
        <w:t>seguinte banca examinadora:</w:t>
      </w:r>
    </w:p>
    <w:p w14:paraId="3798FBED" w14:textId="77777777" w:rsidR="00E6736A" w:rsidRPr="00937E70" w:rsidRDefault="00E6736A" w:rsidP="00937E70">
      <w:pPr>
        <w:ind w:firstLine="0"/>
        <w:jc w:val="center"/>
      </w:pPr>
    </w:p>
    <w:p w14:paraId="030590B0" w14:textId="77777777" w:rsidR="00937E70" w:rsidRDefault="00937E70" w:rsidP="00937E70">
      <w:pPr>
        <w:autoSpaceDE w:val="0"/>
        <w:autoSpaceDN w:val="0"/>
        <w:adjustRightInd w:val="0"/>
        <w:spacing w:line="240" w:lineRule="auto"/>
        <w:ind w:firstLine="0"/>
        <w:jc w:val="center"/>
        <w:rPr>
          <w:rFonts w:cs="Arial"/>
          <w:b/>
          <w:bCs/>
        </w:rPr>
      </w:pPr>
      <w:r w:rsidRPr="00937E70">
        <w:rPr>
          <w:rFonts w:cs="Arial"/>
          <w:b/>
          <w:bCs/>
        </w:rPr>
        <w:t xml:space="preserve">Coordenador do </w:t>
      </w:r>
      <w:r>
        <w:rPr>
          <w:rFonts w:cs="Arial"/>
          <w:b/>
          <w:bCs/>
        </w:rPr>
        <w:t>C</w:t>
      </w:r>
      <w:r w:rsidRPr="00937E70">
        <w:rPr>
          <w:rFonts w:cs="Arial"/>
          <w:b/>
          <w:bCs/>
        </w:rPr>
        <w:t>urso</w:t>
      </w:r>
    </w:p>
    <w:p w14:paraId="078C5E66" w14:textId="77777777" w:rsidR="00937E70" w:rsidRDefault="00937E70" w:rsidP="00937E70">
      <w:pPr>
        <w:autoSpaceDE w:val="0"/>
        <w:autoSpaceDN w:val="0"/>
        <w:adjustRightInd w:val="0"/>
        <w:spacing w:line="240" w:lineRule="auto"/>
        <w:ind w:firstLine="0"/>
        <w:jc w:val="center"/>
        <w:rPr>
          <w:rFonts w:cs="Arial"/>
          <w:b/>
          <w:bCs/>
        </w:rPr>
      </w:pPr>
    </w:p>
    <w:p w14:paraId="2F0E13D9" w14:textId="77777777" w:rsidR="00937E70" w:rsidRPr="00937E70" w:rsidRDefault="00937E70" w:rsidP="00937E70">
      <w:pPr>
        <w:autoSpaceDE w:val="0"/>
        <w:autoSpaceDN w:val="0"/>
        <w:adjustRightInd w:val="0"/>
        <w:spacing w:line="240" w:lineRule="auto"/>
        <w:ind w:firstLine="0"/>
        <w:jc w:val="center"/>
        <w:rPr>
          <w:rFonts w:cs="Arial"/>
          <w:b/>
          <w:bCs/>
        </w:rPr>
      </w:pPr>
    </w:p>
    <w:p w14:paraId="4A1C3D6B" w14:textId="52E95149" w:rsidR="00937E70" w:rsidRDefault="00937E70" w:rsidP="00937E70">
      <w:pPr>
        <w:pStyle w:val="NotadeMonografia"/>
        <w:tabs>
          <w:tab w:val="left" w:pos="5940"/>
        </w:tabs>
        <w:ind w:hanging="4536"/>
        <w:jc w:val="center"/>
        <w:rPr>
          <w:u w:val="single"/>
        </w:rPr>
      </w:pPr>
      <w:r w:rsidRPr="00AA7119">
        <w:rPr>
          <w:u w:val="single"/>
        </w:rPr>
        <w:t>______________</w:t>
      </w:r>
      <w:r w:rsidR="00E168C9">
        <w:rPr>
          <w:u w:val="single"/>
        </w:rPr>
        <w:t xml:space="preserve">           Márcio José </w:t>
      </w:r>
      <w:proofErr w:type="spellStart"/>
      <w:r w:rsidR="00E168C9">
        <w:rPr>
          <w:u w:val="single"/>
        </w:rPr>
        <w:t>K</w:t>
      </w:r>
      <w:r w:rsidR="00A30BF0" w:rsidRPr="00A30BF0">
        <w:rPr>
          <w:u w:val="single"/>
        </w:rPr>
        <w:t>ä</w:t>
      </w:r>
      <w:r w:rsidR="00A30BF0">
        <w:rPr>
          <w:u w:val="single"/>
        </w:rPr>
        <w:t>ms</w:t>
      </w:r>
      <w:proofErr w:type="spellEnd"/>
      <w:r w:rsidR="00E168C9">
        <w:rPr>
          <w:u w:val="single"/>
        </w:rPr>
        <w:t xml:space="preserve"> Senhorinha </w:t>
      </w:r>
      <w:r w:rsidRPr="00AA7119">
        <w:rPr>
          <w:u w:val="single"/>
        </w:rPr>
        <w:t>____________________</w:t>
      </w:r>
    </w:p>
    <w:p w14:paraId="386D1B69" w14:textId="77777777" w:rsidR="00937E70" w:rsidRPr="00937E70" w:rsidRDefault="00FE5A07" w:rsidP="00937E70">
      <w:pPr>
        <w:autoSpaceDE w:val="0"/>
        <w:autoSpaceDN w:val="0"/>
        <w:adjustRightInd w:val="0"/>
        <w:spacing w:line="240" w:lineRule="auto"/>
        <w:ind w:firstLine="0"/>
        <w:jc w:val="center"/>
        <w:rPr>
          <w:rFonts w:cs="Arial"/>
        </w:rPr>
      </w:pPr>
      <w:r>
        <w:rPr>
          <w:rFonts w:cs="Arial"/>
        </w:rPr>
        <w:t>Nome Coordenadora</w:t>
      </w:r>
    </w:p>
    <w:p w14:paraId="4CC14BBB" w14:textId="77777777" w:rsidR="00937E70" w:rsidRDefault="00937E70" w:rsidP="00937E70">
      <w:pPr>
        <w:autoSpaceDE w:val="0"/>
        <w:autoSpaceDN w:val="0"/>
        <w:adjustRightInd w:val="0"/>
        <w:spacing w:line="240" w:lineRule="auto"/>
        <w:ind w:firstLine="0"/>
        <w:jc w:val="center"/>
        <w:rPr>
          <w:rFonts w:cs="Arial"/>
          <w:b/>
          <w:bCs/>
        </w:rPr>
      </w:pPr>
    </w:p>
    <w:p w14:paraId="2E8334CE" w14:textId="77777777" w:rsidR="007974F4" w:rsidRDefault="007974F4" w:rsidP="00937E70">
      <w:pPr>
        <w:autoSpaceDE w:val="0"/>
        <w:autoSpaceDN w:val="0"/>
        <w:adjustRightInd w:val="0"/>
        <w:spacing w:line="240" w:lineRule="auto"/>
        <w:ind w:firstLine="0"/>
        <w:jc w:val="center"/>
        <w:rPr>
          <w:rFonts w:cs="Arial"/>
          <w:b/>
          <w:bCs/>
        </w:rPr>
      </w:pPr>
    </w:p>
    <w:p w14:paraId="7A8D7D94" w14:textId="77777777" w:rsidR="00937E70" w:rsidRDefault="007974F4" w:rsidP="00937E70">
      <w:pPr>
        <w:autoSpaceDE w:val="0"/>
        <w:autoSpaceDN w:val="0"/>
        <w:adjustRightInd w:val="0"/>
        <w:spacing w:line="240" w:lineRule="auto"/>
        <w:ind w:firstLine="0"/>
        <w:jc w:val="center"/>
        <w:rPr>
          <w:rFonts w:cs="Arial"/>
          <w:b/>
          <w:bCs/>
        </w:rPr>
      </w:pPr>
      <w:r>
        <w:rPr>
          <w:rFonts w:cs="Arial"/>
          <w:b/>
          <w:bCs/>
        </w:rPr>
        <w:t>Banca E</w:t>
      </w:r>
      <w:r w:rsidR="00937E70" w:rsidRPr="00937E70">
        <w:rPr>
          <w:rFonts w:cs="Arial"/>
          <w:b/>
          <w:bCs/>
        </w:rPr>
        <w:t>xaminadora</w:t>
      </w:r>
    </w:p>
    <w:p w14:paraId="21178031" w14:textId="77777777" w:rsidR="00937E70" w:rsidRDefault="00937E70" w:rsidP="00937E70">
      <w:pPr>
        <w:autoSpaceDE w:val="0"/>
        <w:autoSpaceDN w:val="0"/>
        <w:adjustRightInd w:val="0"/>
        <w:spacing w:line="240" w:lineRule="auto"/>
        <w:ind w:firstLine="0"/>
        <w:jc w:val="center"/>
        <w:rPr>
          <w:rFonts w:cs="Arial"/>
          <w:b/>
          <w:bCs/>
        </w:rPr>
      </w:pPr>
    </w:p>
    <w:p w14:paraId="1D9DA128" w14:textId="77777777" w:rsidR="00937E70" w:rsidRPr="00937E70" w:rsidRDefault="00937E70" w:rsidP="00937E70">
      <w:pPr>
        <w:autoSpaceDE w:val="0"/>
        <w:autoSpaceDN w:val="0"/>
        <w:adjustRightInd w:val="0"/>
        <w:spacing w:line="240" w:lineRule="auto"/>
        <w:ind w:firstLine="0"/>
        <w:jc w:val="center"/>
        <w:rPr>
          <w:rFonts w:cs="Arial"/>
          <w:b/>
          <w:bCs/>
        </w:rPr>
      </w:pPr>
    </w:p>
    <w:p w14:paraId="433C4EB4"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Assinatura do orientador</w:t>
      </w:r>
    </w:p>
    <w:p w14:paraId="7BA41AB1"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61A0E731" w14:textId="77777777" w:rsidR="00937E70" w:rsidRDefault="00937E70" w:rsidP="00937E70">
      <w:pPr>
        <w:autoSpaceDE w:val="0"/>
        <w:autoSpaceDN w:val="0"/>
        <w:adjustRightInd w:val="0"/>
        <w:spacing w:line="240" w:lineRule="auto"/>
        <w:ind w:firstLine="0"/>
        <w:jc w:val="center"/>
        <w:rPr>
          <w:rFonts w:cs="Arial"/>
        </w:rPr>
      </w:pPr>
      <w:r w:rsidRPr="00937E70">
        <w:rPr>
          <w:rFonts w:cs="Arial"/>
        </w:rPr>
        <w:t>Prof. (orientador)</w:t>
      </w:r>
    </w:p>
    <w:p w14:paraId="74D23C68" w14:textId="77777777" w:rsidR="00937E70" w:rsidRDefault="00937E70" w:rsidP="00937E70">
      <w:pPr>
        <w:autoSpaceDE w:val="0"/>
        <w:autoSpaceDN w:val="0"/>
        <w:adjustRightInd w:val="0"/>
        <w:spacing w:line="240" w:lineRule="auto"/>
        <w:ind w:firstLine="0"/>
        <w:jc w:val="center"/>
        <w:rPr>
          <w:rFonts w:cs="Arial"/>
        </w:rPr>
      </w:pPr>
    </w:p>
    <w:p w14:paraId="40645A6B" w14:textId="77777777" w:rsidR="007974F4" w:rsidRPr="00937E70" w:rsidRDefault="007974F4" w:rsidP="00937E70">
      <w:pPr>
        <w:autoSpaceDE w:val="0"/>
        <w:autoSpaceDN w:val="0"/>
        <w:adjustRightInd w:val="0"/>
        <w:spacing w:line="240" w:lineRule="auto"/>
        <w:ind w:firstLine="0"/>
        <w:jc w:val="center"/>
        <w:rPr>
          <w:rFonts w:cs="Arial"/>
        </w:rPr>
      </w:pPr>
    </w:p>
    <w:p w14:paraId="64ED7F6E"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063E8085"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Prof.</w:t>
      </w:r>
      <w:r w:rsidR="007974F4">
        <w:rPr>
          <w:rFonts w:cs="Arial"/>
        </w:rPr>
        <w:t>(Nome)</w:t>
      </w:r>
      <w:r w:rsidR="00FE5A07">
        <w:rPr>
          <w:rFonts w:cs="Arial"/>
        </w:rPr>
        <w:t xml:space="preserve"> - Membro</w:t>
      </w:r>
    </w:p>
    <w:p w14:paraId="26D534D3" w14:textId="77777777" w:rsidR="00937E70" w:rsidRDefault="00937E70" w:rsidP="00937E70">
      <w:pPr>
        <w:autoSpaceDE w:val="0"/>
        <w:autoSpaceDN w:val="0"/>
        <w:adjustRightInd w:val="0"/>
        <w:spacing w:line="240" w:lineRule="auto"/>
        <w:ind w:firstLine="0"/>
        <w:jc w:val="center"/>
        <w:rPr>
          <w:rFonts w:cs="Arial"/>
        </w:rPr>
      </w:pPr>
    </w:p>
    <w:p w14:paraId="5C585991" w14:textId="77777777" w:rsidR="007974F4" w:rsidRDefault="007974F4" w:rsidP="00937E70">
      <w:pPr>
        <w:autoSpaceDE w:val="0"/>
        <w:autoSpaceDN w:val="0"/>
        <w:adjustRightInd w:val="0"/>
        <w:spacing w:line="240" w:lineRule="auto"/>
        <w:ind w:firstLine="0"/>
        <w:jc w:val="center"/>
        <w:rPr>
          <w:rFonts w:cs="Arial"/>
        </w:rPr>
      </w:pPr>
    </w:p>
    <w:p w14:paraId="4471047D"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Assinatura do professor</w:t>
      </w:r>
    </w:p>
    <w:p w14:paraId="3EC61011"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4F634227"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 xml:space="preserve">Prof. </w:t>
      </w:r>
      <w:r w:rsidR="007974F4">
        <w:rPr>
          <w:rFonts w:cs="Arial"/>
        </w:rPr>
        <w:t>(Nome)</w:t>
      </w:r>
      <w:r w:rsidR="00FE5A07">
        <w:rPr>
          <w:rFonts w:cs="Arial"/>
        </w:rPr>
        <w:t xml:space="preserve"> - Membro</w:t>
      </w:r>
    </w:p>
    <w:p w14:paraId="2DEDB42D" w14:textId="77777777" w:rsidR="007974F4" w:rsidRDefault="007974F4" w:rsidP="00937E70">
      <w:pPr>
        <w:pStyle w:val="NotadeMonografia"/>
        <w:tabs>
          <w:tab w:val="left" w:pos="5940"/>
        </w:tabs>
        <w:ind w:hanging="4536"/>
        <w:jc w:val="center"/>
        <w:rPr>
          <w:b/>
          <w:bCs/>
          <w:color w:val="000000"/>
        </w:rPr>
      </w:pPr>
    </w:p>
    <w:p w14:paraId="2B9C27A9" w14:textId="0B889D15" w:rsidR="00FE5A07" w:rsidRDefault="00FE5A07" w:rsidP="00937E70">
      <w:pPr>
        <w:pStyle w:val="NotadeMonografia"/>
        <w:tabs>
          <w:tab w:val="left" w:pos="5940"/>
        </w:tabs>
        <w:ind w:hanging="4536"/>
        <w:jc w:val="center"/>
        <w:rPr>
          <w:b/>
          <w:bCs/>
          <w:color w:val="000000"/>
          <w:sz w:val="24"/>
        </w:rPr>
      </w:pPr>
    </w:p>
    <w:p w14:paraId="12FED91E" w14:textId="77777777" w:rsidR="001E2F9C" w:rsidRDefault="001E2F9C" w:rsidP="00937E70">
      <w:pPr>
        <w:pStyle w:val="NotadeMonografia"/>
        <w:tabs>
          <w:tab w:val="left" w:pos="5940"/>
        </w:tabs>
        <w:ind w:hanging="4536"/>
        <w:jc w:val="center"/>
        <w:rPr>
          <w:b/>
          <w:bCs/>
          <w:color w:val="000000"/>
          <w:sz w:val="24"/>
        </w:rPr>
      </w:pPr>
    </w:p>
    <w:p w14:paraId="538F38C7" w14:textId="65004840" w:rsidR="00CF577A" w:rsidRDefault="00A30BF0" w:rsidP="00FE5A07">
      <w:pPr>
        <w:pStyle w:val="NotadeMonografia"/>
        <w:tabs>
          <w:tab w:val="left" w:pos="5940"/>
        </w:tabs>
        <w:ind w:hanging="4536"/>
        <w:jc w:val="center"/>
        <w:rPr>
          <w:b/>
          <w:bCs/>
          <w:color w:val="FF0000"/>
          <w:sz w:val="24"/>
        </w:rPr>
        <w:sectPr w:rsidR="00CF577A" w:rsidSect="00907CC5">
          <w:headerReference w:type="default" r:id="rId8"/>
          <w:footerReference w:type="even" r:id="rId9"/>
          <w:pgSz w:w="11906" w:h="16838" w:code="9"/>
          <w:pgMar w:top="1701" w:right="1134" w:bottom="1134" w:left="1701" w:header="709" w:footer="709" w:gutter="0"/>
          <w:pgNumType w:start="0"/>
          <w:cols w:space="708"/>
          <w:docGrid w:linePitch="360"/>
        </w:sectPr>
      </w:pPr>
      <w:r>
        <w:rPr>
          <w:b/>
          <w:bCs/>
          <w:color w:val="FF0000"/>
          <w:sz w:val="24"/>
        </w:rPr>
        <w:t>Joinville</w:t>
      </w:r>
      <w:r w:rsidR="007974F4" w:rsidRPr="00E24882">
        <w:rPr>
          <w:b/>
          <w:bCs/>
          <w:color w:val="FF0000"/>
          <w:sz w:val="24"/>
        </w:rPr>
        <w:t xml:space="preserve">, </w:t>
      </w:r>
      <w:r w:rsidR="00BB31C3" w:rsidRPr="00E24882">
        <w:rPr>
          <w:b/>
          <w:bCs/>
          <w:color w:val="FF0000"/>
          <w:sz w:val="24"/>
        </w:rPr>
        <w:t>22</w:t>
      </w:r>
      <w:r w:rsidR="00937E70" w:rsidRPr="00E24882">
        <w:rPr>
          <w:b/>
          <w:bCs/>
          <w:color w:val="FF0000"/>
          <w:sz w:val="24"/>
        </w:rPr>
        <w:t xml:space="preserve"> de </w:t>
      </w:r>
      <w:r w:rsidR="00BB31C3" w:rsidRPr="00E24882">
        <w:rPr>
          <w:b/>
          <w:bCs/>
          <w:color w:val="FF0000"/>
          <w:sz w:val="24"/>
        </w:rPr>
        <w:t>novembro</w:t>
      </w:r>
      <w:r w:rsidR="00937E70" w:rsidRPr="00E24882">
        <w:rPr>
          <w:b/>
          <w:bCs/>
          <w:color w:val="FF0000"/>
          <w:sz w:val="24"/>
        </w:rPr>
        <w:t xml:space="preserve"> de 20</w:t>
      </w:r>
      <w:r w:rsidR="006D5C52">
        <w:rPr>
          <w:b/>
          <w:bCs/>
          <w:color w:val="FF0000"/>
          <w:sz w:val="24"/>
        </w:rPr>
        <w:t>2</w:t>
      </w:r>
      <w:r>
        <w:rPr>
          <w:b/>
          <w:bCs/>
          <w:color w:val="FF0000"/>
          <w:sz w:val="24"/>
        </w:rPr>
        <w:t>5</w:t>
      </w:r>
    </w:p>
    <w:p w14:paraId="27AF5212" w14:textId="56E0B4BD" w:rsidR="00D860D4" w:rsidRPr="00A200BE" w:rsidRDefault="00D860D4" w:rsidP="00A30BF0">
      <w:pPr>
        <w:ind w:firstLine="0"/>
        <w:rPr>
          <w:b/>
        </w:rPr>
      </w:pPr>
      <w:r w:rsidRPr="00A200BE">
        <w:rPr>
          <w:b/>
        </w:rPr>
        <w:lastRenderedPageBreak/>
        <w:t>AGRADECIMENTOS</w:t>
      </w:r>
    </w:p>
    <w:p w14:paraId="0BEC31E4" w14:textId="77777777" w:rsidR="00201B16" w:rsidRDefault="00201B16" w:rsidP="00A200BE">
      <w:pPr>
        <w:ind w:firstLine="0"/>
        <w:jc w:val="center"/>
      </w:pPr>
    </w:p>
    <w:p w14:paraId="7F42B7E3" w14:textId="35BE67FD" w:rsidR="00237A43" w:rsidRDefault="00237A43" w:rsidP="00237A43">
      <w:pPr>
        <w:ind w:firstLine="851"/>
      </w:pPr>
      <w:r>
        <w:t>Ao Professor Orientador, braço amigo de todas as etapas deste trabalho pela sua atenção e dedicação.</w:t>
      </w:r>
    </w:p>
    <w:p w14:paraId="3D958B48" w14:textId="77777777" w:rsidR="00237A43" w:rsidRDefault="00237A43" w:rsidP="00237A43">
      <w:pPr>
        <w:ind w:firstLine="851"/>
      </w:pPr>
      <w:r>
        <w:t>A minha família, pela confiança e motivação e compreensão pela ausência involuntária.</w:t>
      </w:r>
    </w:p>
    <w:p w14:paraId="2D0D20E6" w14:textId="77777777" w:rsidR="00237A43" w:rsidRDefault="00237A43" w:rsidP="00237A43">
      <w:pPr>
        <w:ind w:firstLine="851"/>
      </w:pPr>
      <w:r>
        <w:t>Aos amigos e colegas, pela força e pela vibração com o meu sucesso em relação a esta jornada.</w:t>
      </w:r>
    </w:p>
    <w:p w14:paraId="6BB3E5ED" w14:textId="77777777" w:rsidR="00237A43" w:rsidRDefault="00237A43" w:rsidP="00237A43">
      <w:pPr>
        <w:ind w:firstLine="851"/>
      </w:pPr>
      <w:r>
        <w:t>Aos professores e colegas de Curso, pois juntos trilhamos uma etapa importante de nossas vidas.</w:t>
      </w:r>
    </w:p>
    <w:p w14:paraId="6F88B526" w14:textId="77777777" w:rsidR="00237A43" w:rsidRDefault="00237A43" w:rsidP="00237A43">
      <w:pPr>
        <w:ind w:firstLine="851"/>
      </w:pPr>
      <w:r>
        <w:t>Aos profissionais entrevistados, pela concessão de informações valiosas para a realização deste estudo.</w:t>
      </w:r>
    </w:p>
    <w:p w14:paraId="3B7FEAF0" w14:textId="7FE8F183" w:rsidR="00A30BF0" w:rsidRPr="00A30BF0" w:rsidRDefault="00237A43" w:rsidP="00A30BF0">
      <w:pPr>
        <w:ind w:firstLine="851"/>
        <w:rPr>
          <w:color w:val="000000" w:themeColor="text1"/>
        </w:rPr>
      </w:pPr>
      <w:r>
        <w:t>A todos que, com boa intenção, colaboraram para a realização e finalização deste trabalho e aos que não impediram a finalização deste estudo</w:t>
      </w:r>
      <w:r w:rsidR="00503996" w:rsidRPr="00201B16">
        <w:rPr>
          <w:color w:val="FF0000"/>
        </w:rPr>
        <w:t>.</w:t>
      </w:r>
    </w:p>
    <w:p w14:paraId="66926BE5" w14:textId="77777777" w:rsidR="00D6269E" w:rsidRPr="00C21EF4" w:rsidRDefault="00900130" w:rsidP="000028AB">
      <w:pPr>
        <w:ind w:firstLine="0"/>
        <w:jc w:val="center"/>
        <w:rPr>
          <w:rFonts w:cs="Arial"/>
          <w:color w:val="000000" w:themeColor="text1"/>
        </w:rPr>
      </w:pPr>
      <w:r w:rsidRPr="00311EF8">
        <w:rPr>
          <w:rFonts w:cs="Arial"/>
          <w:b/>
          <w:bCs/>
          <w:color w:val="FF0000"/>
        </w:rPr>
        <w:br w:type="page"/>
      </w:r>
      <w:r w:rsidR="00D6269E">
        <w:rPr>
          <w:rFonts w:cs="Arial"/>
          <w:b/>
          <w:bCs/>
          <w:color w:val="000000" w:themeColor="text1"/>
        </w:rPr>
        <w:lastRenderedPageBreak/>
        <w:t>“</w:t>
      </w:r>
      <w:r w:rsidR="00D6269E" w:rsidRPr="00C21EF4">
        <w:rPr>
          <w:rFonts w:cs="Arial"/>
          <w:color w:val="000000" w:themeColor="text1"/>
        </w:rPr>
        <w:t xml:space="preserve">Código nosso que estás em C </w:t>
      </w:r>
    </w:p>
    <w:p w14:paraId="76B4F677" w14:textId="7FC678C4" w:rsidR="00D6269E" w:rsidRPr="00C21EF4" w:rsidRDefault="00D6269E" w:rsidP="000028AB">
      <w:pPr>
        <w:ind w:firstLine="0"/>
        <w:jc w:val="center"/>
        <w:rPr>
          <w:rFonts w:cs="Arial"/>
          <w:color w:val="000000" w:themeColor="text1"/>
        </w:rPr>
      </w:pPr>
      <w:r w:rsidRPr="00C21EF4">
        <w:rPr>
          <w:rFonts w:cs="Arial"/>
          <w:color w:val="000000" w:themeColor="text1"/>
        </w:rPr>
        <w:t>Santificado seja v</w:t>
      </w:r>
      <w:r w:rsidR="00C21EF4" w:rsidRPr="00C21EF4">
        <w:rPr>
          <w:rFonts w:cs="Arial"/>
          <w:color w:val="000000" w:themeColor="text1"/>
        </w:rPr>
        <w:t>osso</w:t>
      </w:r>
      <w:r w:rsidRPr="00C21EF4">
        <w:rPr>
          <w:rFonts w:cs="Arial"/>
          <w:color w:val="000000" w:themeColor="text1"/>
        </w:rPr>
        <w:t xml:space="preserve"> Console </w:t>
      </w:r>
    </w:p>
    <w:p w14:paraId="5C1CFEB5"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Venha a nós o vosso </w:t>
      </w:r>
      <w:proofErr w:type="spellStart"/>
      <w:proofErr w:type="gramStart"/>
      <w:r w:rsidRPr="00C21EF4">
        <w:rPr>
          <w:rFonts w:cs="Arial"/>
          <w:color w:val="000000" w:themeColor="text1"/>
        </w:rPr>
        <w:t>array</w:t>
      </w:r>
      <w:proofErr w:type="spellEnd"/>
      <w:r w:rsidRPr="00C21EF4">
        <w:rPr>
          <w:rFonts w:cs="Arial"/>
          <w:color w:val="000000" w:themeColor="text1"/>
        </w:rPr>
        <w:t>[</w:t>
      </w:r>
      <w:proofErr w:type="gramEnd"/>
      <w:r w:rsidRPr="00C21EF4">
        <w:rPr>
          <w:rFonts w:cs="Arial"/>
          <w:color w:val="000000" w:themeColor="text1"/>
        </w:rPr>
        <w:t xml:space="preserve">10] </w:t>
      </w:r>
    </w:p>
    <w:p w14:paraId="245005A0"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E seja feita, sim, {vossa chave} </w:t>
      </w:r>
    </w:p>
    <w:p w14:paraId="3AA3EBE0"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Assim no </w:t>
      </w:r>
      <w:proofErr w:type="spellStart"/>
      <w:proofErr w:type="gramStart"/>
      <w:r w:rsidRPr="00C21EF4">
        <w:rPr>
          <w:rFonts w:cs="Arial"/>
          <w:color w:val="000000" w:themeColor="text1"/>
        </w:rPr>
        <w:t>if</w:t>
      </w:r>
      <w:proofErr w:type="spellEnd"/>
      <w:r w:rsidRPr="00C21EF4">
        <w:rPr>
          <w:rFonts w:cs="Arial"/>
          <w:color w:val="000000" w:themeColor="text1"/>
        </w:rPr>
        <w:t>{</w:t>
      </w:r>
      <w:proofErr w:type="gramEnd"/>
      <w:r w:rsidRPr="00C21EF4">
        <w:rPr>
          <w:rFonts w:cs="Arial"/>
          <w:color w:val="000000" w:themeColor="text1"/>
        </w:rPr>
        <w:t xml:space="preserve">} como no </w:t>
      </w:r>
      <w:proofErr w:type="spellStart"/>
      <w:r w:rsidRPr="00C21EF4">
        <w:rPr>
          <w:rFonts w:cs="Arial"/>
          <w:color w:val="000000" w:themeColor="text1"/>
        </w:rPr>
        <w:t>else</w:t>
      </w:r>
      <w:proofErr w:type="spellEnd"/>
      <w:r w:rsidRPr="00C21EF4">
        <w:rPr>
          <w:rFonts w:cs="Arial"/>
          <w:color w:val="000000" w:themeColor="text1"/>
        </w:rPr>
        <w:t xml:space="preserve">{} </w:t>
      </w:r>
    </w:p>
    <w:p w14:paraId="44316434"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O for (nosso; de cada dia; nos </w:t>
      </w:r>
      <w:proofErr w:type="spellStart"/>
      <w:r w:rsidRPr="00C21EF4">
        <w:rPr>
          <w:rFonts w:cs="Arial"/>
          <w:color w:val="000000" w:themeColor="text1"/>
        </w:rPr>
        <w:t>dai</w:t>
      </w:r>
      <w:proofErr w:type="spellEnd"/>
      <w:r w:rsidRPr="00C21EF4">
        <w:rPr>
          <w:rFonts w:cs="Arial"/>
          <w:color w:val="000000" w:themeColor="text1"/>
        </w:rPr>
        <w:t xml:space="preserve"> hoje++) </w:t>
      </w:r>
    </w:p>
    <w:p w14:paraId="1E8DBBC4"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Debugai as nossas sentenças </w:t>
      </w:r>
    </w:p>
    <w:p w14:paraId="5DF0BC31" w14:textId="77777777" w:rsidR="00D6269E" w:rsidRPr="00C21EF4" w:rsidRDefault="00D6269E" w:rsidP="000028AB">
      <w:pPr>
        <w:ind w:firstLine="0"/>
        <w:jc w:val="center"/>
        <w:rPr>
          <w:rFonts w:cs="Arial"/>
          <w:color w:val="000000" w:themeColor="text1"/>
        </w:rPr>
      </w:pPr>
      <w:r w:rsidRPr="00C21EF4">
        <w:rPr>
          <w:rFonts w:cs="Arial"/>
          <w:color w:val="000000" w:themeColor="text1"/>
        </w:rPr>
        <w:t xml:space="preserve">Assim como nós colocamos o ponto e </w:t>
      </w:r>
      <w:proofErr w:type="spellStart"/>
      <w:r w:rsidRPr="00C21EF4">
        <w:rPr>
          <w:rFonts w:cs="Arial"/>
          <w:color w:val="000000" w:themeColor="text1"/>
        </w:rPr>
        <w:t>vígula</w:t>
      </w:r>
      <w:proofErr w:type="spellEnd"/>
      <w:r w:rsidRPr="00C21EF4">
        <w:rPr>
          <w:rFonts w:cs="Arial"/>
          <w:color w:val="000000" w:themeColor="text1"/>
        </w:rPr>
        <w:t xml:space="preserve"> esquecido;</w:t>
      </w:r>
    </w:p>
    <w:p w14:paraId="7E966620" w14:textId="77777777" w:rsidR="00C21EF4" w:rsidRPr="00C21EF4" w:rsidRDefault="00D6269E" w:rsidP="000028AB">
      <w:pPr>
        <w:ind w:firstLine="0"/>
        <w:jc w:val="center"/>
        <w:rPr>
          <w:rFonts w:cs="Arial"/>
          <w:color w:val="000000" w:themeColor="text1"/>
        </w:rPr>
      </w:pPr>
      <w:r w:rsidRPr="00C21EF4">
        <w:rPr>
          <w:rFonts w:cs="Arial"/>
          <w:color w:val="000000" w:themeColor="text1"/>
        </w:rPr>
        <w:t xml:space="preserve"> E não nos deixeis errar </w:t>
      </w:r>
      <w:proofErr w:type="spellStart"/>
      <w:r w:rsidRPr="00C21EF4">
        <w:rPr>
          <w:rFonts w:cs="Arial"/>
          <w:color w:val="000000" w:themeColor="text1"/>
        </w:rPr>
        <w:t>identação</w:t>
      </w:r>
      <w:proofErr w:type="spellEnd"/>
      <w:r w:rsidRPr="00C21EF4">
        <w:rPr>
          <w:rFonts w:cs="Arial"/>
          <w:color w:val="000000" w:themeColor="text1"/>
        </w:rPr>
        <w:t xml:space="preserve"> </w:t>
      </w:r>
    </w:p>
    <w:p w14:paraId="40735158" w14:textId="23047F5A" w:rsidR="00C21EF4" w:rsidRPr="00C21EF4" w:rsidRDefault="00D6269E" w:rsidP="000028AB">
      <w:pPr>
        <w:ind w:firstLine="0"/>
        <w:jc w:val="center"/>
        <w:rPr>
          <w:rFonts w:cs="Arial"/>
          <w:color w:val="000000" w:themeColor="text1"/>
        </w:rPr>
      </w:pPr>
      <w:r w:rsidRPr="00C21EF4">
        <w:rPr>
          <w:rFonts w:cs="Arial"/>
          <w:color w:val="000000" w:themeColor="text1"/>
        </w:rPr>
        <w:t xml:space="preserve">Mas livrai-nos das funções recursivas </w:t>
      </w:r>
    </w:p>
    <w:p w14:paraId="039E32EC" w14:textId="77777777" w:rsidR="00C21EF4" w:rsidRPr="00C21EF4" w:rsidRDefault="00D6269E" w:rsidP="00C21EF4">
      <w:pPr>
        <w:ind w:firstLine="0"/>
        <w:jc w:val="center"/>
        <w:rPr>
          <w:rFonts w:cs="Arial"/>
          <w:color w:val="000000" w:themeColor="text1"/>
        </w:rPr>
      </w:pPr>
      <w:r w:rsidRPr="00C21EF4">
        <w:rPr>
          <w:rFonts w:cs="Arial"/>
          <w:color w:val="000000" w:themeColor="text1"/>
        </w:rPr>
        <w:t xml:space="preserve">A </w:t>
      </w:r>
      <w:proofErr w:type="spellStart"/>
      <w:proofErr w:type="gramStart"/>
      <w:r w:rsidRPr="00C21EF4">
        <w:rPr>
          <w:rFonts w:cs="Arial"/>
          <w:color w:val="000000" w:themeColor="text1"/>
        </w:rPr>
        <w:t>main</w:t>
      </w:r>
      <w:proofErr w:type="spellEnd"/>
      <w:r w:rsidRPr="00C21EF4">
        <w:rPr>
          <w:rFonts w:cs="Arial"/>
          <w:color w:val="000000" w:themeColor="text1"/>
        </w:rPr>
        <w:t>(</w:t>
      </w:r>
      <w:proofErr w:type="gramEnd"/>
      <w:r w:rsidRPr="00C21EF4">
        <w:rPr>
          <w:rFonts w:cs="Arial"/>
          <w:color w:val="000000" w:themeColor="text1"/>
        </w:rPr>
        <w:t>)</w:t>
      </w:r>
      <w:r w:rsidRPr="00C21EF4">
        <w:rPr>
          <w:rFonts w:cs="Arial"/>
          <w:color w:val="000000" w:themeColor="text1"/>
        </w:rPr>
        <w:t>.”</w:t>
      </w:r>
    </w:p>
    <w:p w14:paraId="1AADFCD6" w14:textId="24716162" w:rsidR="00C21EF4" w:rsidRPr="00C21EF4" w:rsidRDefault="00C21EF4" w:rsidP="00C21EF4">
      <w:pPr>
        <w:ind w:firstLine="0"/>
        <w:rPr>
          <w:rFonts w:cs="Arial"/>
          <w:i/>
          <w:iCs/>
          <w:color w:val="000000" w:themeColor="text1"/>
        </w:rPr>
      </w:pPr>
      <w:r w:rsidRPr="00C21EF4">
        <w:rPr>
          <w:rFonts w:cs="Arial"/>
          <w:i/>
          <w:iCs/>
          <w:color w:val="000000" w:themeColor="text1"/>
        </w:rPr>
        <w:t>Oração de um programador.</w:t>
      </w:r>
    </w:p>
    <w:p w14:paraId="0959E6BC" w14:textId="77777777" w:rsidR="0035656A" w:rsidRDefault="0035656A" w:rsidP="00900130"/>
    <w:p w14:paraId="58F578F0" w14:textId="77777777" w:rsidR="0035656A" w:rsidRDefault="0035656A" w:rsidP="00900130"/>
    <w:p w14:paraId="5C2D6355" w14:textId="77777777" w:rsidR="0035656A" w:rsidRDefault="0035656A" w:rsidP="00900130"/>
    <w:p w14:paraId="54488D0B" w14:textId="77777777" w:rsidR="0035656A" w:rsidRDefault="0035656A" w:rsidP="00900130"/>
    <w:p w14:paraId="7E57BEAD" w14:textId="77777777" w:rsidR="0035656A" w:rsidRDefault="0035656A" w:rsidP="00900130"/>
    <w:p w14:paraId="073AF155" w14:textId="77777777" w:rsidR="0035656A" w:rsidRDefault="0035656A" w:rsidP="00900130"/>
    <w:p w14:paraId="7B48EE5E" w14:textId="77777777" w:rsidR="0035656A" w:rsidRDefault="0035656A" w:rsidP="00900130"/>
    <w:p w14:paraId="37ED7799" w14:textId="77777777" w:rsidR="0035656A" w:rsidRDefault="0035656A" w:rsidP="00900130"/>
    <w:p w14:paraId="2C11EE58" w14:textId="77777777" w:rsidR="0035656A" w:rsidRDefault="0035656A" w:rsidP="00900130"/>
    <w:p w14:paraId="46F15D91" w14:textId="77777777" w:rsidR="0035656A" w:rsidRDefault="0035656A" w:rsidP="00900130"/>
    <w:p w14:paraId="349F54F9" w14:textId="77777777" w:rsidR="0035656A" w:rsidRDefault="0035656A" w:rsidP="00900130"/>
    <w:p w14:paraId="5F8BB15E" w14:textId="77777777" w:rsidR="00F60110" w:rsidRDefault="00F60110" w:rsidP="00900130"/>
    <w:p w14:paraId="0D2045FB" w14:textId="77777777" w:rsidR="00F60110" w:rsidRDefault="00F60110" w:rsidP="00900130"/>
    <w:p w14:paraId="2A297811" w14:textId="77777777" w:rsidR="00F60110" w:rsidRDefault="00F60110" w:rsidP="00900130"/>
    <w:p w14:paraId="13EFDB67" w14:textId="77777777" w:rsidR="00F60110" w:rsidRDefault="00F60110" w:rsidP="00900130"/>
    <w:p w14:paraId="73C0ACDF" w14:textId="77777777" w:rsidR="00F60110" w:rsidRDefault="00F60110" w:rsidP="00900130"/>
    <w:p w14:paraId="41B4D887" w14:textId="77777777" w:rsidR="00B80762" w:rsidRDefault="00B80762" w:rsidP="00900130"/>
    <w:p w14:paraId="091E9EE8" w14:textId="77777777" w:rsidR="00C21EF4" w:rsidRDefault="00C21EF4" w:rsidP="004063C9">
      <w:pPr>
        <w:pStyle w:val="Resumo"/>
        <w:spacing w:after="0"/>
      </w:pPr>
    </w:p>
    <w:p w14:paraId="2E9997F1" w14:textId="77777777" w:rsidR="00C21EF4" w:rsidRDefault="00C21EF4" w:rsidP="004063C9">
      <w:pPr>
        <w:pStyle w:val="Resumo"/>
        <w:spacing w:after="0"/>
      </w:pPr>
    </w:p>
    <w:p w14:paraId="610A4162" w14:textId="77777777" w:rsidR="00C21EF4" w:rsidRDefault="00C21EF4" w:rsidP="004063C9">
      <w:pPr>
        <w:pStyle w:val="Resumo"/>
        <w:spacing w:after="0"/>
      </w:pPr>
    </w:p>
    <w:p w14:paraId="4E9536AB" w14:textId="77777777" w:rsidR="00C21EF4" w:rsidRDefault="00C21EF4" w:rsidP="004063C9">
      <w:pPr>
        <w:pStyle w:val="Resumo"/>
        <w:spacing w:after="0"/>
      </w:pPr>
    </w:p>
    <w:p w14:paraId="54328985" w14:textId="77777777" w:rsidR="00C21EF4" w:rsidRDefault="00C21EF4" w:rsidP="004063C9">
      <w:pPr>
        <w:pStyle w:val="Resumo"/>
        <w:spacing w:after="0"/>
      </w:pPr>
    </w:p>
    <w:p w14:paraId="2E294E05" w14:textId="0E33DB53" w:rsidR="005C331D" w:rsidRDefault="00857D4C" w:rsidP="00EF13F3">
      <w:pPr>
        <w:pStyle w:val="Resumo"/>
        <w:spacing w:after="0"/>
      </w:pPr>
      <w:r w:rsidRPr="00154816">
        <w:lastRenderedPageBreak/>
        <w:t>RESUMO</w:t>
      </w:r>
    </w:p>
    <w:p w14:paraId="05FAD857" w14:textId="77777777" w:rsidR="00EF13F3" w:rsidRDefault="00EF13F3" w:rsidP="00EF13F3"/>
    <w:p w14:paraId="523C28C8" w14:textId="282D5C59" w:rsidR="00EF13F3" w:rsidRPr="00EF13F3" w:rsidRDefault="00EF13F3" w:rsidP="00EF13F3"/>
    <w:p w14:paraId="6F83F391" w14:textId="28094824" w:rsidR="00513818" w:rsidRPr="00513818" w:rsidRDefault="00EF13F3" w:rsidP="00EF13F3">
      <w:pPr>
        <w:spacing w:line="240" w:lineRule="auto"/>
        <w:ind w:firstLine="0"/>
        <w:jc w:val="left"/>
        <w:rPr>
          <w:color w:val="000000" w:themeColor="text1"/>
        </w:rPr>
      </w:pPr>
      <w:r>
        <w:rPr>
          <w:color w:val="FF0000"/>
        </w:rPr>
        <w:t>O grupo de autores a</w:t>
      </w:r>
      <w:r w:rsidR="00513818" w:rsidRPr="00513818">
        <w:rPr>
          <w:color w:val="FF0000"/>
        </w:rPr>
        <w:t xml:space="preserve">presenta </w:t>
      </w:r>
      <w:r w:rsidR="00513818" w:rsidRPr="008A34C7">
        <w:rPr>
          <w:color w:val="FF0000"/>
        </w:rPr>
        <w:t>este projeto para a</w:t>
      </w:r>
      <w:r w:rsidR="00513818" w:rsidRPr="00513818">
        <w:rPr>
          <w:color w:val="FF0000"/>
        </w:rPr>
        <w:t xml:space="preserve"> SA do SENAI voltada à Padaria </w:t>
      </w:r>
      <w:proofErr w:type="spellStart"/>
      <w:r w:rsidR="00513818" w:rsidRPr="00513818">
        <w:rPr>
          <w:color w:val="FF0000"/>
        </w:rPr>
        <w:t>Mokele</w:t>
      </w:r>
      <w:proofErr w:type="spellEnd"/>
      <w:r w:rsidR="00513818" w:rsidRPr="00513818">
        <w:rPr>
          <w:color w:val="FF0000"/>
        </w:rPr>
        <w:t xml:space="preserve"> y </w:t>
      </w:r>
      <w:proofErr w:type="spellStart"/>
      <w:r w:rsidR="00513818" w:rsidRPr="00513818">
        <w:rPr>
          <w:color w:val="FF0000"/>
        </w:rPr>
        <w:t>Mbembe</w:t>
      </w:r>
      <w:proofErr w:type="spellEnd"/>
      <w:r w:rsidR="00513818" w:rsidRPr="00513818">
        <w:rPr>
          <w:color w:val="FF0000"/>
        </w:rPr>
        <w:t>, com o propósito de modernizar e profissionalizar o controle de atendimento, vendas e estoque, minimizando erros humanos e agilizando processos</w:t>
      </w:r>
      <w:r w:rsidR="00513818" w:rsidRPr="00513818">
        <w:rPr>
          <w:color w:val="000000" w:themeColor="text1"/>
        </w:rPr>
        <w:t xml:space="preserve">. </w:t>
      </w:r>
      <w:r w:rsidR="00513818" w:rsidRPr="00513818">
        <w:rPr>
          <w:color w:val="0070C0"/>
        </w:rPr>
        <w:t>Nosso objetivo foi conceber e detalhar um sistema de PDV integrado que abrangesse gerenciamento de usuários, emissão de comandas, registro de vendas, controle de estoque e geração de relatórios gerenciais</w:t>
      </w:r>
      <w:r w:rsidR="008A34C7">
        <w:rPr>
          <w:color w:val="0070C0"/>
        </w:rPr>
        <w:t xml:space="preserve">. </w:t>
      </w:r>
      <w:r w:rsidR="00513818" w:rsidRPr="00513818">
        <w:rPr>
          <w:color w:val="538135" w:themeColor="accent6" w:themeShade="BF"/>
        </w:rPr>
        <w:t xml:space="preserve">Para tanto, elaboramos </w:t>
      </w:r>
      <w:r w:rsidR="00A05821">
        <w:rPr>
          <w:color w:val="538135" w:themeColor="accent6" w:themeShade="BF"/>
        </w:rPr>
        <w:t>levantamento da situação problema, o</w:t>
      </w:r>
      <w:r w:rsidR="00513818" w:rsidRPr="00513818">
        <w:rPr>
          <w:color w:val="538135" w:themeColor="accent6" w:themeShade="BF"/>
        </w:rPr>
        <w:t xml:space="preserve"> modelo conceitual de dados e documentamos casos de uso, além de definir requisitos funcionais, não funcionais e regras de negócio</w:t>
      </w:r>
      <w:r w:rsidR="00513818" w:rsidRPr="00513818">
        <w:rPr>
          <w:color w:val="000000" w:themeColor="text1"/>
        </w:rPr>
        <w:t xml:space="preserve">. </w:t>
      </w:r>
      <w:r w:rsidR="00513818" w:rsidRPr="00513818">
        <w:rPr>
          <w:color w:val="7030A0"/>
        </w:rPr>
        <w:t xml:space="preserve">Como resultado, especificamos quatro perfis de acesso (Administrador, </w:t>
      </w:r>
      <w:r w:rsidR="00A05821">
        <w:rPr>
          <w:color w:val="7030A0"/>
        </w:rPr>
        <w:t>Gerenciador de Estoque, Analista de Venda e Atendente</w:t>
      </w:r>
      <w:r w:rsidR="00513818" w:rsidRPr="00513818">
        <w:rPr>
          <w:color w:val="7030A0"/>
        </w:rPr>
        <w:t>), onze funcionalidades essenciais — incluindo cadastro de produtos, autenticação segura, painel de vendas dinâmico com filtros e relatórios diários, semanais e mensais — e implementamos alertas automáticos de estoque baixo e validade próxima. Concluímos que a adoção do sistema favorecerá a redução de falhas de registro, centralização de operações em uma única plataforma, agilidade na tomada de decisões gerenciais e diminuição de perdas financeiras, elevando a eficiência operacional e a satisfação dos clientes</w:t>
      </w:r>
      <w:r w:rsidR="008A34C7">
        <w:rPr>
          <w:color w:val="7030A0"/>
        </w:rPr>
        <w:t>.</w:t>
      </w:r>
    </w:p>
    <w:p w14:paraId="7802BA7D" w14:textId="77777777" w:rsidR="00EF13F3" w:rsidRPr="00EB3D58" w:rsidRDefault="00EF13F3" w:rsidP="00EF13F3">
      <w:pPr>
        <w:ind w:firstLine="0"/>
      </w:pPr>
    </w:p>
    <w:p w14:paraId="01BE3488" w14:textId="410E2645" w:rsidR="00597149" w:rsidRPr="00BF6914" w:rsidRDefault="00FB2347" w:rsidP="00BF6914">
      <w:pPr>
        <w:spacing w:line="240" w:lineRule="auto"/>
        <w:ind w:firstLine="0"/>
        <w:jc w:val="left"/>
        <w:rPr>
          <w:color w:val="000000" w:themeColor="text1"/>
        </w:rPr>
      </w:pPr>
      <w:r w:rsidRPr="00EB3D58">
        <w:rPr>
          <w:b/>
          <w:bCs/>
          <w:spacing w:val="-15"/>
        </w:rPr>
        <w:t>Palavras-chave:</w:t>
      </w:r>
      <w:r>
        <w:t xml:space="preserve"> </w:t>
      </w:r>
      <w:r w:rsidR="00513818" w:rsidRPr="00513818">
        <w:rPr>
          <w:color w:val="000000" w:themeColor="text1"/>
        </w:rPr>
        <w:t>Situação de Aprendizagem. PDV. Controle de Estoque. Sistema Integrado.</w:t>
      </w:r>
    </w:p>
    <w:p w14:paraId="54F9E78D" w14:textId="77777777" w:rsidR="00597149" w:rsidRDefault="00597149" w:rsidP="00BF6914">
      <w:pPr>
        <w:ind w:firstLine="0"/>
        <w:rPr>
          <w:bCs/>
          <w:color w:val="FF0000"/>
        </w:rPr>
      </w:pPr>
    </w:p>
    <w:p w14:paraId="1234EBC2" w14:textId="77777777" w:rsidR="00597149" w:rsidRDefault="00597149" w:rsidP="00597149">
      <w:pPr>
        <w:ind w:firstLine="0"/>
        <w:jc w:val="center"/>
        <w:rPr>
          <w:bCs/>
          <w:color w:val="FF0000"/>
        </w:rPr>
      </w:pPr>
    </w:p>
    <w:p w14:paraId="411FDBE6" w14:textId="77777777" w:rsidR="00BF6914" w:rsidRDefault="00BF6914" w:rsidP="00597149">
      <w:pPr>
        <w:ind w:firstLine="0"/>
        <w:jc w:val="center"/>
        <w:rPr>
          <w:bCs/>
          <w:color w:val="FF0000"/>
        </w:rPr>
      </w:pPr>
    </w:p>
    <w:p w14:paraId="13453BA9" w14:textId="77777777" w:rsidR="00597149" w:rsidRPr="00423B9D" w:rsidRDefault="00597149" w:rsidP="00EF13F3">
      <w:pPr>
        <w:ind w:firstLine="0"/>
        <w:jc w:val="center"/>
        <w:rPr>
          <w:rFonts w:cs="Arial"/>
          <w:b/>
          <w:bCs/>
          <w:lang w:val="en-US"/>
        </w:rPr>
      </w:pPr>
      <w:r w:rsidRPr="00423B9D">
        <w:rPr>
          <w:rFonts w:cs="Arial"/>
          <w:b/>
          <w:bCs/>
          <w:lang w:val="en-US"/>
        </w:rPr>
        <w:t>ABSTRACT</w:t>
      </w:r>
    </w:p>
    <w:p w14:paraId="274D4F8A" w14:textId="77777777" w:rsidR="00EF13F3" w:rsidRDefault="00EF13F3" w:rsidP="00EF13F3">
      <w:pPr>
        <w:ind w:firstLine="0"/>
        <w:rPr>
          <w:lang w:val="en-US"/>
        </w:rPr>
      </w:pPr>
    </w:p>
    <w:p w14:paraId="4DC9D2A6" w14:textId="77777777" w:rsidR="00EF13F3" w:rsidRDefault="00EF13F3" w:rsidP="00EF13F3">
      <w:pPr>
        <w:ind w:firstLine="0"/>
        <w:rPr>
          <w:lang w:val="en-US"/>
        </w:rPr>
      </w:pPr>
    </w:p>
    <w:p w14:paraId="409D5A6C" w14:textId="1C4CE14F" w:rsidR="00EF13F3" w:rsidRDefault="00A05821" w:rsidP="00EF13F3">
      <w:pPr>
        <w:ind w:firstLine="0"/>
        <w:rPr>
          <w:color w:val="7030A0"/>
          <w:lang w:val="en-US"/>
        </w:rPr>
      </w:pPr>
      <w:r w:rsidRPr="00A05821">
        <w:rPr>
          <w:color w:val="FF0000"/>
          <w:lang w:val="en-US"/>
        </w:rPr>
        <w:t xml:space="preserve">The team of authors presents this project for the SENAI Learning Situation focused on </w:t>
      </w:r>
      <w:proofErr w:type="spellStart"/>
      <w:r w:rsidRPr="00A05821">
        <w:rPr>
          <w:color w:val="FF0000"/>
          <w:lang w:val="en-US"/>
        </w:rPr>
        <w:t>Padaria</w:t>
      </w:r>
      <w:proofErr w:type="spellEnd"/>
      <w:r w:rsidRPr="00A05821">
        <w:rPr>
          <w:color w:val="FF0000"/>
          <w:lang w:val="en-US"/>
        </w:rPr>
        <w:t xml:space="preserve"> </w:t>
      </w:r>
      <w:proofErr w:type="spellStart"/>
      <w:r w:rsidRPr="00A05821">
        <w:rPr>
          <w:color w:val="FF0000"/>
          <w:lang w:val="en-US"/>
        </w:rPr>
        <w:t>Mokele</w:t>
      </w:r>
      <w:proofErr w:type="spellEnd"/>
      <w:r w:rsidRPr="00A05821">
        <w:rPr>
          <w:color w:val="FF0000"/>
          <w:lang w:val="en-US"/>
        </w:rPr>
        <w:t xml:space="preserve"> y Mbembe, aiming to modernize and professionalize the management of customer service, sales, and inventory, minimizing human errors and streamlining processes. </w:t>
      </w:r>
      <w:r w:rsidRPr="00A05821">
        <w:rPr>
          <w:color w:val="5B9BD5" w:themeColor="accent5"/>
          <w:lang w:val="en-US"/>
        </w:rPr>
        <w:t>Their objective was to design and detail an integrated POS system encompassing user management, order issuance, sales recording, inventory control, and the generation of management reports.</w:t>
      </w:r>
      <w:r w:rsidRPr="00A05821">
        <w:rPr>
          <w:color w:val="FF0000"/>
          <w:lang w:val="en-US"/>
        </w:rPr>
        <w:t xml:space="preserve"> </w:t>
      </w:r>
      <w:r w:rsidRPr="00A05821">
        <w:rPr>
          <w:color w:val="538135" w:themeColor="accent6" w:themeShade="BF"/>
          <w:lang w:val="en-US"/>
        </w:rPr>
        <w:t>To this end, they conducted a problem</w:t>
      </w:r>
      <w:r w:rsidRPr="00A05821">
        <w:rPr>
          <w:color w:val="538135" w:themeColor="accent6" w:themeShade="BF"/>
          <w:lang w:val="en-US"/>
        </w:rPr>
        <w:noBreakHyphen/>
        <w:t>situation survey, developed the conceptual data model, and documented use cases, as well as defined functional requirements, non</w:t>
      </w:r>
      <w:r w:rsidRPr="00A05821">
        <w:rPr>
          <w:color w:val="538135" w:themeColor="accent6" w:themeShade="BF"/>
          <w:lang w:val="en-US"/>
        </w:rPr>
        <w:noBreakHyphen/>
        <w:t>functional requirements, and business rules</w:t>
      </w:r>
      <w:r w:rsidRPr="00A05821">
        <w:rPr>
          <w:color w:val="FF0000"/>
          <w:lang w:val="en-US"/>
        </w:rPr>
        <w:t xml:space="preserve">. </w:t>
      </w:r>
      <w:r w:rsidRPr="00A05821">
        <w:rPr>
          <w:color w:val="7030A0"/>
          <w:lang w:val="en-US"/>
        </w:rPr>
        <w:t xml:space="preserve">As a result, they specified four access profiles (Administrator, Inventory Manager, Sales Analyst, and Cashier), eleven essential features —including product registration, secure authentication, a dynamic sales dashboard with filters, and daily, weekly, and monthly reports—and implemented automatic alerts for low stock and </w:t>
      </w:r>
      <w:r w:rsidRPr="00A05821">
        <w:rPr>
          <w:color w:val="7030A0"/>
          <w:lang w:val="en-US"/>
        </w:rPr>
        <w:lastRenderedPageBreak/>
        <w:t>impending product expiration. They conclude that adopting the system will reduce recording errors, centralize operations on a single platform, expedite managerial decision</w:t>
      </w:r>
      <w:r w:rsidRPr="00A05821">
        <w:rPr>
          <w:color w:val="7030A0"/>
          <w:lang w:val="en-US"/>
        </w:rPr>
        <w:noBreakHyphen/>
        <w:t>making, and decrease financial losses, thereby enhancing operational efficiency and customer satisfaction.</w:t>
      </w:r>
    </w:p>
    <w:p w14:paraId="73B0BB76" w14:textId="77777777" w:rsidR="00A05821" w:rsidRPr="00A05821" w:rsidRDefault="00A05821" w:rsidP="00EF13F3">
      <w:pPr>
        <w:ind w:firstLine="0"/>
        <w:rPr>
          <w:b/>
          <w:lang w:val="en-US"/>
        </w:rPr>
      </w:pPr>
    </w:p>
    <w:p w14:paraId="3E638B8C" w14:textId="375BA90E" w:rsidR="00597149" w:rsidRPr="00423B9D" w:rsidRDefault="00D530D8" w:rsidP="00597149">
      <w:pPr>
        <w:spacing w:line="240" w:lineRule="auto"/>
        <w:ind w:firstLine="0"/>
        <w:rPr>
          <w:lang w:val="en-US"/>
        </w:rPr>
      </w:pPr>
      <w:r w:rsidRPr="00423B9D">
        <w:rPr>
          <w:b/>
          <w:lang w:val="en-US"/>
        </w:rPr>
        <w:t>Key</w:t>
      </w:r>
      <w:r w:rsidR="00597149" w:rsidRPr="00423B9D">
        <w:rPr>
          <w:b/>
          <w:lang w:val="en-US"/>
        </w:rPr>
        <w:t>words:</w:t>
      </w:r>
      <w:r w:rsidR="00FB2347" w:rsidRPr="00423B9D">
        <w:rPr>
          <w:lang w:val="en-US"/>
        </w:rPr>
        <w:t xml:space="preserve"> </w:t>
      </w:r>
      <w:r w:rsidR="00C76781" w:rsidRPr="00C76781">
        <w:rPr>
          <w:lang w:val="en-US"/>
        </w:rPr>
        <w:t>Learning Situation; POS System; Inventory Control; Integrated System</w:t>
      </w:r>
      <w:r w:rsidR="00FB2347" w:rsidRPr="00423B9D">
        <w:rPr>
          <w:lang w:val="en-US"/>
        </w:rPr>
        <w:t>.</w:t>
      </w:r>
    </w:p>
    <w:p w14:paraId="0BED52F4" w14:textId="77777777" w:rsidR="00597149" w:rsidRPr="00423B9D" w:rsidRDefault="00597149" w:rsidP="00597149">
      <w:pPr>
        <w:ind w:firstLine="0"/>
        <w:jc w:val="center"/>
        <w:rPr>
          <w:bCs/>
          <w:color w:val="FF0000"/>
          <w:lang w:val="en-US"/>
        </w:rPr>
      </w:pPr>
    </w:p>
    <w:p w14:paraId="2A940CFE" w14:textId="77777777" w:rsidR="00597149" w:rsidRPr="00423B9D" w:rsidRDefault="00597149" w:rsidP="00597149">
      <w:pPr>
        <w:ind w:firstLine="0"/>
        <w:jc w:val="center"/>
        <w:rPr>
          <w:bCs/>
          <w:color w:val="FF0000"/>
          <w:lang w:val="en-US"/>
        </w:rPr>
      </w:pPr>
    </w:p>
    <w:p w14:paraId="0CC34883" w14:textId="77777777" w:rsidR="00597149" w:rsidRPr="00423B9D" w:rsidRDefault="00597149" w:rsidP="00597149">
      <w:pPr>
        <w:ind w:firstLine="0"/>
        <w:jc w:val="center"/>
        <w:rPr>
          <w:bCs/>
          <w:color w:val="FF0000"/>
          <w:lang w:val="en-US"/>
        </w:rPr>
      </w:pPr>
    </w:p>
    <w:p w14:paraId="3AC19412" w14:textId="77777777" w:rsidR="00597149" w:rsidRPr="00423B9D" w:rsidRDefault="00597149" w:rsidP="00597149">
      <w:pPr>
        <w:ind w:firstLine="0"/>
        <w:jc w:val="center"/>
        <w:rPr>
          <w:bCs/>
          <w:color w:val="FF0000"/>
          <w:lang w:val="en-US"/>
        </w:rPr>
      </w:pPr>
    </w:p>
    <w:p w14:paraId="2F5A3F25" w14:textId="77777777" w:rsidR="00597149" w:rsidRPr="00423B9D" w:rsidRDefault="00597149" w:rsidP="00597149">
      <w:pPr>
        <w:ind w:firstLine="0"/>
        <w:jc w:val="center"/>
        <w:rPr>
          <w:bCs/>
          <w:color w:val="FF0000"/>
          <w:lang w:val="en-US"/>
        </w:rPr>
      </w:pPr>
    </w:p>
    <w:p w14:paraId="343548A8" w14:textId="77777777" w:rsidR="00597149" w:rsidRPr="00423B9D" w:rsidRDefault="00597149" w:rsidP="000028AB">
      <w:pPr>
        <w:ind w:firstLine="0"/>
        <w:jc w:val="center"/>
        <w:rPr>
          <w:bCs/>
          <w:color w:val="FF0000"/>
          <w:lang w:val="en-US"/>
        </w:rPr>
      </w:pPr>
    </w:p>
    <w:p w14:paraId="7B31232E" w14:textId="77777777" w:rsidR="00597149" w:rsidRDefault="00900130" w:rsidP="00597149">
      <w:pPr>
        <w:pStyle w:val="Default"/>
        <w:spacing w:line="360" w:lineRule="auto"/>
        <w:jc w:val="center"/>
        <w:rPr>
          <w:rFonts w:ascii="Arial" w:hAnsi="Arial" w:cs="Arial"/>
          <w:b/>
          <w:bCs/>
          <w:szCs w:val="23"/>
        </w:rPr>
      </w:pPr>
      <w:r w:rsidRPr="00423B9D">
        <w:rPr>
          <w:b/>
          <w:lang w:val="en-US"/>
        </w:rPr>
        <w:br w:type="page"/>
      </w:r>
      <w:r w:rsidR="00597149" w:rsidRPr="00597149">
        <w:rPr>
          <w:rFonts w:ascii="Arial" w:hAnsi="Arial" w:cs="Arial"/>
          <w:b/>
          <w:bCs/>
          <w:szCs w:val="23"/>
        </w:rPr>
        <w:lastRenderedPageBreak/>
        <w:t>LISTA DE ILUSTRAÇÕES</w:t>
      </w:r>
    </w:p>
    <w:p w14:paraId="271F86DC" w14:textId="77777777" w:rsidR="00597149" w:rsidRDefault="00597149" w:rsidP="00597149">
      <w:pPr>
        <w:pStyle w:val="Default"/>
        <w:spacing w:line="360" w:lineRule="auto"/>
        <w:jc w:val="center"/>
        <w:rPr>
          <w:rFonts w:ascii="Arial" w:hAnsi="Arial" w:cs="Arial"/>
          <w:b/>
          <w:bCs/>
          <w:szCs w:val="23"/>
        </w:rPr>
      </w:pPr>
    </w:p>
    <w:p w14:paraId="7F85762B" w14:textId="77777777" w:rsidR="000C605D" w:rsidRDefault="000C605D" w:rsidP="00597149">
      <w:pPr>
        <w:pStyle w:val="Default"/>
        <w:spacing w:line="360" w:lineRule="auto"/>
        <w:jc w:val="center"/>
        <w:rPr>
          <w:rFonts w:ascii="Arial" w:hAnsi="Arial" w:cs="Arial"/>
          <w:b/>
          <w:bCs/>
          <w:szCs w:val="23"/>
        </w:rPr>
      </w:pPr>
    </w:p>
    <w:tbl>
      <w:tblPr>
        <w:tblW w:w="0" w:type="auto"/>
        <w:tblLayout w:type="fixed"/>
        <w:tblLook w:val="04A0" w:firstRow="1" w:lastRow="0" w:firstColumn="1" w:lastColumn="0" w:noHBand="0" w:noVBand="1"/>
      </w:tblPr>
      <w:tblGrid>
        <w:gridCol w:w="1101"/>
        <w:gridCol w:w="236"/>
        <w:gridCol w:w="7418"/>
        <w:gridCol w:w="483"/>
      </w:tblGrid>
      <w:tr w:rsidR="004F2AE9" w:rsidRPr="00821E11" w14:paraId="22C7B3EB" w14:textId="77777777" w:rsidTr="00821E11">
        <w:tc>
          <w:tcPr>
            <w:tcW w:w="1101" w:type="dxa"/>
            <w:shd w:val="clear" w:color="auto" w:fill="auto"/>
          </w:tcPr>
          <w:p w14:paraId="3E133E11"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1</w:t>
            </w:r>
          </w:p>
        </w:tc>
        <w:tc>
          <w:tcPr>
            <w:tcW w:w="236" w:type="dxa"/>
            <w:shd w:val="clear" w:color="auto" w:fill="auto"/>
          </w:tcPr>
          <w:p w14:paraId="0340E221"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6B2FB832"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Numeração de páginas</w:t>
            </w:r>
          </w:p>
        </w:tc>
        <w:tc>
          <w:tcPr>
            <w:tcW w:w="483" w:type="dxa"/>
            <w:shd w:val="clear" w:color="auto" w:fill="auto"/>
          </w:tcPr>
          <w:p w14:paraId="20BA3674"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13</w:t>
            </w:r>
          </w:p>
        </w:tc>
      </w:tr>
      <w:tr w:rsidR="004F2AE9" w:rsidRPr="00821E11" w14:paraId="0D2251E8" w14:textId="77777777" w:rsidTr="00821E11">
        <w:tc>
          <w:tcPr>
            <w:tcW w:w="1101" w:type="dxa"/>
            <w:shd w:val="clear" w:color="auto" w:fill="auto"/>
          </w:tcPr>
          <w:p w14:paraId="624E058D"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2</w:t>
            </w:r>
          </w:p>
        </w:tc>
        <w:tc>
          <w:tcPr>
            <w:tcW w:w="236" w:type="dxa"/>
            <w:shd w:val="clear" w:color="auto" w:fill="auto"/>
          </w:tcPr>
          <w:p w14:paraId="6637E17D"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08D26E80"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Vista parcial do prédio histórico</w:t>
            </w:r>
          </w:p>
        </w:tc>
        <w:tc>
          <w:tcPr>
            <w:tcW w:w="483" w:type="dxa"/>
            <w:shd w:val="clear" w:color="auto" w:fill="auto"/>
          </w:tcPr>
          <w:p w14:paraId="0BE5E22B"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15</w:t>
            </w:r>
          </w:p>
        </w:tc>
      </w:tr>
      <w:tr w:rsidR="004F2AE9" w:rsidRPr="00821E11" w14:paraId="64A854AA" w14:textId="77777777" w:rsidTr="00821E11">
        <w:tc>
          <w:tcPr>
            <w:tcW w:w="1101" w:type="dxa"/>
            <w:shd w:val="clear" w:color="auto" w:fill="auto"/>
          </w:tcPr>
          <w:p w14:paraId="78ACF34A"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3</w:t>
            </w:r>
          </w:p>
        </w:tc>
        <w:tc>
          <w:tcPr>
            <w:tcW w:w="236" w:type="dxa"/>
            <w:shd w:val="clear" w:color="auto" w:fill="auto"/>
          </w:tcPr>
          <w:p w14:paraId="1DFE5F10"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4291A1FC"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Modelo de sumário</w:t>
            </w:r>
          </w:p>
        </w:tc>
        <w:tc>
          <w:tcPr>
            <w:tcW w:w="483" w:type="dxa"/>
            <w:shd w:val="clear" w:color="auto" w:fill="auto"/>
          </w:tcPr>
          <w:p w14:paraId="68000AB9"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27</w:t>
            </w:r>
          </w:p>
        </w:tc>
      </w:tr>
      <w:tr w:rsidR="004F2AE9" w:rsidRPr="00821E11" w14:paraId="06C42BB6" w14:textId="77777777" w:rsidTr="00821E11">
        <w:tc>
          <w:tcPr>
            <w:tcW w:w="1101" w:type="dxa"/>
            <w:shd w:val="clear" w:color="auto" w:fill="auto"/>
          </w:tcPr>
          <w:p w14:paraId="28C4E875"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4</w:t>
            </w:r>
          </w:p>
        </w:tc>
        <w:tc>
          <w:tcPr>
            <w:tcW w:w="236" w:type="dxa"/>
            <w:shd w:val="clear" w:color="auto" w:fill="auto"/>
          </w:tcPr>
          <w:p w14:paraId="25169D28"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6F97DA66"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Elementos pré-textuais</w:t>
            </w:r>
          </w:p>
        </w:tc>
        <w:tc>
          <w:tcPr>
            <w:tcW w:w="483" w:type="dxa"/>
            <w:shd w:val="clear" w:color="auto" w:fill="auto"/>
          </w:tcPr>
          <w:p w14:paraId="2FA27736"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30</w:t>
            </w:r>
          </w:p>
        </w:tc>
      </w:tr>
    </w:tbl>
    <w:p w14:paraId="2ECD9778" w14:textId="77777777" w:rsidR="00597149" w:rsidRDefault="00597149" w:rsidP="00AF56F3">
      <w:pPr>
        <w:pStyle w:val="Default"/>
        <w:spacing w:line="360" w:lineRule="auto"/>
        <w:jc w:val="center"/>
        <w:rPr>
          <w:rFonts w:ascii="Arial" w:hAnsi="Arial" w:cs="Arial"/>
          <w:b/>
          <w:bCs/>
          <w:szCs w:val="23"/>
        </w:rPr>
      </w:pPr>
    </w:p>
    <w:tbl>
      <w:tblPr>
        <w:tblW w:w="0" w:type="auto"/>
        <w:tblLook w:val="04A0" w:firstRow="1" w:lastRow="0" w:firstColumn="1" w:lastColumn="0" w:noHBand="0" w:noVBand="1"/>
      </w:tblPr>
      <w:tblGrid>
        <w:gridCol w:w="1235"/>
        <w:gridCol w:w="296"/>
        <w:gridCol w:w="7057"/>
        <w:gridCol w:w="483"/>
      </w:tblGrid>
      <w:tr w:rsidR="004F2AE9" w:rsidRPr="00821E11" w14:paraId="3F13EE21" w14:textId="77777777" w:rsidTr="00821E11">
        <w:tc>
          <w:tcPr>
            <w:tcW w:w="1242" w:type="dxa"/>
            <w:shd w:val="clear" w:color="auto" w:fill="auto"/>
          </w:tcPr>
          <w:p w14:paraId="2038B2D5"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1</w:t>
            </w:r>
          </w:p>
        </w:tc>
        <w:tc>
          <w:tcPr>
            <w:tcW w:w="296" w:type="dxa"/>
            <w:shd w:val="clear" w:color="auto" w:fill="auto"/>
          </w:tcPr>
          <w:p w14:paraId="3A315FDC"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13374388"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Apresentação e qualificação das seções</w:t>
            </w:r>
          </w:p>
        </w:tc>
        <w:tc>
          <w:tcPr>
            <w:tcW w:w="456" w:type="dxa"/>
            <w:shd w:val="clear" w:color="auto" w:fill="auto"/>
          </w:tcPr>
          <w:p w14:paraId="4A266C42"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16</w:t>
            </w:r>
          </w:p>
        </w:tc>
      </w:tr>
      <w:tr w:rsidR="004F2AE9" w:rsidRPr="00821E11" w14:paraId="1B535BFB" w14:textId="77777777" w:rsidTr="00821E11">
        <w:tc>
          <w:tcPr>
            <w:tcW w:w="1242" w:type="dxa"/>
            <w:shd w:val="clear" w:color="auto" w:fill="auto"/>
          </w:tcPr>
          <w:p w14:paraId="7AA32CC5"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2</w:t>
            </w:r>
          </w:p>
        </w:tc>
        <w:tc>
          <w:tcPr>
            <w:tcW w:w="296" w:type="dxa"/>
            <w:shd w:val="clear" w:color="auto" w:fill="auto"/>
          </w:tcPr>
          <w:p w14:paraId="60F97807"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5D7E8520"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Apresentação numérica das seções</w:t>
            </w:r>
          </w:p>
        </w:tc>
        <w:tc>
          <w:tcPr>
            <w:tcW w:w="456" w:type="dxa"/>
            <w:shd w:val="clear" w:color="auto" w:fill="auto"/>
          </w:tcPr>
          <w:p w14:paraId="59C5FBA2"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18</w:t>
            </w:r>
          </w:p>
        </w:tc>
      </w:tr>
      <w:tr w:rsidR="004F2AE9" w:rsidRPr="00821E11" w14:paraId="54D39486" w14:textId="77777777" w:rsidTr="00821E11">
        <w:tc>
          <w:tcPr>
            <w:tcW w:w="1242" w:type="dxa"/>
            <w:shd w:val="clear" w:color="auto" w:fill="auto"/>
          </w:tcPr>
          <w:p w14:paraId="67FC75C3"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3</w:t>
            </w:r>
          </w:p>
        </w:tc>
        <w:tc>
          <w:tcPr>
            <w:tcW w:w="296" w:type="dxa"/>
            <w:shd w:val="clear" w:color="auto" w:fill="auto"/>
          </w:tcPr>
          <w:p w14:paraId="5B3EA1EA"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0CD67350"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Participação das mulheres na direção Estadual do MST/PR</w:t>
            </w:r>
          </w:p>
        </w:tc>
        <w:tc>
          <w:tcPr>
            <w:tcW w:w="456" w:type="dxa"/>
            <w:shd w:val="clear" w:color="auto" w:fill="auto"/>
          </w:tcPr>
          <w:p w14:paraId="1A128DB8"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26</w:t>
            </w:r>
          </w:p>
        </w:tc>
      </w:tr>
    </w:tbl>
    <w:p w14:paraId="53F5B9DC" w14:textId="77777777" w:rsidR="00597149" w:rsidRDefault="00597149" w:rsidP="00AF56F3">
      <w:pPr>
        <w:pStyle w:val="Default"/>
        <w:spacing w:line="360" w:lineRule="auto"/>
        <w:rPr>
          <w:rFonts w:ascii="Arial" w:hAnsi="Arial" w:cs="Arial"/>
          <w:szCs w:val="23"/>
        </w:rPr>
      </w:pPr>
    </w:p>
    <w:tbl>
      <w:tblPr>
        <w:tblW w:w="0" w:type="auto"/>
        <w:tblLook w:val="04A0" w:firstRow="1" w:lastRow="0" w:firstColumn="1" w:lastColumn="0" w:noHBand="0" w:noVBand="1"/>
      </w:tblPr>
      <w:tblGrid>
        <w:gridCol w:w="1233"/>
        <w:gridCol w:w="296"/>
        <w:gridCol w:w="7027"/>
        <w:gridCol w:w="515"/>
      </w:tblGrid>
      <w:tr w:rsidR="004F2AE9" w:rsidRPr="00821E11" w14:paraId="58E8165F" w14:textId="77777777" w:rsidTr="00821E11">
        <w:tc>
          <w:tcPr>
            <w:tcW w:w="1242" w:type="dxa"/>
            <w:shd w:val="clear" w:color="auto" w:fill="auto"/>
          </w:tcPr>
          <w:p w14:paraId="14E81D51" w14:textId="77777777" w:rsidR="004F2AE9" w:rsidRPr="00821E11" w:rsidRDefault="004F2AE9" w:rsidP="00AF56F3">
            <w:pPr>
              <w:pStyle w:val="Default"/>
              <w:rPr>
                <w:rFonts w:ascii="Arial" w:hAnsi="Arial" w:cs="Arial"/>
                <w:szCs w:val="23"/>
              </w:rPr>
            </w:pPr>
            <w:r w:rsidRPr="00821E11">
              <w:rPr>
                <w:rFonts w:ascii="Arial" w:hAnsi="Arial" w:cs="Arial"/>
                <w:szCs w:val="23"/>
              </w:rPr>
              <w:t>Gráfico 1</w:t>
            </w:r>
          </w:p>
        </w:tc>
        <w:tc>
          <w:tcPr>
            <w:tcW w:w="296" w:type="dxa"/>
            <w:shd w:val="clear" w:color="auto" w:fill="auto"/>
          </w:tcPr>
          <w:p w14:paraId="27B97196" w14:textId="77777777" w:rsidR="004F2AE9" w:rsidRPr="00821E11" w:rsidRDefault="004F2AE9" w:rsidP="00AF56F3">
            <w:pPr>
              <w:pStyle w:val="Default"/>
              <w:rPr>
                <w:rFonts w:ascii="Arial" w:hAnsi="Arial" w:cs="Arial"/>
                <w:szCs w:val="23"/>
              </w:rPr>
            </w:pPr>
            <w:r w:rsidRPr="00821E11">
              <w:rPr>
                <w:rFonts w:ascii="Arial" w:hAnsi="Arial" w:cs="Arial"/>
                <w:szCs w:val="23"/>
              </w:rPr>
              <w:t>-</w:t>
            </w:r>
          </w:p>
        </w:tc>
        <w:tc>
          <w:tcPr>
            <w:tcW w:w="7217" w:type="dxa"/>
            <w:shd w:val="clear" w:color="auto" w:fill="auto"/>
          </w:tcPr>
          <w:p w14:paraId="10475412" w14:textId="77777777" w:rsidR="004F2AE9" w:rsidRPr="00821E11" w:rsidRDefault="004F2AE9" w:rsidP="00821E11">
            <w:pPr>
              <w:pStyle w:val="Default"/>
              <w:jc w:val="both"/>
              <w:rPr>
                <w:rFonts w:ascii="Arial" w:hAnsi="Arial" w:cs="Arial"/>
                <w:szCs w:val="23"/>
              </w:rPr>
            </w:pPr>
            <w:r w:rsidRPr="00821E11">
              <w:rPr>
                <w:rFonts w:ascii="Arial" w:hAnsi="Arial" w:cs="Arial"/>
                <w:szCs w:val="23"/>
              </w:rPr>
              <w:t>Número de instituições que participaram da pesquisa sobre a docência na teologia, segundo os estados federativos</w:t>
            </w:r>
          </w:p>
        </w:tc>
        <w:tc>
          <w:tcPr>
            <w:tcW w:w="516" w:type="dxa"/>
            <w:shd w:val="clear" w:color="auto" w:fill="auto"/>
          </w:tcPr>
          <w:p w14:paraId="1B710272" w14:textId="77777777" w:rsidR="00AF56F3" w:rsidRPr="00821E11" w:rsidRDefault="00AF56F3" w:rsidP="00AF56F3">
            <w:pPr>
              <w:pStyle w:val="Default"/>
              <w:rPr>
                <w:rFonts w:ascii="Arial" w:hAnsi="Arial" w:cs="Arial"/>
                <w:szCs w:val="23"/>
              </w:rPr>
            </w:pPr>
          </w:p>
          <w:p w14:paraId="597782F7" w14:textId="77777777" w:rsidR="004F2AE9" w:rsidRPr="00821E11" w:rsidRDefault="00AF56F3" w:rsidP="00AF56F3">
            <w:pPr>
              <w:pStyle w:val="Default"/>
              <w:rPr>
                <w:rFonts w:ascii="Arial" w:hAnsi="Arial" w:cs="Arial"/>
                <w:szCs w:val="23"/>
              </w:rPr>
            </w:pPr>
            <w:r w:rsidRPr="00821E11">
              <w:rPr>
                <w:rFonts w:ascii="Arial" w:hAnsi="Arial" w:cs="Arial"/>
                <w:szCs w:val="23"/>
              </w:rPr>
              <w:t>22</w:t>
            </w:r>
          </w:p>
        </w:tc>
      </w:tr>
    </w:tbl>
    <w:p w14:paraId="5AAF0FC7" w14:textId="77777777" w:rsidR="004F2AE9" w:rsidRDefault="004F2AE9" w:rsidP="00AF56F3">
      <w:pPr>
        <w:pStyle w:val="Default"/>
        <w:spacing w:line="360" w:lineRule="auto"/>
        <w:jc w:val="center"/>
        <w:rPr>
          <w:rFonts w:ascii="Arial" w:hAnsi="Arial" w:cs="Arial"/>
          <w:szCs w:val="23"/>
        </w:rPr>
      </w:pPr>
    </w:p>
    <w:p w14:paraId="08FD3A42" w14:textId="77777777" w:rsidR="00AF56F3" w:rsidRPr="00597149" w:rsidRDefault="00AF56F3" w:rsidP="00AF56F3">
      <w:pPr>
        <w:pStyle w:val="Default"/>
        <w:spacing w:line="360" w:lineRule="auto"/>
        <w:jc w:val="center"/>
        <w:rPr>
          <w:rFonts w:ascii="Arial" w:hAnsi="Arial" w:cs="Arial"/>
          <w:szCs w:val="23"/>
        </w:rPr>
      </w:pPr>
    </w:p>
    <w:p w14:paraId="75B0BE34" w14:textId="77777777" w:rsidR="00597149" w:rsidRDefault="001C1D7F" w:rsidP="00AF56F3">
      <w:pPr>
        <w:pStyle w:val="Default"/>
        <w:spacing w:line="360" w:lineRule="auto"/>
        <w:jc w:val="center"/>
        <w:rPr>
          <w:rFonts w:ascii="Arial" w:hAnsi="Arial" w:cs="Arial"/>
          <w:b/>
          <w:bCs/>
          <w:szCs w:val="23"/>
        </w:rPr>
      </w:pPr>
      <w:r>
        <w:rPr>
          <w:rFonts w:ascii="Arial" w:hAnsi="Arial" w:cs="Arial"/>
          <w:b/>
          <w:bCs/>
          <w:szCs w:val="23"/>
        </w:rPr>
        <w:br w:type="page"/>
      </w:r>
      <w:r w:rsidR="00597149" w:rsidRPr="00597149">
        <w:rPr>
          <w:rFonts w:ascii="Arial" w:hAnsi="Arial" w:cs="Arial"/>
          <w:b/>
          <w:bCs/>
          <w:szCs w:val="23"/>
        </w:rPr>
        <w:lastRenderedPageBreak/>
        <w:t>LISTA DE TABELAS</w:t>
      </w:r>
    </w:p>
    <w:p w14:paraId="187DD4FE" w14:textId="77777777" w:rsidR="00AF56F3" w:rsidRDefault="00AF56F3" w:rsidP="00AF56F3">
      <w:pPr>
        <w:pStyle w:val="Default"/>
        <w:spacing w:line="360" w:lineRule="auto"/>
        <w:jc w:val="center"/>
        <w:rPr>
          <w:rFonts w:ascii="Arial" w:hAnsi="Arial" w:cs="Arial"/>
          <w:b/>
          <w:bCs/>
          <w:szCs w:val="23"/>
        </w:rPr>
      </w:pPr>
    </w:p>
    <w:p w14:paraId="2E60D0BE" w14:textId="77777777" w:rsidR="000C605D" w:rsidRDefault="000C605D" w:rsidP="00AF56F3">
      <w:pPr>
        <w:pStyle w:val="Default"/>
        <w:spacing w:line="360" w:lineRule="auto"/>
        <w:jc w:val="center"/>
        <w:rPr>
          <w:rFonts w:ascii="Arial" w:hAnsi="Arial" w:cs="Arial"/>
          <w:b/>
          <w:bCs/>
          <w:szCs w:val="23"/>
        </w:rPr>
      </w:pPr>
    </w:p>
    <w:tbl>
      <w:tblPr>
        <w:tblW w:w="0" w:type="auto"/>
        <w:tblLook w:val="04A0" w:firstRow="1" w:lastRow="0" w:firstColumn="1" w:lastColumn="0" w:noHBand="0" w:noVBand="1"/>
      </w:tblPr>
      <w:tblGrid>
        <w:gridCol w:w="1233"/>
        <w:gridCol w:w="296"/>
        <w:gridCol w:w="7027"/>
        <w:gridCol w:w="515"/>
      </w:tblGrid>
      <w:tr w:rsidR="00AF56F3" w:rsidRPr="00821E11" w14:paraId="4E0C9C88" w14:textId="77777777" w:rsidTr="00821E11">
        <w:tc>
          <w:tcPr>
            <w:tcW w:w="1242" w:type="dxa"/>
            <w:shd w:val="clear" w:color="auto" w:fill="auto"/>
          </w:tcPr>
          <w:p w14:paraId="5334D2E7" w14:textId="77777777" w:rsidR="00AF56F3" w:rsidRPr="00821E11" w:rsidRDefault="00AF56F3" w:rsidP="00AF56F3">
            <w:pPr>
              <w:pStyle w:val="Default"/>
              <w:rPr>
                <w:rFonts w:ascii="Arial" w:hAnsi="Arial" w:cs="Arial"/>
                <w:szCs w:val="23"/>
              </w:rPr>
            </w:pPr>
            <w:r w:rsidRPr="00821E11">
              <w:rPr>
                <w:rFonts w:ascii="Arial" w:hAnsi="Arial" w:cs="Arial"/>
                <w:szCs w:val="23"/>
              </w:rPr>
              <w:t>Tabela 1</w:t>
            </w:r>
          </w:p>
        </w:tc>
        <w:tc>
          <w:tcPr>
            <w:tcW w:w="296" w:type="dxa"/>
            <w:shd w:val="clear" w:color="auto" w:fill="auto"/>
          </w:tcPr>
          <w:p w14:paraId="2C8BC581" w14:textId="77777777" w:rsidR="00AF56F3" w:rsidRPr="00821E11" w:rsidRDefault="00AF56F3" w:rsidP="00821E11">
            <w:pPr>
              <w:pStyle w:val="Default"/>
              <w:rPr>
                <w:rFonts w:ascii="Arial" w:hAnsi="Arial" w:cs="Arial"/>
                <w:szCs w:val="23"/>
              </w:rPr>
            </w:pPr>
            <w:r w:rsidRPr="00821E11">
              <w:rPr>
                <w:rFonts w:ascii="Arial" w:hAnsi="Arial" w:cs="Arial"/>
                <w:szCs w:val="23"/>
              </w:rPr>
              <w:t>-</w:t>
            </w:r>
          </w:p>
        </w:tc>
        <w:tc>
          <w:tcPr>
            <w:tcW w:w="7217" w:type="dxa"/>
            <w:shd w:val="clear" w:color="auto" w:fill="auto"/>
          </w:tcPr>
          <w:p w14:paraId="0924BAB0" w14:textId="77777777" w:rsidR="00AF56F3" w:rsidRPr="00821E11" w:rsidRDefault="00AF56F3" w:rsidP="00821E11">
            <w:pPr>
              <w:pStyle w:val="Default"/>
              <w:jc w:val="both"/>
              <w:rPr>
                <w:rFonts w:ascii="Arial" w:hAnsi="Arial" w:cs="Arial"/>
                <w:szCs w:val="23"/>
              </w:rPr>
            </w:pPr>
            <w:r w:rsidRPr="00821E11">
              <w:rPr>
                <w:rFonts w:ascii="Arial" w:hAnsi="Arial" w:cs="Arial"/>
                <w:szCs w:val="23"/>
              </w:rPr>
              <w:t>Docentes por sexo da área de Teologia, segundo nível de titulação máxima</w:t>
            </w:r>
          </w:p>
        </w:tc>
        <w:tc>
          <w:tcPr>
            <w:tcW w:w="516" w:type="dxa"/>
            <w:shd w:val="clear" w:color="auto" w:fill="auto"/>
          </w:tcPr>
          <w:p w14:paraId="611A96BA" w14:textId="77777777" w:rsidR="00AF56F3" w:rsidRPr="00821E11" w:rsidRDefault="00AF56F3" w:rsidP="00821E11">
            <w:pPr>
              <w:pStyle w:val="Default"/>
              <w:rPr>
                <w:rFonts w:ascii="Arial" w:hAnsi="Arial" w:cs="Arial"/>
                <w:szCs w:val="23"/>
              </w:rPr>
            </w:pPr>
          </w:p>
          <w:p w14:paraId="54153E87" w14:textId="77777777" w:rsidR="00AF56F3" w:rsidRPr="00821E11" w:rsidRDefault="00AF56F3" w:rsidP="00821E11">
            <w:pPr>
              <w:pStyle w:val="Default"/>
              <w:rPr>
                <w:rFonts w:ascii="Arial" w:hAnsi="Arial" w:cs="Arial"/>
                <w:szCs w:val="23"/>
              </w:rPr>
            </w:pPr>
            <w:r w:rsidRPr="00821E11">
              <w:rPr>
                <w:rFonts w:ascii="Arial" w:hAnsi="Arial" w:cs="Arial"/>
                <w:szCs w:val="23"/>
              </w:rPr>
              <w:t>17</w:t>
            </w:r>
          </w:p>
        </w:tc>
      </w:tr>
    </w:tbl>
    <w:p w14:paraId="54DDDEED" w14:textId="77777777" w:rsidR="00AF56F3" w:rsidRPr="00597149" w:rsidRDefault="00AF56F3" w:rsidP="00AF56F3">
      <w:pPr>
        <w:pStyle w:val="Default"/>
        <w:spacing w:line="360" w:lineRule="auto"/>
        <w:jc w:val="center"/>
        <w:rPr>
          <w:rFonts w:ascii="Arial" w:hAnsi="Arial" w:cs="Arial"/>
          <w:szCs w:val="23"/>
        </w:rPr>
      </w:pPr>
    </w:p>
    <w:p w14:paraId="5EBE1BEA" w14:textId="77777777" w:rsidR="003A3F4C" w:rsidRPr="00311EF8" w:rsidRDefault="003A3F4C" w:rsidP="000028AB">
      <w:pPr>
        <w:ind w:firstLine="0"/>
        <w:jc w:val="center"/>
        <w:rPr>
          <w:rFonts w:cs="Arial"/>
          <w:b/>
          <w:bCs/>
          <w:color w:val="FF0000"/>
        </w:rPr>
      </w:pPr>
    </w:p>
    <w:p w14:paraId="3E41B67A" w14:textId="77777777" w:rsidR="003A3F4C" w:rsidRPr="00311EF8" w:rsidRDefault="003A3F4C" w:rsidP="000028AB">
      <w:pPr>
        <w:ind w:firstLine="0"/>
        <w:jc w:val="center"/>
        <w:rPr>
          <w:rFonts w:cs="Arial"/>
          <w:b/>
          <w:bCs/>
          <w:color w:val="FF0000"/>
        </w:rPr>
      </w:pPr>
    </w:p>
    <w:p w14:paraId="7A023152" w14:textId="77777777" w:rsidR="003A3F4C" w:rsidRPr="00311EF8" w:rsidRDefault="003A3F4C" w:rsidP="000028AB">
      <w:pPr>
        <w:ind w:firstLine="0"/>
        <w:jc w:val="center"/>
        <w:rPr>
          <w:rFonts w:cs="Arial"/>
          <w:b/>
          <w:bCs/>
          <w:color w:val="FF0000"/>
        </w:rPr>
      </w:pPr>
    </w:p>
    <w:p w14:paraId="412B102C" w14:textId="77777777" w:rsidR="003A3F4C" w:rsidRPr="00311EF8" w:rsidRDefault="003A3F4C" w:rsidP="000028AB">
      <w:pPr>
        <w:ind w:firstLine="0"/>
        <w:jc w:val="center"/>
        <w:rPr>
          <w:rFonts w:cs="Arial"/>
          <w:b/>
          <w:bCs/>
          <w:color w:val="FF0000"/>
        </w:rPr>
      </w:pPr>
    </w:p>
    <w:p w14:paraId="2C184BB7" w14:textId="77777777" w:rsidR="00BC174E" w:rsidRDefault="00900130" w:rsidP="00AF56F3">
      <w:pPr>
        <w:ind w:firstLine="0"/>
        <w:jc w:val="center"/>
        <w:rPr>
          <w:b/>
        </w:rPr>
      </w:pPr>
      <w:r w:rsidRPr="00311EF8">
        <w:rPr>
          <w:rFonts w:cs="Arial"/>
          <w:b/>
          <w:bCs/>
          <w:color w:val="FF0000"/>
        </w:rPr>
        <w:br w:type="page"/>
      </w:r>
      <w:r w:rsidR="00AF56F3" w:rsidRPr="00AF56F3">
        <w:rPr>
          <w:b/>
        </w:rPr>
        <w:lastRenderedPageBreak/>
        <w:t xml:space="preserve">LISTA DE </w:t>
      </w:r>
      <w:r w:rsidR="003740F4">
        <w:rPr>
          <w:b/>
        </w:rPr>
        <w:t>SIGLAS</w:t>
      </w:r>
    </w:p>
    <w:p w14:paraId="3B1D7C41" w14:textId="77777777" w:rsidR="003740F4" w:rsidRDefault="003740F4" w:rsidP="003740F4">
      <w:pPr>
        <w:ind w:firstLine="0"/>
        <w:jc w:val="left"/>
        <w:rPr>
          <w:b/>
        </w:rPr>
      </w:pPr>
    </w:p>
    <w:p w14:paraId="75349C1B" w14:textId="77777777" w:rsidR="000C605D" w:rsidRDefault="000C605D" w:rsidP="003740F4">
      <w:pPr>
        <w:ind w:firstLine="0"/>
        <w:jc w:val="left"/>
        <w:rPr>
          <w:b/>
        </w:rPr>
      </w:pPr>
    </w:p>
    <w:tbl>
      <w:tblPr>
        <w:tblW w:w="0" w:type="auto"/>
        <w:tblLook w:val="04A0" w:firstRow="1" w:lastRow="0" w:firstColumn="1" w:lastColumn="0" w:noHBand="0" w:noVBand="1"/>
      </w:tblPr>
      <w:tblGrid>
        <w:gridCol w:w="1234"/>
        <w:gridCol w:w="7837"/>
      </w:tblGrid>
      <w:tr w:rsidR="003740F4" w:rsidRPr="006B0B89" w14:paraId="254C5912" w14:textId="77777777" w:rsidTr="00821E11">
        <w:tc>
          <w:tcPr>
            <w:tcW w:w="1242" w:type="dxa"/>
            <w:shd w:val="clear" w:color="auto" w:fill="auto"/>
          </w:tcPr>
          <w:p w14:paraId="7E55B77C" w14:textId="77777777" w:rsidR="003740F4" w:rsidRPr="006B0B89" w:rsidRDefault="003740F4" w:rsidP="00821E11">
            <w:pPr>
              <w:ind w:firstLine="0"/>
              <w:jc w:val="left"/>
            </w:pPr>
            <w:r w:rsidRPr="006B0B89">
              <w:t>ABNT</w:t>
            </w:r>
          </w:p>
        </w:tc>
        <w:tc>
          <w:tcPr>
            <w:tcW w:w="7969" w:type="dxa"/>
            <w:shd w:val="clear" w:color="auto" w:fill="auto"/>
          </w:tcPr>
          <w:p w14:paraId="396CFDAB" w14:textId="77777777" w:rsidR="003740F4" w:rsidRPr="006B0B89" w:rsidRDefault="006B0B89" w:rsidP="00821E11">
            <w:pPr>
              <w:ind w:firstLine="0"/>
              <w:jc w:val="left"/>
            </w:pPr>
            <w:r w:rsidRPr="006B0B89">
              <w:t>Associação Brasileira de Normas e Técnicas</w:t>
            </w:r>
          </w:p>
        </w:tc>
      </w:tr>
      <w:tr w:rsidR="003740F4" w:rsidRPr="00B638E2" w14:paraId="2363FFB7" w14:textId="77777777" w:rsidTr="00821E11">
        <w:tc>
          <w:tcPr>
            <w:tcW w:w="1242" w:type="dxa"/>
            <w:shd w:val="clear" w:color="auto" w:fill="auto"/>
          </w:tcPr>
          <w:p w14:paraId="7D01DA1B" w14:textId="77777777" w:rsidR="003740F4" w:rsidRPr="006B0B89" w:rsidRDefault="003740F4" w:rsidP="00821E11">
            <w:pPr>
              <w:ind w:firstLine="0"/>
              <w:jc w:val="left"/>
            </w:pPr>
            <w:r w:rsidRPr="006B0B89">
              <w:t>CD-ROM</w:t>
            </w:r>
          </w:p>
        </w:tc>
        <w:tc>
          <w:tcPr>
            <w:tcW w:w="7969" w:type="dxa"/>
            <w:shd w:val="clear" w:color="auto" w:fill="auto"/>
          </w:tcPr>
          <w:p w14:paraId="4B194474" w14:textId="77777777" w:rsidR="003740F4" w:rsidRPr="00821E11" w:rsidRDefault="006B0B89" w:rsidP="00821E11">
            <w:pPr>
              <w:ind w:firstLine="0"/>
              <w:jc w:val="left"/>
              <w:rPr>
                <w:lang w:val="en-US"/>
              </w:rPr>
            </w:pPr>
            <w:r w:rsidRPr="00821E11">
              <w:rPr>
                <w:lang w:val="en-US"/>
              </w:rPr>
              <w:t>Compact Disc-Read Only Memory</w:t>
            </w:r>
          </w:p>
        </w:tc>
      </w:tr>
      <w:tr w:rsidR="003740F4" w:rsidRPr="006B0B89" w14:paraId="5F17CE15" w14:textId="77777777" w:rsidTr="00821E11">
        <w:tc>
          <w:tcPr>
            <w:tcW w:w="1242" w:type="dxa"/>
            <w:shd w:val="clear" w:color="auto" w:fill="auto"/>
          </w:tcPr>
          <w:p w14:paraId="4E55E6B2" w14:textId="77777777" w:rsidR="003740F4" w:rsidRPr="006B0B89" w:rsidRDefault="003740F4" w:rsidP="00821E11">
            <w:pPr>
              <w:ind w:firstLine="0"/>
              <w:jc w:val="left"/>
            </w:pPr>
            <w:r w:rsidRPr="006B0B89">
              <w:t>DVD</w:t>
            </w:r>
          </w:p>
        </w:tc>
        <w:tc>
          <w:tcPr>
            <w:tcW w:w="7969" w:type="dxa"/>
            <w:shd w:val="clear" w:color="auto" w:fill="auto"/>
          </w:tcPr>
          <w:p w14:paraId="508024FD" w14:textId="77777777" w:rsidR="003740F4" w:rsidRPr="006B0B89" w:rsidRDefault="006B0B89" w:rsidP="00821E11">
            <w:pPr>
              <w:ind w:firstLine="0"/>
              <w:jc w:val="left"/>
            </w:pPr>
            <w:r>
              <w:t xml:space="preserve">Digital </w:t>
            </w:r>
            <w:r w:rsidR="0066637C">
              <w:t>Vídeo</w:t>
            </w:r>
            <w:r>
              <w:t xml:space="preserve"> Disc</w:t>
            </w:r>
          </w:p>
        </w:tc>
      </w:tr>
      <w:tr w:rsidR="003740F4" w:rsidRPr="006B0B89" w14:paraId="7BFE0831" w14:textId="77777777" w:rsidTr="00821E11">
        <w:tc>
          <w:tcPr>
            <w:tcW w:w="1242" w:type="dxa"/>
            <w:shd w:val="clear" w:color="auto" w:fill="auto"/>
          </w:tcPr>
          <w:p w14:paraId="2F49E31B" w14:textId="77777777" w:rsidR="003740F4" w:rsidRPr="006B0B89" w:rsidRDefault="003740F4" w:rsidP="00821E11">
            <w:pPr>
              <w:ind w:firstLine="0"/>
              <w:jc w:val="left"/>
            </w:pPr>
            <w:r w:rsidRPr="006B0B89">
              <w:t>ROM</w:t>
            </w:r>
          </w:p>
        </w:tc>
        <w:tc>
          <w:tcPr>
            <w:tcW w:w="7969" w:type="dxa"/>
            <w:shd w:val="clear" w:color="auto" w:fill="auto"/>
          </w:tcPr>
          <w:p w14:paraId="409A56BB" w14:textId="77777777" w:rsidR="003740F4" w:rsidRPr="006B0B89" w:rsidRDefault="006B0B89" w:rsidP="00821E11">
            <w:pPr>
              <w:ind w:firstLine="0"/>
              <w:jc w:val="left"/>
            </w:pPr>
            <w:proofErr w:type="spellStart"/>
            <w:r w:rsidRPr="00821E11">
              <w:rPr>
                <w:rStyle w:val="nfase"/>
                <w:i w:val="0"/>
                <w:sz w:val="23"/>
                <w:szCs w:val="23"/>
              </w:rPr>
              <w:t>Read</w:t>
            </w:r>
            <w:proofErr w:type="spellEnd"/>
            <w:r w:rsidRPr="00821E11">
              <w:rPr>
                <w:rStyle w:val="nfase"/>
                <w:i w:val="0"/>
                <w:sz w:val="23"/>
                <w:szCs w:val="23"/>
              </w:rPr>
              <w:t xml:space="preserve">-Only </w:t>
            </w:r>
            <w:proofErr w:type="spellStart"/>
            <w:r w:rsidRPr="00821E11">
              <w:rPr>
                <w:rStyle w:val="nfase"/>
                <w:i w:val="0"/>
                <w:sz w:val="23"/>
                <w:szCs w:val="23"/>
              </w:rPr>
              <w:t>Memory</w:t>
            </w:r>
            <w:proofErr w:type="spellEnd"/>
          </w:p>
        </w:tc>
      </w:tr>
      <w:tr w:rsidR="003740F4" w:rsidRPr="006B0B89" w14:paraId="65C405CF" w14:textId="77777777" w:rsidTr="00821E11">
        <w:tc>
          <w:tcPr>
            <w:tcW w:w="1242" w:type="dxa"/>
            <w:shd w:val="clear" w:color="auto" w:fill="auto"/>
          </w:tcPr>
          <w:p w14:paraId="5B8D2BD9" w14:textId="77777777" w:rsidR="003740F4" w:rsidRPr="006B0B89" w:rsidRDefault="006B0B89" w:rsidP="00821E11">
            <w:pPr>
              <w:ind w:firstLine="0"/>
              <w:jc w:val="left"/>
            </w:pPr>
            <w:r w:rsidRPr="006B0B89">
              <w:t>RAM</w:t>
            </w:r>
          </w:p>
        </w:tc>
        <w:tc>
          <w:tcPr>
            <w:tcW w:w="7969" w:type="dxa"/>
            <w:shd w:val="clear" w:color="auto" w:fill="auto"/>
          </w:tcPr>
          <w:p w14:paraId="51D7FAF9" w14:textId="77777777" w:rsidR="003740F4" w:rsidRPr="00821E11" w:rsidRDefault="006B0B89" w:rsidP="00821E11">
            <w:pPr>
              <w:ind w:firstLine="0"/>
              <w:jc w:val="left"/>
              <w:rPr>
                <w:i/>
              </w:rPr>
            </w:pPr>
            <w:r w:rsidRPr="00821E11">
              <w:rPr>
                <w:rStyle w:val="nfase"/>
                <w:i w:val="0"/>
                <w:szCs w:val="23"/>
              </w:rPr>
              <w:t xml:space="preserve">Random-Access </w:t>
            </w:r>
            <w:proofErr w:type="spellStart"/>
            <w:r w:rsidRPr="00821E11">
              <w:rPr>
                <w:rStyle w:val="nfase"/>
                <w:i w:val="0"/>
                <w:szCs w:val="23"/>
              </w:rPr>
              <w:t>Memory</w:t>
            </w:r>
            <w:proofErr w:type="spellEnd"/>
          </w:p>
        </w:tc>
      </w:tr>
      <w:tr w:rsidR="003740F4" w:rsidRPr="006B0B89" w14:paraId="159C52D7" w14:textId="77777777" w:rsidTr="00821E11">
        <w:tc>
          <w:tcPr>
            <w:tcW w:w="1242" w:type="dxa"/>
            <w:shd w:val="clear" w:color="auto" w:fill="auto"/>
          </w:tcPr>
          <w:p w14:paraId="2C1FD0DC" w14:textId="77777777" w:rsidR="003740F4" w:rsidRPr="006B0B89" w:rsidRDefault="006B0B89" w:rsidP="00821E11">
            <w:pPr>
              <w:ind w:firstLine="0"/>
              <w:jc w:val="left"/>
            </w:pPr>
            <w:r w:rsidRPr="006B0B89">
              <w:t>CSS</w:t>
            </w:r>
          </w:p>
        </w:tc>
        <w:tc>
          <w:tcPr>
            <w:tcW w:w="7969" w:type="dxa"/>
            <w:shd w:val="clear" w:color="auto" w:fill="auto"/>
          </w:tcPr>
          <w:p w14:paraId="5B9C48A9" w14:textId="77777777" w:rsidR="003740F4" w:rsidRPr="006B0B89" w:rsidRDefault="006B0B89" w:rsidP="00821E11">
            <w:pPr>
              <w:ind w:firstLine="0"/>
              <w:jc w:val="left"/>
            </w:pPr>
            <w:proofErr w:type="spellStart"/>
            <w:r w:rsidRPr="006B0B89">
              <w:t>Cascading</w:t>
            </w:r>
            <w:proofErr w:type="spellEnd"/>
            <w:r w:rsidRPr="006B0B89">
              <w:t xml:space="preserve"> </w:t>
            </w:r>
            <w:proofErr w:type="spellStart"/>
            <w:r w:rsidRPr="006B0B89">
              <w:t>Style</w:t>
            </w:r>
            <w:proofErr w:type="spellEnd"/>
            <w:r w:rsidRPr="006B0B89">
              <w:t xml:space="preserve"> </w:t>
            </w:r>
            <w:proofErr w:type="spellStart"/>
            <w:r w:rsidRPr="006B0B89">
              <w:t>Sheets</w:t>
            </w:r>
            <w:proofErr w:type="spellEnd"/>
          </w:p>
        </w:tc>
      </w:tr>
      <w:tr w:rsidR="003740F4" w:rsidRPr="006B0B89" w14:paraId="0BBBBF49" w14:textId="77777777" w:rsidTr="00821E11">
        <w:tc>
          <w:tcPr>
            <w:tcW w:w="1242" w:type="dxa"/>
            <w:shd w:val="clear" w:color="auto" w:fill="auto"/>
          </w:tcPr>
          <w:p w14:paraId="2922B49C" w14:textId="77777777" w:rsidR="003740F4" w:rsidRPr="006B0B89" w:rsidRDefault="006B0B89" w:rsidP="00821E11">
            <w:pPr>
              <w:ind w:firstLine="0"/>
              <w:jc w:val="left"/>
            </w:pPr>
            <w:r w:rsidRPr="006B0B89">
              <w:t>HTML</w:t>
            </w:r>
          </w:p>
        </w:tc>
        <w:tc>
          <w:tcPr>
            <w:tcW w:w="7969" w:type="dxa"/>
            <w:shd w:val="clear" w:color="auto" w:fill="auto"/>
          </w:tcPr>
          <w:p w14:paraId="3377887C" w14:textId="77777777" w:rsidR="003740F4" w:rsidRPr="006B0B89" w:rsidRDefault="006B0B89" w:rsidP="00821E11">
            <w:pPr>
              <w:ind w:firstLine="0"/>
              <w:jc w:val="left"/>
            </w:pPr>
            <w:proofErr w:type="spellStart"/>
            <w:r w:rsidRPr="006B0B89">
              <w:t>HyperText</w:t>
            </w:r>
            <w:proofErr w:type="spellEnd"/>
            <w:r w:rsidRPr="006B0B89">
              <w:t xml:space="preserve"> Markup </w:t>
            </w:r>
            <w:proofErr w:type="spellStart"/>
            <w:r w:rsidRPr="006B0B89">
              <w:t>Language</w:t>
            </w:r>
            <w:proofErr w:type="spellEnd"/>
          </w:p>
        </w:tc>
      </w:tr>
    </w:tbl>
    <w:p w14:paraId="3CA61CE0" w14:textId="77777777" w:rsidR="003740F4" w:rsidRPr="00AF56F3" w:rsidRDefault="003740F4" w:rsidP="003740F4">
      <w:pPr>
        <w:ind w:firstLine="0"/>
        <w:jc w:val="left"/>
        <w:rPr>
          <w:b/>
        </w:rPr>
      </w:pPr>
    </w:p>
    <w:p w14:paraId="4BAE908C" w14:textId="77777777" w:rsidR="00BC174E" w:rsidRDefault="00900130" w:rsidP="006B0B89">
      <w:pPr>
        <w:ind w:firstLine="0"/>
        <w:jc w:val="center"/>
        <w:rPr>
          <w:b/>
        </w:rPr>
      </w:pPr>
      <w:r w:rsidRPr="00311EF8">
        <w:rPr>
          <w:rFonts w:cs="Arial"/>
          <w:b/>
          <w:bCs/>
          <w:color w:val="FF0000"/>
        </w:rPr>
        <w:br w:type="page"/>
      </w:r>
      <w:r w:rsidR="006B0B89" w:rsidRPr="006B0B89">
        <w:rPr>
          <w:b/>
        </w:rPr>
        <w:lastRenderedPageBreak/>
        <w:t>LISTA DE ABREVIATURAS</w:t>
      </w:r>
    </w:p>
    <w:p w14:paraId="02EC162B" w14:textId="77777777" w:rsidR="006B0B89" w:rsidRDefault="006B0B89" w:rsidP="006B0B89">
      <w:pPr>
        <w:ind w:firstLine="0"/>
        <w:jc w:val="center"/>
        <w:rPr>
          <w:b/>
        </w:rPr>
      </w:pPr>
    </w:p>
    <w:p w14:paraId="361B11CA" w14:textId="77777777" w:rsidR="000C605D" w:rsidRDefault="000C605D" w:rsidP="006B0B89">
      <w:pPr>
        <w:ind w:firstLine="0"/>
        <w:jc w:val="center"/>
        <w:rPr>
          <w:b/>
        </w:rPr>
      </w:pPr>
    </w:p>
    <w:tbl>
      <w:tblPr>
        <w:tblW w:w="0" w:type="auto"/>
        <w:tblLook w:val="04A0" w:firstRow="1" w:lastRow="0" w:firstColumn="1" w:lastColumn="0" w:noHBand="0" w:noVBand="1"/>
      </w:tblPr>
      <w:tblGrid>
        <w:gridCol w:w="673"/>
        <w:gridCol w:w="8398"/>
      </w:tblGrid>
      <w:tr w:rsidR="006B0B89" w:rsidRPr="006B0B89" w14:paraId="3B518C8C" w14:textId="77777777" w:rsidTr="00821E11">
        <w:tc>
          <w:tcPr>
            <w:tcW w:w="675" w:type="dxa"/>
            <w:shd w:val="clear" w:color="auto" w:fill="auto"/>
          </w:tcPr>
          <w:p w14:paraId="478645A1" w14:textId="77777777" w:rsidR="006B0B89" w:rsidRPr="006B0B89" w:rsidRDefault="006B0B89" w:rsidP="00821E11">
            <w:pPr>
              <w:ind w:firstLine="0"/>
              <w:jc w:val="left"/>
            </w:pPr>
            <w:r>
              <w:t>ed.</w:t>
            </w:r>
          </w:p>
        </w:tc>
        <w:tc>
          <w:tcPr>
            <w:tcW w:w="8536" w:type="dxa"/>
            <w:shd w:val="clear" w:color="auto" w:fill="auto"/>
          </w:tcPr>
          <w:p w14:paraId="052A1AC4" w14:textId="77777777" w:rsidR="006B0B89" w:rsidRPr="006B0B89" w:rsidRDefault="006B0B89" w:rsidP="00821E11">
            <w:pPr>
              <w:ind w:firstLine="0"/>
              <w:jc w:val="left"/>
            </w:pPr>
            <w:r>
              <w:t>Edição</w:t>
            </w:r>
          </w:p>
        </w:tc>
      </w:tr>
      <w:tr w:rsidR="006B0B89" w:rsidRPr="00821E11" w14:paraId="0C23A84B" w14:textId="77777777" w:rsidTr="00821E11">
        <w:tc>
          <w:tcPr>
            <w:tcW w:w="675" w:type="dxa"/>
            <w:shd w:val="clear" w:color="auto" w:fill="auto"/>
          </w:tcPr>
          <w:p w14:paraId="4289AB4E" w14:textId="77777777" w:rsidR="006B0B89" w:rsidRPr="006B0B89" w:rsidRDefault="006B0B89" w:rsidP="00821E11">
            <w:pPr>
              <w:ind w:firstLine="0"/>
              <w:jc w:val="left"/>
            </w:pPr>
            <w:r>
              <w:t>Ed.</w:t>
            </w:r>
          </w:p>
        </w:tc>
        <w:tc>
          <w:tcPr>
            <w:tcW w:w="8536" w:type="dxa"/>
            <w:shd w:val="clear" w:color="auto" w:fill="auto"/>
          </w:tcPr>
          <w:p w14:paraId="367D9E03" w14:textId="77777777" w:rsidR="006B0B89" w:rsidRPr="00821E11" w:rsidRDefault="006B0B89" w:rsidP="00821E11">
            <w:pPr>
              <w:ind w:firstLine="0"/>
              <w:jc w:val="left"/>
              <w:rPr>
                <w:lang w:val="en-US"/>
              </w:rPr>
            </w:pPr>
            <w:r w:rsidRPr="00821E11">
              <w:rPr>
                <w:lang w:val="en-US"/>
              </w:rPr>
              <w:t>Editor</w:t>
            </w:r>
          </w:p>
        </w:tc>
      </w:tr>
      <w:tr w:rsidR="006B0B89" w:rsidRPr="006B0B89" w14:paraId="447F2D75" w14:textId="77777777" w:rsidTr="00821E11">
        <w:tc>
          <w:tcPr>
            <w:tcW w:w="675" w:type="dxa"/>
            <w:shd w:val="clear" w:color="auto" w:fill="auto"/>
          </w:tcPr>
          <w:p w14:paraId="4EFBF87F" w14:textId="77777777" w:rsidR="006B0B89" w:rsidRPr="006B0B89" w:rsidRDefault="006B0B89" w:rsidP="00821E11">
            <w:pPr>
              <w:ind w:firstLine="0"/>
              <w:jc w:val="left"/>
            </w:pPr>
            <w:r>
              <w:t>f.</w:t>
            </w:r>
          </w:p>
        </w:tc>
        <w:tc>
          <w:tcPr>
            <w:tcW w:w="8536" w:type="dxa"/>
            <w:shd w:val="clear" w:color="auto" w:fill="auto"/>
          </w:tcPr>
          <w:p w14:paraId="33790345" w14:textId="77777777" w:rsidR="006B0B89" w:rsidRPr="006B0B89" w:rsidRDefault="006B0B89" w:rsidP="00821E11">
            <w:pPr>
              <w:ind w:firstLine="0"/>
              <w:jc w:val="left"/>
            </w:pPr>
            <w:r>
              <w:t>Folha</w:t>
            </w:r>
          </w:p>
        </w:tc>
      </w:tr>
      <w:tr w:rsidR="006B0B89" w:rsidRPr="006B0B89" w14:paraId="34D44B8E" w14:textId="77777777" w:rsidTr="00821E11">
        <w:tc>
          <w:tcPr>
            <w:tcW w:w="675" w:type="dxa"/>
            <w:shd w:val="clear" w:color="auto" w:fill="auto"/>
          </w:tcPr>
          <w:p w14:paraId="5DFFAE9B" w14:textId="77777777" w:rsidR="006B0B89" w:rsidRPr="006B0B89" w:rsidRDefault="006B0B89" w:rsidP="00821E11">
            <w:pPr>
              <w:ind w:firstLine="0"/>
              <w:jc w:val="left"/>
            </w:pPr>
            <w:r>
              <w:t>id.</w:t>
            </w:r>
          </w:p>
        </w:tc>
        <w:tc>
          <w:tcPr>
            <w:tcW w:w="8536" w:type="dxa"/>
            <w:shd w:val="clear" w:color="auto" w:fill="auto"/>
          </w:tcPr>
          <w:p w14:paraId="34DA46A1" w14:textId="77777777" w:rsidR="006B0B89" w:rsidRPr="006B0B89" w:rsidRDefault="006B0B89" w:rsidP="00821E11">
            <w:pPr>
              <w:ind w:firstLine="0"/>
              <w:jc w:val="left"/>
            </w:pPr>
            <w:r w:rsidRPr="00821E11">
              <w:rPr>
                <w:rStyle w:val="nfase"/>
                <w:i w:val="0"/>
                <w:sz w:val="23"/>
                <w:szCs w:val="23"/>
              </w:rPr>
              <w:t>Identificador</w:t>
            </w:r>
          </w:p>
        </w:tc>
      </w:tr>
      <w:tr w:rsidR="006B0B89" w:rsidRPr="006B0B89" w14:paraId="4A989761" w14:textId="77777777" w:rsidTr="00821E11">
        <w:tc>
          <w:tcPr>
            <w:tcW w:w="675" w:type="dxa"/>
            <w:shd w:val="clear" w:color="auto" w:fill="auto"/>
          </w:tcPr>
          <w:p w14:paraId="4F6361D9" w14:textId="77777777" w:rsidR="006B0B89" w:rsidRPr="006B0B89" w:rsidRDefault="006B0B89" w:rsidP="00821E11">
            <w:pPr>
              <w:ind w:firstLine="0"/>
              <w:jc w:val="left"/>
            </w:pPr>
            <w:proofErr w:type="spellStart"/>
            <w:r>
              <w:t>div</w:t>
            </w:r>
            <w:proofErr w:type="spellEnd"/>
            <w:r>
              <w:t>.</w:t>
            </w:r>
          </w:p>
        </w:tc>
        <w:tc>
          <w:tcPr>
            <w:tcW w:w="8536" w:type="dxa"/>
            <w:shd w:val="clear" w:color="auto" w:fill="auto"/>
          </w:tcPr>
          <w:p w14:paraId="32ADA4D0" w14:textId="77777777" w:rsidR="006B0B89" w:rsidRPr="00821E11" w:rsidRDefault="006B0B89" w:rsidP="00821E11">
            <w:pPr>
              <w:ind w:firstLine="0"/>
              <w:jc w:val="left"/>
              <w:rPr>
                <w:i/>
              </w:rPr>
            </w:pPr>
            <w:r w:rsidRPr="00821E11">
              <w:rPr>
                <w:rStyle w:val="nfase"/>
                <w:i w:val="0"/>
                <w:szCs w:val="23"/>
              </w:rPr>
              <w:t>Divisão</w:t>
            </w:r>
          </w:p>
        </w:tc>
      </w:tr>
    </w:tbl>
    <w:p w14:paraId="5AF43995" w14:textId="77777777" w:rsidR="006B0B89" w:rsidRDefault="006B0B89" w:rsidP="006B0B89">
      <w:pPr>
        <w:ind w:firstLine="0"/>
        <w:jc w:val="center"/>
        <w:rPr>
          <w:b/>
        </w:rPr>
      </w:pPr>
    </w:p>
    <w:p w14:paraId="6651DEB2" w14:textId="77777777" w:rsidR="006B0B89" w:rsidRPr="006B0B89" w:rsidRDefault="006B0B89" w:rsidP="006B0B89">
      <w:pPr>
        <w:ind w:firstLine="0"/>
        <w:jc w:val="center"/>
        <w:rPr>
          <w:b/>
        </w:rPr>
      </w:pPr>
    </w:p>
    <w:p w14:paraId="6DD93D22" w14:textId="77777777" w:rsidR="00DD6056" w:rsidRDefault="00900130" w:rsidP="006B0B89">
      <w:pPr>
        <w:ind w:firstLine="0"/>
        <w:jc w:val="center"/>
        <w:rPr>
          <w:b/>
        </w:rPr>
      </w:pPr>
      <w:r w:rsidRPr="00311EF8">
        <w:rPr>
          <w:rFonts w:cs="Arial"/>
          <w:b/>
          <w:bCs/>
          <w:color w:val="FF0000"/>
        </w:rPr>
        <w:br w:type="page"/>
      </w:r>
      <w:r w:rsidR="006B0B89" w:rsidRPr="006B0B89">
        <w:rPr>
          <w:b/>
        </w:rPr>
        <w:lastRenderedPageBreak/>
        <w:t>LISTA DE SÍMBOLOS</w:t>
      </w:r>
    </w:p>
    <w:p w14:paraId="420B45D3" w14:textId="77777777" w:rsidR="006B0B89" w:rsidRDefault="006B0B89" w:rsidP="006B0B89">
      <w:pPr>
        <w:ind w:firstLine="0"/>
        <w:jc w:val="center"/>
        <w:rPr>
          <w:b/>
        </w:rPr>
      </w:pPr>
    </w:p>
    <w:p w14:paraId="45828EE3" w14:textId="77777777" w:rsidR="000C605D" w:rsidRDefault="000C605D" w:rsidP="006B0B89">
      <w:pPr>
        <w:ind w:firstLine="0"/>
        <w:jc w:val="center"/>
        <w:rPr>
          <w:b/>
        </w:rPr>
      </w:pPr>
    </w:p>
    <w:tbl>
      <w:tblPr>
        <w:tblW w:w="0" w:type="auto"/>
        <w:tblInd w:w="108" w:type="dxa"/>
        <w:tblLook w:val="04A0" w:firstRow="1" w:lastRow="0" w:firstColumn="1" w:lastColumn="0" w:noHBand="0" w:noVBand="1"/>
      </w:tblPr>
      <w:tblGrid>
        <w:gridCol w:w="460"/>
        <w:gridCol w:w="8503"/>
      </w:tblGrid>
      <w:tr w:rsidR="008C0771" w:rsidRPr="00821E11" w14:paraId="5574E9A9" w14:textId="77777777" w:rsidTr="00821E11">
        <w:tc>
          <w:tcPr>
            <w:tcW w:w="460" w:type="dxa"/>
            <w:shd w:val="clear" w:color="auto" w:fill="auto"/>
          </w:tcPr>
          <w:p w14:paraId="3CB06F22"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57A44EEE" w14:textId="77777777" w:rsidR="008C0771" w:rsidRPr="00821E11" w:rsidRDefault="00872D0C" w:rsidP="00821E11">
            <w:pPr>
              <w:ind w:firstLine="0"/>
              <w:jc w:val="left"/>
              <w:rPr>
                <w:rFonts w:cs="Arial"/>
              </w:rPr>
            </w:pPr>
            <w:r w:rsidRPr="00821E11">
              <w:rPr>
                <w:rFonts w:cs="Arial"/>
              </w:rPr>
              <w:t>C</w:t>
            </w:r>
            <w:r w:rsidR="008C0771" w:rsidRPr="00821E11">
              <w:rPr>
                <w:rFonts w:cs="Arial"/>
              </w:rPr>
              <w:t>opyright</w:t>
            </w:r>
          </w:p>
        </w:tc>
      </w:tr>
      <w:tr w:rsidR="008C0771" w:rsidRPr="00821E11" w14:paraId="7994E0AB" w14:textId="77777777" w:rsidTr="00821E11">
        <w:tc>
          <w:tcPr>
            <w:tcW w:w="460" w:type="dxa"/>
            <w:shd w:val="clear" w:color="auto" w:fill="auto"/>
          </w:tcPr>
          <w:p w14:paraId="0134D323"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629497EA" w14:textId="77777777" w:rsidR="008C0771" w:rsidRPr="00821E11" w:rsidRDefault="008C0771" w:rsidP="00821E11">
            <w:pPr>
              <w:ind w:firstLine="0"/>
              <w:jc w:val="left"/>
              <w:rPr>
                <w:rFonts w:cs="Arial"/>
              </w:rPr>
            </w:pPr>
            <w:r w:rsidRPr="00821E11">
              <w:rPr>
                <w:rFonts w:cs="Arial"/>
              </w:rPr>
              <w:t>marca registrada</w:t>
            </w:r>
          </w:p>
        </w:tc>
      </w:tr>
      <w:tr w:rsidR="008C0771" w:rsidRPr="00821E11" w14:paraId="3351F292" w14:textId="77777777" w:rsidTr="00821E11">
        <w:tc>
          <w:tcPr>
            <w:tcW w:w="460" w:type="dxa"/>
            <w:shd w:val="clear" w:color="auto" w:fill="auto"/>
          </w:tcPr>
          <w:p w14:paraId="5F7C04AB"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33CBFA66" w14:textId="77777777" w:rsidR="008C0771" w:rsidRPr="00821E11" w:rsidRDefault="008C0771" w:rsidP="00821E11">
            <w:pPr>
              <w:ind w:firstLine="0"/>
              <w:jc w:val="left"/>
              <w:rPr>
                <w:rFonts w:cs="Arial"/>
              </w:rPr>
            </w:pPr>
            <w:r w:rsidRPr="00821E11">
              <w:rPr>
                <w:rFonts w:cs="Arial"/>
                <w:color w:val="161514"/>
                <w:lang w:val="pt-PT"/>
              </w:rPr>
              <w:t>Trade mark</w:t>
            </w:r>
          </w:p>
        </w:tc>
      </w:tr>
      <w:tr w:rsidR="008C0771" w:rsidRPr="00821E11" w14:paraId="0C9B35CA" w14:textId="77777777" w:rsidTr="00821E11">
        <w:tc>
          <w:tcPr>
            <w:tcW w:w="460" w:type="dxa"/>
            <w:shd w:val="clear" w:color="auto" w:fill="auto"/>
          </w:tcPr>
          <w:p w14:paraId="69D3AADF"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784F1310" w14:textId="77777777" w:rsidR="008C0771" w:rsidRPr="00821E11" w:rsidRDefault="00872D0C" w:rsidP="00821E11">
            <w:pPr>
              <w:ind w:firstLine="0"/>
              <w:jc w:val="left"/>
              <w:rPr>
                <w:rFonts w:cs="Arial"/>
              </w:rPr>
            </w:pPr>
            <w:r w:rsidRPr="00821E11">
              <w:rPr>
                <w:rFonts w:cs="Arial"/>
              </w:rPr>
              <w:t>A</w:t>
            </w:r>
            <w:r w:rsidR="008C0771" w:rsidRPr="00821E11">
              <w:rPr>
                <w:rFonts w:cs="Arial"/>
              </w:rPr>
              <w:t>rroba</w:t>
            </w:r>
          </w:p>
        </w:tc>
      </w:tr>
    </w:tbl>
    <w:p w14:paraId="396B4C4B" w14:textId="77777777" w:rsidR="008C0771" w:rsidRDefault="008C0771" w:rsidP="006B0B89">
      <w:pPr>
        <w:ind w:firstLine="0"/>
        <w:jc w:val="center"/>
        <w:rPr>
          <w:b/>
        </w:rPr>
      </w:pPr>
    </w:p>
    <w:p w14:paraId="645A9EC7" w14:textId="77777777" w:rsidR="008C0771" w:rsidRPr="006B0B89" w:rsidRDefault="008C0771" w:rsidP="006B0B89">
      <w:pPr>
        <w:ind w:firstLine="0"/>
        <w:jc w:val="center"/>
        <w:rPr>
          <w:b/>
        </w:rPr>
      </w:pPr>
    </w:p>
    <w:p w14:paraId="038A27B7" w14:textId="77777777" w:rsidR="00900130" w:rsidRPr="00201B16" w:rsidRDefault="00B9347B" w:rsidP="008C0771">
      <w:pPr>
        <w:ind w:firstLine="0"/>
        <w:jc w:val="center"/>
        <w:rPr>
          <w:b/>
        </w:rPr>
      </w:pPr>
      <w:r w:rsidRPr="00311EF8">
        <w:rPr>
          <w:rFonts w:cs="Arial"/>
          <w:b/>
          <w:bCs/>
          <w:color w:val="FF0000"/>
        </w:rPr>
        <w:br w:type="page"/>
      </w:r>
      <w:r w:rsidR="00DD6056" w:rsidRPr="00201B16">
        <w:rPr>
          <w:b/>
        </w:rPr>
        <w:lastRenderedPageBreak/>
        <w:t>SUMÁRIO</w:t>
      </w:r>
    </w:p>
    <w:p w14:paraId="526628B2" w14:textId="65FCBE6B" w:rsidR="00692C71" w:rsidRDefault="00A504E2">
      <w:pPr>
        <w:pStyle w:val="Sumrio1"/>
        <w:tabs>
          <w:tab w:val="left" w:pos="1200"/>
          <w:tab w:val="right" w:pos="9061"/>
        </w:tabs>
        <w:rPr>
          <w:rFonts w:eastAsiaTheme="minorEastAsia" w:cstheme="minorBidi"/>
          <w:b w:val="0"/>
          <w:bCs w:val="0"/>
          <w:noProof/>
          <w:sz w:val="22"/>
          <w:szCs w:val="22"/>
        </w:rPr>
      </w:pPr>
      <w:r>
        <w:rPr>
          <w:color w:val="FF0000"/>
        </w:rPr>
        <w:fldChar w:fldCharType="begin"/>
      </w:r>
      <w:r>
        <w:rPr>
          <w:color w:val="FF0000"/>
        </w:rPr>
        <w:instrText xml:space="preserve"> TOC \o "1-3" \h \z \u </w:instrText>
      </w:r>
      <w:r>
        <w:rPr>
          <w:color w:val="FF0000"/>
        </w:rPr>
        <w:fldChar w:fldCharType="separate"/>
      </w:r>
      <w:hyperlink w:anchor="_Toc36198105" w:history="1">
        <w:r w:rsidR="00692C71" w:rsidRPr="00E35F40">
          <w:rPr>
            <w:rStyle w:val="Hyperlink"/>
            <w:noProof/>
          </w:rPr>
          <w:t>1.</w:t>
        </w:r>
        <w:r w:rsidR="00692C71">
          <w:rPr>
            <w:rFonts w:eastAsiaTheme="minorEastAsia" w:cstheme="minorBidi"/>
            <w:b w:val="0"/>
            <w:bCs w:val="0"/>
            <w:noProof/>
            <w:sz w:val="22"/>
            <w:szCs w:val="22"/>
          </w:rPr>
          <w:tab/>
        </w:r>
        <w:r w:rsidR="00692C71" w:rsidRPr="00E35F40">
          <w:rPr>
            <w:rStyle w:val="Hyperlink"/>
            <w:noProof/>
          </w:rPr>
          <w:t>INTRODUÇÃO</w:t>
        </w:r>
        <w:r w:rsidR="00692C71">
          <w:rPr>
            <w:noProof/>
            <w:webHidden/>
          </w:rPr>
          <w:tab/>
        </w:r>
        <w:r w:rsidR="00692C71">
          <w:rPr>
            <w:noProof/>
            <w:webHidden/>
          </w:rPr>
          <w:fldChar w:fldCharType="begin"/>
        </w:r>
        <w:r w:rsidR="00692C71">
          <w:rPr>
            <w:noProof/>
            <w:webHidden/>
          </w:rPr>
          <w:instrText xml:space="preserve"> PAGEREF _Toc36198105 \h </w:instrText>
        </w:r>
        <w:r w:rsidR="00692C71">
          <w:rPr>
            <w:noProof/>
            <w:webHidden/>
          </w:rPr>
        </w:r>
        <w:r w:rsidR="00692C71">
          <w:rPr>
            <w:noProof/>
            <w:webHidden/>
          </w:rPr>
          <w:fldChar w:fldCharType="separate"/>
        </w:r>
        <w:r w:rsidR="00C21EF4">
          <w:rPr>
            <w:noProof/>
            <w:webHidden/>
          </w:rPr>
          <w:t>10</w:t>
        </w:r>
        <w:r w:rsidR="00692C71">
          <w:rPr>
            <w:noProof/>
            <w:webHidden/>
          </w:rPr>
          <w:fldChar w:fldCharType="end"/>
        </w:r>
      </w:hyperlink>
    </w:p>
    <w:p w14:paraId="343411F3" w14:textId="29204876" w:rsidR="00692C71" w:rsidRDefault="00000000">
      <w:pPr>
        <w:pStyle w:val="Sumrio2"/>
        <w:tabs>
          <w:tab w:val="right" w:pos="9061"/>
        </w:tabs>
        <w:rPr>
          <w:rFonts w:eastAsiaTheme="minorEastAsia" w:cstheme="minorBidi"/>
          <w:i w:val="0"/>
          <w:iCs w:val="0"/>
          <w:noProof/>
          <w:sz w:val="22"/>
          <w:szCs w:val="22"/>
        </w:rPr>
      </w:pPr>
      <w:hyperlink w:anchor="_Toc36198106" w:history="1">
        <w:r w:rsidR="00692C71" w:rsidRPr="00E35F40">
          <w:rPr>
            <w:rStyle w:val="Hyperlink"/>
            <w:noProof/>
          </w:rPr>
          <w:t>1.1 JUSTIFICATIVA</w:t>
        </w:r>
        <w:r w:rsidR="00692C71">
          <w:rPr>
            <w:noProof/>
            <w:webHidden/>
          </w:rPr>
          <w:tab/>
        </w:r>
        <w:r w:rsidR="00692C71">
          <w:rPr>
            <w:noProof/>
            <w:webHidden/>
          </w:rPr>
          <w:fldChar w:fldCharType="begin"/>
        </w:r>
        <w:r w:rsidR="00692C71">
          <w:rPr>
            <w:noProof/>
            <w:webHidden/>
          </w:rPr>
          <w:instrText xml:space="preserve"> PAGEREF _Toc36198106 \h </w:instrText>
        </w:r>
        <w:r w:rsidR="00692C71">
          <w:rPr>
            <w:noProof/>
            <w:webHidden/>
          </w:rPr>
        </w:r>
        <w:r w:rsidR="00692C71">
          <w:rPr>
            <w:noProof/>
            <w:webHidden/>
          </w:rPr>
          <w:fldChar w:fldCharType="separate"/>
        </w:r>
        <w:r w:rsidR="00C21EF4">
          <w:rPr>
            <w:noProof/>
            <w:webHidden/>
          </w:rPr>
          <w:t>10</w:t>
        </w:r>
        <w:r w:rsidR="00692C71">
          <w:rPr>
            <w:noProof/>
            <w:webHidden/>
          </w:rPr>
          <w:fldChar w:fldCharType="end"/>
        </w:r>
      </w:hyperlink>
    </w:p>
    <w:p w14:paraId="4CA17696" w14:textId="5471671D" w:rsidR="00692C71" w:rsidRDefault="00000000">
      <w:pPr>
        <w:pStyle w:val="Sumrio2"/>
        <w:tabs>
          <w:tab w:val="right" w:pos="9061"/>
        </w:tabs>
        <w:rPr>
          <w:rFonts w:eastAsiaTheme="minorEastAsia" w:cstheme="minorBidi"/>
          <w:i w:val="0"/>
          <w:iCs w:val="0"/>
          <w:noProof/>
          <w:sz w:val="22"/>
          <w:szCs w:val="22"/>
        </w:rPr>
      </w:pPr>
      <w:hyperlink w:anchor="_Toc36198107" w:history="1">
        <w:r w:rsidR="00692C71" w:rsidRPr="00E35F40">
          <w:rPr>
            <w:rStyle w:val="Hyperlink"/>
            <w:noProof/>
          </w:rPr>
          <w:t>1.2 OBJETIVOS</w:t>
        </w:r>
        <w:r w:rsidR="00692C71">
          <w:rPr>
            <w:noProof/>
            <w:webHidden/>
          </w:rPr>
          <w:tab/>
        </w:r>
        <w:r w:rsidR="00692C71">
          <w:rPr>
            <w:noProof/>
            <w:webHidden/>
          </w:rPr>
          <w:fldChar w:fldCharType="begin"/>
        </w:r>
        <w:r w:rsidR="00692C71">
          <w:rPr>
            <w:noProof/>
            <w:webHidden/>
          </w:rPr>
          <w:instrText xml:space="preserve"> PAGEREF _Toc36198107 \h </w:instrText>
        </w:r>
        <w:r w:rsidR="00692C71">
          <w:rPr>
            <w:noProof/>
            <w:webHidden/>
          </w:rPr>
        </w:r>
        <w:r w:rsidR="00692C71">
          <w:rPr>
            <w:noProof/>
            <w:webHidden/>
          </w:rPr>
          <w:fldChar w:fldCharType="separate"/>
        </w:r>
        <w:r w:rsidR="00C21EF4">
          <w:rPr>
            <w:noProof/>
            <w:webHidden/>
          </w:rPr>
          <w:t>11</w:t>
        </w:r>
        <w:r w:rsidR="00692C71">
          <w:rPr>
            <w:noProof/>
            <w:webHidden/>
          </w:rPr>
          <w:fldChar w:fldCharType="end"/>
        </w:r>
      </w:hyperlink>
    </w:p>
    <w:p w14:paraId="694F3421" w14:textId="60F74E36" w:rsidR="00692C71" w:rsidRDefault="00000000">
      <w:pPr>
        <w:pStyle w:val="Sumrio3"/>
        <w:tabs>
          <w:tab w:val="left" w:pos="1920"/>
          <w:tab w:val="right" w:pos="9061"/>
        </w:tabs>
        <w:rPr>
          <w:rFonts w:eastAsiaTheme="minorEastAsia" w:cstheme="minorBidi"/>
          <w:noProof/>
          <w:sz w:val="22"/>
          <w:szCs w:val="22"/>
        </w:rPr>
      </w:pPr>
      <w:hyperlink w:anchor="_Toc36198108" w:history="1">
        <w:r w:rsidR="00692C71" w:rsidRPr="00E35F40">
          <w:rPr>
            <w:rStyle w:val="Hyperlink"/>
            <w:noProof/>
          </w:rPr>
          <w:t>1.1.1</w:t>
        </w:r>
        <w:r w:rsidR="00692C71">
          <w:rPr>
            <w:rFonts w:eastAsiaTheme="minorEastAsia" w:cstheme="minorBidi"/>
            <w:noProof/>
            <w:sz w:val="22"/>
            <w:szCs w:val="22"/>
          </w:rPr>
          <w:tab/>
        </w:r>
        <w:r w:rsidR="00692C71" w:rsidRPr="00E35F40">
          <w:rPr>
            <w:rStyle w:val="Hyperlink"/>
            <w:noProof/>
          </w:rPr>
          <w:t>Objetivo Geral</w:t>
        </w:r>
        <w:r w:rsidR="00692C71">
          <w:rPr>
            <w:noProof/>
            <w:webHidden/>
          </w:rPr>
          <w:tab/>
        </w:r>
        <w:r w:rsidR="00692C71">
          <w:rPr>
            <w:noProof/>
            <w:webHidden/>
          </w:rPr>
          <w:fldChar w:fldCharType="begin"/>
        </w:r>
        <w:r w:rsidR="00692C71">
          <w:rPr>
            <w:noProof/>
            <w:webHidden/>
          </w:rPr>
          <w:instrText xml:space="preserve"> PAGEREF _Toc36198108 \h </w:instrText>
        </w:r>
        <w:r w:rsidR="00692C71">
          <w:rPr>
            <w:noProof/>
            <w:webHidden/>
          </w:rPr>
        </w:r>
        <w:r w:rsidR="00692C71">
          <w:rPr>
            <w:noProof/>
            <w:webHidden/>
          </w:rPr>
          <w:fldChar w:fldCharType="separate"/>
        </w:r>
        <w:r w:rsidR="00C21EF4">
          <w:rPr>
            <w:noProof/>
            <w:webHidden/>
          </w:rPr>
          <w:t>11</w:t>
        </w:r>
        <w:r w:rsidR="00692C71">
          <w:rPr>
            <w:noProof/>
            <w:webHidden/>
          </w:rPr>
          <w:fldChar w:fldCharType="end"/>
        </w:r>
      </w:hyperlink>
    </w:p>
    <w:p w14:paraId="1E8FB573" w14:textId="7A1EF8AF" w:rsidR="00692C71" w:rsidRDefault="00000000">
      <w:pPr>
        <w:pStyle w:val="Sumrio3"/>
        <w:tabs>
          <w:tab w:val="right" w:pos="9061"/>
        </w:tabs>
        <w:rPr>
          <w:rFonts w:eastAsiaTheme="minorEastAsia" w:cstheme="minorBidi"/>
          <w:noProof/>
          <w:sz w:val="22"/>
          <w:szCs w:val="22"/>
        </w:rPr>
      </w:pPr>
      <w:hyperlink w:anchor="_Toc36198109" w:history="1">
        <w:r w:rsidR="00692C71" w:rsidRPr="00E35F40">
          <w:rPr>
            <w:rStyle w:val="Hyperlink"/>
            <w:noProof/>
          </w:rPr>
          <w:t>1.2.2 Objetivos Específicos</w:t>
        </w:r>
        <w:r w:rsidR="00692C71">
          <w:rPr>
            <w:noProof/>
            <w:webHidden/>
          </w:rPr>
          <w:tab/>
        </w:r>
        <w:r w:rsidR="00692C71">
          <w:rPr>
            <w:noProof/>
            <w:webHidden/>
          </w:rPr>
          <w:fldChar w:fldCharType="begin"/>
        </w:r>
        <w:r w:rsidR="00692C71">
          <w:rPr>
            <w:noProof/>
            <w:webHidden/>
          </w:rPr>
          <w:instrText xml:space="preserve"> PAGEREF _Toc36198109 \h </w:instrText>
        </w:r>
        <w:r w:rsidR="00692C71">
          <w:rPr>
            <w:noProof/>
            <w:webHidden/>
          </w:rPr>
        </w:r>
        <w:r w:rsidR="00692C71">
          <w:rPr>
            <w:noProof/>
            <w:webHidden/>
          </w:rPr>
          <w:fldChar w:fldCharType="separate"/>
        </w:r>
        <w:r w:rsidR="00C21EF4">
          <w:rPr>
            <w:noProof/>
            <w:webHidden/>
          </w:rPr>
          <w:t>11</w:t>
        </w:r>
        <w:r w:rsidR="00692C71">
          <w:rPr>
            <w:noProof/>
            <w:webHidden/>
          </w:rPr>
          <w:fldChar w:fldCharType="end"/>
        </w:r>
      </w:hyperlink>
    </w:p>
    <w:p w14:paraId="0A30BFFE" w14:textId="127CCEB7" w:rsidR="00692C71" w:rsidRDefault="00000000">
      <w:pPr>
        <w:pStyle w:val="Sumrio1"/>
        <w:tabs>
          <w:tab w:val="left" w:pos="1200"/>
          <w:tab w:val="right" w:pos="9061"/>
        </w:tabs>
        <w:rPr>
          <w:rFonts w:eastAsiaTheme="minorEastAsia" w:cstheme="minorBidi"/>
          <w:b w:val="0"/>
          <w:bCs w:val="0"/>
          <w:noProof/>
          <w:sz w:val="22"/>
          <w:szCs w:val="22"/>
        </w:rPr>
      </w:pPr>
      <w:hyperlink w:anchor="_Toc36198110" w:history="1">
        <w:r w:rsidR="00692C71" w:rsidRPr="00E35F40">
          <w:rPr>
            <w:rStyle w:val="Hyperlink"/>
            <w:noProof/>
          </w:rPr>
          <w:t>2.</w:t>
        </w:r>
        <w:r w:rsidR="00692C71">
          <w:rPr>
            <w:rFonts w:eastAsiaTheme="minorEastAsia" w:cstheme="minorBidi"/>
            <w:b w:val="0"/>
            <w:bCs w:val="0"/>
            <w:noProof/>
            <w:sz w:val="22"/>
            <w:szCs w:val="22"/>
          </w:rPr>
          <w:tab/>
        </w:r>
        <w:r w:rsidR="00692C71" w:rsidRPr="00E35F40">
          <w:rPr>
            <w:rStyle w:val="Hyperlink"/>
            <w:noProof/>
          </w:rPr>
          <w:t>FUNDAMENTAÇÃO TEÓRICA</w:t>
        </w:r>
        <w:r w:rsidR="00692C71">
          <w:rPr>
            <w:noProof/>
            <w:webHidden/>
          </w:rPr>
          <w:tab/>
        </w:r>
        <w:r w:rsidR="00692C71">
          <w:rPr>
            <w:noProof/>
            <w:webHidden/>
          </w:rPr>
          <w:fldChar w:fldCharType="begin"/>
        </w:r>
        <w:r w:rsidR="00692C71">
          <w:rPr>
            <w:noProof/>
            <w:webHidden/>
          </w:rPr>
          <w:instrText xml:space="preserve"> PAGEREF _Toc36198110 \h </w:instrText>
        </w:r>
        <w:r w:rsidR="00692C71">
          <w:rPr>
            <w:noProof/>
            <w:webHidden/>
          </w:rPr>
        </w:r>
        <w:r w:rsidR="00692C71">
          <w:rPr>
            <w:noProof/>
            <w:webHidden/>
          </w:rPr>
          <w:fldChar w:fldCharType="separate"/>
        </w:r>
        <w:r w:rsidR="00C21EF4">
          <w:rPr>
            <w:noProof/>
            <w:webHidden/>
          </w:rPr>
          <w:t>13</w:t>
        </w:r>
        <w:r w:rsidR="00692C71">
          <w:rPr>
            <w:noProof/>
            <w:webHidden/>
          </w:rPr>
          <w:fldChar w:fldCharType="end"/>
        </w:r>
      </w:hyperlink>
    </w:p>
    <w:p w14:paraId="0B422421" w14:textId="48CE5A07" w:rsidR="00692C71" w:rsidRDefault="00000000">
      <w:pPr>
        <w:pStyle w:val="Sumrio1"/>
        <w:tabs>
          <w:tab w:val="left" w:pos="1200"/>
          <w:tab w:val="right" w:pos="9061"/>
        </w:tabs>
        <w:rPr>
          <w:rFonts w:eastAsiaTheme="minorEastAsia" w:cstheme="minorBidi"/>
          <w:b w:val="0"/>
          <w:bCs w:val="0"/>
          <w:noProof/>
          <w:sz w:val="22"/>
          <w:szCs w:val="22"/>
        </w:rPr>
      </w:pPr>
      <w:hyperlink w:anchor="_Toc36198111" w:history="1">
        <w:r w:rsidR="00692C71" w:rsidRPr="00E35F40">
          <w:rPr>
            <w:rStyle w:val="Hyperlink"/>
            <w:noProof/>
          </w:rPr>
          <w:t>3.</w:t>
        </w:r>
        <w:r w:rsidR="00692C71">
          <w:rPr>
            <w:rFonts w:eastAsiaTheme="minorEastAsia" w:cstheme="minorBidi"/>
            <w:b w:val="0"/>
            <w:bCs w:val="0"/>
            <w:noProof/>
            <w:sz w:val="22"/>
            <w:szCs w:val="22"/>
          </w:rPr>
          <w:tab/>
        </w:r>
        <w:r w:rsidR="00692C71" w:rsidRPr="00E35F40">
          <w:rPr>
            <w:rStyle w:val="Hyperlink"/>
            <w:noProof/>
          </w:rPr>
          <w:t>ESTADO DA ARTE</w:t>
        </w:r>
        <w:r w:rsidR="00692C71">
          <w:rPr>
            <w:noProof/>
            <w:webHidden/>
          </w:rPr>
          <w:tab/>
        </w:r>
        <w:r w:rsidR="00692C71">
          <w:rPr>
            <w:noProof/>
            <w:webHidden/>
          </w:rPr>
          <w:fldChar w:fldCharType="begin"/>
        </w:r>
        <w:r w:rsidR="00692C71">
          <w:rPr>
            <w:noProof/>
            <w:webHidden/>
          </w:rPr>
          <w:instrText xml:space="preserve"> PAGEREF _Toc36198111 \h </w:instrText>
        </w:r>
        <w:r w:rsidR="00692C71">
          <w:rPr>
            <w:noProof/>
            <w:webHidden/>
          </w:rPr>
        </w:r>
        <w:r w:rsidR="00692C71">
          <w:rPr>
            <w:noProof/>
            <w:webHidden/>
          </w:rPr>
          <w:fldChar w:fldCharType="separate"/>
        </w:r>
        <w:r w:rsidR="00C21EF4">
          <w:rPr>
            <w:noProof/>
            <w:webHidden/>
          </w:rPr>
          <w:t>14</w:t>
        </w:r>
        <w:r w:rsidR="00692C71">
          <w:rPr>
            <w:noProof/>
            <w:webHidden/>
          </w:rPr>
          <w:fldChar w:fldCharType="end"/>
        </w:r>
      </w:hyperlink>
    </w:p>
    <w:p w14:paraId="0370C9F4" w14:textId="27B459EC" w:rsidR="00692C71" w:rsidRDefault="00000000">
      <w:pPr>
        <w:pStyle w:val="Sumrio2"/>
        <w:tabs>
          <w:tab w:val="right" w:pos="9061"/>
        </w:tabs>
        <w:rPr>
          <w:rFonts w:eastAsiaTheme="minorEastAsia" w:cstheme="minorBidi"/>
          <w:i w:val="0"/>
          <w:iCs w:val="0"/>
          <w:noProof/>
          <w:sz w:val="22"/>
          <w:szCs w:val="22"/>
        </w:rPr>
      </w:pPr>
      <w:hyperlink w:anchor="_Toc36198112" w:history="1">
        <w:r w:rsidR="00692C71" w:rsidRPr="00E35F40">
          <w:rPr>
            <w:rStyle w:val="Hyperlink"/>
            <w:noProof/>
          </w:rPr>
          <w:t>3.1 MODELO 01 (ESTADO DA ARTE)</w:t>
        </w:r>
        <w:r w:rsidR="00692C71">
          <w:rPr>
            <w:noProof/>
            <w:webHidden/>
          </w:rPr>
          <w:tab/>
        </w:r>
        <w:r w:rsidR="00692C71">
          <w:rPr>
            <w:noProof/>
            <w:webHidden/>
          </w:rPr>
          <w:fldChar w:fldCharType="begin"/>
        </w:r>
        <w:r w:rsidR="00692C71">
          <w:rPr>
            <w:noProof/>
            <w:webHidden/>
          </w:rPr>
          <w:instrText xml:space="preserve"> PAGEREF _Toc36198112 \h </w:instrText>
        </w:r>
        <w:r w:rsidR="00692C71">
          <w:rPr>
            <w:noProof/>
            <w:webHidden/>
          </w:rPr>
        </w:r>
        <w:r w:rsidR="00692C71">
          <w:rPr>
            <w:noProof/>
            <w:webHidden/>
          </w:rPr>
          <w:fldChar w:fldCharType="separate"/>
        </w:r>
        <w:r w:rsidR="00C21EF4">
          <w:rPr>
            <w:noProof/>
            <w:webHidden/>
          </w:rPr>
          <w:t>14</w:t>
        </w:r>
        <w:r w:rsidR="00692C71">
          <w:rPr>
            <w:noProof/>
            <w:webHidden/>
          </w:rPr>
          <w:fldChar w:fldCharType="end"/>
        </w:r>
      </w:hyperlink>
    </w:p>
    <w:p w14:paraId="19003F74" w14:textId="5A653480" w:rsidR="00692C71" w:rsidRDefault="00000000">
      <w:pPr>
        <w:pStyle w:val="Sumrio2"/>
        <w:tabs>
          <w:tab w:val="right" w:pos="9061"/>
        </w:tabs>
        <w:rPr>
          <w:rFonts w:eastAsiaTheme="minorEastAsia" w:cstheme="minorBidi"/>
          <w:i w:val="0"/>
          <w:iCs w:val="0"/>
          <w:noProof/>
          <w:sz w:val="22"/>
          <w:szCs w:val="22"/>
        </w:rPr>
      </w:pPr>
      <w:hyperlink w:anchor="_Toc36198113" w:history="1">
        <w:r w:rsidR="00692C71" w:rsidRPr="00E35F40">
          <w:rPr>
            <w:rStyle w:val="Hyperlink"/>
            <w:noProof/>
          </w:rPr>
          <w:t>3.2 MODELO 02 (ESTADO DA ARTE)</w:t>
        </w:r>
        <w:r w:rsidR="00692C71">
          <w:rPr>
            <w:noProof/>
            <w:webHidden/>
          </w:rPr>
          <w:tab/>
        </w:r>
        <w:r w:rsidR="00692C71">
          <w:rPr>
            <w:noProof/>
            <w:webHidden/>
          </w:rPr>
          <w:fldChar w:fldCharType="begin"/>
        </w:r>
        <w:r w:rsidR="00692C71">
          <w:rPr>
            <w:noProof/>
            <w:webHidden/>
          </w:rPr>
          <w:instrText xml:space="preserve"> PAGEREF _Toc36198113 \h </w:instrText>
        </w:r>
        <w:r w:rsidR="00692C71">
          <w:rPr>
            <w:noProof/>
            <w:webHidden/>
          </w:rPr>
        </w:r>
        <w:r w:rsidR="00692C71">
          <w:rPr>
            <w:noProof/>
            <w:webHidden/>
          </w:rPr>
          <w:fldChar w:fldCharType="separate"/>
        </w:r>
        <w:r w:rsidR="00C21EF4">
          <w:rPr>
            <w:noProof/>
            <w:webHidden/>
          </w:rPr>
          <w:t>14</w:t>
        </w:r>
        <w:r w:rsidR="00692C71">
          <w:rPr>
            <w:noProof/>
            <w:webHidden/>
          </w:rPr>
          <w:fldChar w:fldCharType="end"/>
        </w:r>
      </w:hyperlink>
    </w:p>
    <w:p w14:paraId="398F0641" w14:textId="344DB133" w:rsidR="00692C71" w:rsidRDefault="00000000">
      <w:pPr>
        <w:pStyle w:val="Sumrio1"/>
        <w:tabs>
          <w:tab w:val="left" w:pos="1200"/>
          <w:tab w:val="right" w:pos="9061"/>
        </w:tabs>
        <w:rPr>
          <w:rFonts w:eastAsiaTheme="minorEastAsia" w:cstheme="minorBidi"/>
          <w:b w:val="0"/>
          <w:bCs w:val="0"/>
          <w:noProof/>
          <w:sz w:val="22"/>
          <w:szCs w:val="22"/>
        </w:rPr>
      </w:pPr>
      <w:hyperlink w:anchor="_Toc36198114" w:history="1">
        <w:r w:rsidR="00692C71" w:rsidRPr="00E35F40">
          <w:rPr>
            <w:rStyle w:val="Hyperlink"/>
            <w:noProof/>
          </w:rPr>
          <w:t>4.</w:t>
        </w:r>
        <w:r w:rsidR="00692C71">
          <w:rPr>
            <w:rFonts w:eastAsiaTheme="minorEastAsia" w:cstheme="minorBidi"/>
            <w:b w:val="0"/>
            <w:bCs w:val="0"/>
            <w:noProof/>
            <w:sz w:val="22"/>
            <w:szCs w:val="22"/>
          </w:rPr>
          <w:tab/>
        </w:r>
        <w:r w:rsidR="00692C71" w:rsidRPr="00E35F40">
          <w:rPr>
            <w:rStyle w:val="Hyperlink"/>
            <w:noProof/>
          </w:rPr>
          <w:t>DESENVOLVIMENTO DO SISTEMA</w:t>
        </w:r>
        <w:r w:rsidR="00692C71">
          <w:rPr>
            <w:noProof/>
            <w:webHidden/>
          </w:rPr>
          <w:tab/>
        </w:r>
        <w:r w:rsidR="00692C71">
          <w:rPr>
            <w:noProof/>
            <w:webHidden/>
          </w:rPr>
          <w:fldChar w:fldCharType="begin"/>
        </w:r>
        <w:r w:rsidR="00692C71">
          <w:rPr>
            <w:noProof/>
            <w:webHidden/>
          </w:rPr>
          <w:instrText xml:space="preserve"> PAGEREF _Toc36198114 \h </w:instrText>
        </w:r>
        <w:r w:rsidR="00692C71">
          <w:rPr>
            <w:noProof/>
            <w:webHidden/>
          </w:rPr>
        </w:r>
        <w:r w:rsidR="00692C71">
          <w:rPr>
            <w:noProof/>
            <w:webHidden/>
          </w:rPr>
          <w:fldChar w:fldCharType="separate"/>
        </w:r>
        <w:r w:rsidR="00C21EF4">
          <w:rPr>
            <w:noProof/>
            <w:webHidden/>
          </w:rPr>
          <w:t>15</w:t>
        </w:r>
        <w:r w:rsidR="00692C71">
          <w:rPr>
            <w:noProof/>
            <w:webHidden/>
          </w:rPr>
          <w:fldChar w:fldCharType="end"/>
        </w:r>
      </w:hyperlink>
    </w:p>
    <w:p w14:paraId="3EEFBF89" w14:textId="77976AB2" w:rsidR="00692C71" w:rsidRDefault="00000000">
      <w:pPr>
        <w:pStyle w:val="Sumrio2"/>
        <w:tabs>
          <w:tab w:val="right" w:pos="9061"/>
        </w:tabs>
        <w:rPr>
          <w:rFonts w:eastAsiaTheme="minorEastAsia" w:cstheme="minorBidi"/>
          <w:i w:val="0"/>
          <w:iCs w:val="0"/>
          <w:noProof/>
          <w:sz w:val="22"/>
          <w:szCs w:val="22"/>
        </w:rPr>
      </w:pPr>
      <w:hyperlink w:anchor="_Toc36198115" w:history="1">
        <w:r w:rsidR="00692C71" w:rsidRPr="00E35F40">
          <w:rPr>
            <w:rStyle w:val="Hyperlink"/>
            <w:noProof/>
          </w:rPr>
          <w:t>4.1 PLANEJAMENTO e CRONOGRAMA DE TRABALHO</w:t>
        </w:r>
        <w:r w:rsidR="00692C71">
          <w:rPr>
            <w:noProof/>
            <w:webHidden/>
          </w:rPr>
          <w:tab/>
        </w:r>
        <w:r w:rsidR="00692C71">
          <w:rPr>
            <w:noProof/>
            <w:webHidden/>
          </w:rPr>
          <w:fldChar w:fldCharType="begin"/>
        </w:r>
        <w:r w:rsidR="00692C71">
          <w:rPr>
            <w:noProof/>
            <w:webHidden/>
          </w:rPr>
          <w:instrText xml:space="preserve"> PAGEREF _Toc36198115 \h </w:instrText>
        </w:r>
        <w:r w:rsidR="00692C71">
          <w:rPr>
            <w:noProof/>
            <w:webHidden/>
          </w:rPr>
        </w:r>
        <w:r w:rsidR="00692C71">
          <w:rPr>
            <w:noProof/>
            <w:webHidden/>
          </w:rPr>
          <w:fldChar w:fldCharType="separate"/>
        </w:r>
        <w:r w:rsidR="00C21EF4">
          <w:rPr>
            <w:noProof/>
            <w:webHidden/>
          </w:rPr>
          <w:t>15</w:t>
        </w:r>
        <w:r w:rsidR="00692C71">
          <w:rPr>
            <w:noProof/>
            <w:webHidden/>
          </w:rPr>
          <w:fldChar w:fldCharType="end"/>
        </w:r>
      </w:hyperlink>
    </w:p>
    <w:p w14:paraId="0E93AF08" w14:textId="227A3E6E" w:rsidR="00692C71" w:rsidRDefault="00000000">
      <w:pPr>
        <w:pStyle w:val="Sumrio2"/>
        <w:tabs>
          <w:tab w:val="right" w:pos="9061"/>
        </w:tabs>
        <w:rPr>
          <w:rFonts w:eastAsiaTheme="minorEastAsia" w:cstheme="minorBidi"/>
          <w:i w:val="0"/>
          <w:iCs w:val="0"/>
          <w:noProof/>
          <w:sz w:val="22"/>
          <w:szCs w:val="22"/>
        </w:rPr>
      </w:pPr>
      <w:hyperlink w:anchor="_Toc36198116" w:history="1">
        <w:r w:rsidR="00692C71" w:rsidRPr="00E35F40">
          <w:rPr>
            <w:rStyle w:val="Hyperlink"/>
            <w:noProof/>
          </w:rPr>
          <w:t>4.2 TECNOLOGIAS UTILIZADAS</w:t>
        </w:r>
        <w:r w:rsidR="00692C71">
          <w:rPr>
            <w:noProof/>
            <w:webHidden/>
          </w:rPr>
          <w:tab/>
        </w:r>
        <w:r w:rsidR="00692C71">
          <w:rPr>
            <w:noProof/>
            <w:webHidden/>
          </w:rPr>
          <w:fldChar w:fldCharType="begin"/>
        </w:r>
        <w:r w:rsidR="00692C71">
          <w:rPr>
            <w:noProof/>
            <w:webHidden/>
          </w:rPr>
          <w:instrText xml:space="preserve"> PAGEREF _Toc36198116 \h </w:instrText>
        </w:r>
        <w:r w:rsidR="00692C71">
          <w:rPr>
            <w:noProof/>
            <w:webHidden/>
          </w:rPr>
        </w:r>
        <w:r w:rsidR="00692C71">
          <w:rPr>
            <w:noProof/>
            <w:webHidden/>
          </w:rPr>
          <w:fldChar w:fldCharType="separate"/>
        </w:r>
        <w:r w:rsidR="00C21EF4">
          <w:rPr>
            <w:noProof/>
            <w:webHidden/>
          </w:rPr>
          <w:t>15</w:t>
        </w:r>
        <w:r w:rsidR="00692C71">
          <w:rPr>
            <w:noProof/>
            <w:webHidden/>
          </w:rPr>
          <w:fldChar w:fldCharType="end"/>
        </w:r>
      </w:hyperlink>
    </w:p>
    <w:p w14:paraId="52AE8B97" w14:textId="60B6D5B9" w:rsidR="00692C71" w:rsidRDefault="00000000">
      <w:pPr>
        <w:pStyle w:val="Sumrio2"/>
        <w:tabs>
          <w:tab w:val="right" w:pos="9061"/>
        </w:tabs>
        <w:rPr>
          <w:rFonts w:eastAsiaTheme="minorEastAsia" w:cstheme="minorBidi"/>
          <w:i w:val="0"/>
          <w:iCs w:val="0"/>
          <w:noProof/>
          <w:sz w:val="22"/>
          <w:szCs w:val="22"/>
        </w:rPr>
      </w:pPr>
      <w:hyperlink w:anchor="_Toc36198117" w:history="1">
        <w:r w:rsidR="00692C71" w:rsidRPr="00E35F40">
          <w:rPr>
            <w:rStyle w:val="Hyperlink"/>
            <w:noProof/>
          </w:rPr>
          <w:t>4.3 REQUISITOS MÍNIMOS</w:t>
        </w:r>
        <w:r w:rsidR="00692C71">
          <w:rPr>
            <w:noProof/>
            <w:webHidden/>
          </w:rPr>
          <w:tab/>
        </w:r>
        <w:r w:rsidR="00692C71">
          <w:rPr>
            <w:noProof/>
            <w:webHidden/>
          </w:rPr>
          <w:fldChar w:fldCharType="begin"/>
        </w:r>
        <w:r w:rsidR="00692C71">
          <w:rPr>
            <w:noProof/>
            <w:webHidden/>
          </w:rPr>
          <w:instrText xml:space="preserve"> PAGEREF _Toc36198117 \h </w:instrText>
        </w:r>
        <w:r w:rsidR="00692C71">
          <w:rPr>
            <w:noProof/>
            <w:webHidden/>
          </w:rPr>
        </w:r>
        <w:r w:rsidR="00692C71">
          <w:rPr>
            <w:noProof/>
            <w:webHidden/>
          </w:rPr>
          <w:fldChar w:fldCharType="separate"/>
        </w:r>
        <w:r w:rsidR="00C21EF4">
          <w:rPr>
            <w:noProof/>
            <w:webHidden/>
          </w:rPr>
          <w:t>16</w:t>
        </w:r>
        <w:r w:rsidR="00692C71">
          <w:rPr>
            <w:noProof/>
            <w:webHidden/>
          </w:rPr>
          <w:fldChar w:fldCharType="end"/>
        </w:r>
      </w:hyperlink>
    </w:p>
    <w:p w14:paraId="0D2DF6DA" w14:textId="589C71CB" w:rsidR="00692C71" w:rsidRDefault="00000000">
      <w:pPr>
        <w:pStyle w:val="Sumrio2"/>
        <w:tabs>
          <w:tab w:val="right" w:pos="9061"/>
        </w:tabs>
        <w:rPr>
          <w:rFonts w:eastAsiaTheme="minorEastAsia" w:cstheme="minorBidi"/>
          <w:i w:val="0"/>
          <w:iCs w:val="0"/>
          <w:noProof/>
          <w:sz w:val="22"/>
          <w:szCs w:val="22"/>
        </w:rPr>
      </w:pPr>
      <w:hyperlink w:anchor="_Toc36198118" w:history="1">
        <w:r w:rsidR="00692C71" w:rsidRPr="00E35F40">
          <w:rPr>
            <w:rStyle w:val="Hyperlink"/>
            <w:noProof/>
          </w:rPr>
          <w:t>4.4 REQUISITOS FUNCIONAIS E NÃO FUNCIONAIS</w:t>
        </w:r>
        <w:r w:rsidR="00692C71">
          <w:rPr>
            <w:noProof/>
            <w:webHidden/>
          </w:rPr>
          <w:tab/>
        </w:r>
        <w:r w:rsidR="00692C71">
          <w:rPr>
            <w:noProof/>
            <w:webHidden/>
          </w:rPr>
          <w:fldChar w:fldCharType="begin"/>
        </w:r>
        <w:r w:rsidR="00692C71">
          <w:rPr>
            <w:noProof/>
            <w:webHidden/>
          </w:rPr>
          <w:instrText xml:space="preserve"> PAGEREF _Toc36198118 \h </w:instrText>
        </w:r>
        <w:r w:rsidR="00692C71">
          <w:rPr>
            <w:noProof/>
            <w:webHidden/>
          </w:rPr>
        </w:r>
        <w:r w:rsidR="00692C71">
          <w:rPr>
            <w:noProof/>
            <w:webHidden/>
          </w:rPr>
          <w:fldChar w:fldCharType="separate"/>
        </w:r>
        <w:r w:rsidR="00C21EF4">
          <w:rPr>
            <w:noProof/>
            <w:webHidden/>
          </w:rPr>
          <w:t>17</w:t>
        </w:r>
        <w:r w:rsidR="00692C71">
          <w:rPr>
            <w:noProof/>
            <w:webHidden/>
          </w:rPr>
          <w:fldChar w:fldCharType="end"/>
        </w:r>
      </w:hyperlink>
    </w:p>
    <w:p w14:paraId="3763B840" w14:textId="46E53B77" w:rsidR="00692C71" w:rsidRDefault="00000000">
      <w:pPr>
        <w:pStyle w:val="Sumrio3"/>
        <w:tabs>
          <w:tab w:val="right" w:pos="9061"/>
        </w:tabs>
        <w:rPr>
          <w:rFonts w:eastAsiaTheme="minorEastAsia" w:cstheme="minorBidi"/>
          <w:noProof/>
          <w:sz w:val="22"/>
          <w:szCs w:val="22"/>
        </w:rPr>
      </w:pPr>
      <w:hyperlink w:anchor="_Toc36198119" w:history="1">
        <w:r w:rsidR="00692C71" w:rsidRPr="00E35F40">
          <w:rPr>
            <w:rStyle w:val="Hyperlink"/>
            <w:noProof/>
          </w:rPr>
          <w:t xml:space="preserve">4.4.1 </w:t>
        </w:r>
        <w:r w:rsidR="00692C71" w:rsidRPr="00E35F40">
          <w:rPr>
            <w:rStyle w:val="Hyperlink"/>
            <w:b/>
            <w:bCs/>
            <w:noProof/>
          </w:rPr>
          <w:t>Requisitos Funcionais</w:t>
        </w:r>
        <w:r w:rsidR="00692C71">
          <w:rPr>
            <w:noProof/>
            <w:webHidden/>
          </w:rPr>
          <w:tab/>
        </w:r>
        <w:r w:rsidR="00692C71">
          <w:rPr>
            <w:noProof/>
            <w:webHidden/>
          </w:rPr>
          <w:fldChar w:fldCharType="begin"/>
        </w:r>
        <w:r w:rsidR="00692C71">
          <w:rPr>
            <w:noProof/>
            <w:webHidden/>
          </w:rPr>
          <w:instrText xml:space="preserve"> PAGEREF _Toc36198119 \h </w:instrText>
        </w:r>
        <w:r w:rsidR="00692C71">
          <w:rPr>
            <w:noProof/>
            <w:webHidden/>
          </w:rPr>
        </w:r>
        <w:r w:rsidR="00692C71">
          <w:rPr>
            <w:noProof/>
            <w:webHidden/>
          </w:rPr>
          <w:fldChar w:fldCharType="separate"/>
        </w:r>
        <w:r w:rsidR="00C21EF4">
          <w:rPr>
            <w:noProof/>
            <w:webHidden/>
          </w:rPr>
          <w:t>17</w:t>
        </w:r>
        <w:r w:rsidR="00692C71">
          <w:rPr>
            <w:noProof/>
            <w:webHidden/>
          </w:rPr>
          <w:fldChar w:fldCharType="end"/>
        </w:r>
      </w:hyperlink>
    </w:p>
    <w:p w14:paraId="07A04BCA" w14:textId="70FB3037" w:rsidR="00692C71" w:rsidRDefault="00000000">
      <w:pPr>
        <w:pStyle w:val="Sumrio3"/>
        <w:tabs>
          <w:tab w:val="right" w:pos="9061"/>
        </w:tabs>
        <w:rPr>
          <w:rFonts w:eastAsiaTheme="minorEastAsia" w:cstheme="minorBidi"/>
          <w:noProof/>
          <w:sz w:val="22"/>
          <w:szCs w:val="22"/>
        </w:rPr>
      </w:pPr>
      <w:hyperlink w:anchor="_Toc36198120" w:history="1">
        <w:r w:rsidR="00692C71" w:rsidRPr="00E35F40">
          <w:rPr>
            <w:rStyle w:val="Hyperlink"/>
            <w:noProof/>
          </w:rPr>
          <w:t xml:space="preserve">4.4.2 </w:t>
        </w:r>
        <w:r w:rsidR="00692C71" w:rsidRPr="00E35F40">
          <w:rPr>
            <w:rStyle w:val="Hyperlink"/>
            <w:b/>
            <w:bCs/>
            <w:noProof/>
          </w:rPr>
          <w:t>Requisitos Não Funcionais</w:t>
        </w:r>
        <w:r w:rsidR="00692C71">
          <w:rPr>
            <w:noProof/>
            <w:webHidden/>
          </w:rPr>
          <w:tab/>
        </w:r>
        <w:r w:rsidR="00692C71">
          <w:rPr>
            <w:noProof/>
            <w:webHidden/>
          </w:rPr>
          <w:fldChar w:fldCharType="begin"/>
        </w:r>
        <w:r w:rsidR="00692C71">
          <w:rPr>
            <w:noProof/>
            <w:webHidden/>
          </w:rPr>
          <w:instrText xml:space="preserve"> PAGEREF _Toc36198120 \h </w:instrText>
        </w:r>
        <w:r w:rsidR="00692C71">
          <w:rPr>
            <w:noProof/>
            <w:webHidden/>
          </w:rPr>
        </w:r>
        <w:r w:rsidR="00692C71">
          <w:rPr>
            <w:noProof/>
            <w:webHidden/>
          </w:rPr>
          <w:fldChar w:fldCharType="separate"/>
        </w:r>
        <w:r w:rsidR="00C21EF4">
          <w:rPr>
            <w:noProof/>
            <w:webHidden/>
          </w:rPr>
          <w:t>17</w:t>
        </w:r>
        <w:r w:rsidR="00692C71">
          <w:rPr>
            <w:noProof/>
            <w:webHidden/>
          </w:rPr>
          <w:fldChar w:fldCharType="end"/>
        </w:r>
      </w:hyperlink>
    </w:p>
    <w:p w14:paraId="2B884460" w14:textId="0D2FDADC" w:rsidR="00692C71" w:rsidRDefault="00000000">
      <w:pPr>
        <w:pStyle w:val="Sumrio2"/>
        <w:tabs>
          <w:tab w:val="right" w:pos="9061"/>
        </w:tabs>
        <w:rPr>
          <w:rFonts w:eastAsiaTheme="minorEastAsia" w:cstheme="minorBidi"/>
          <w:i w:val="0"/>
          <w:iCs w:val="0"/>
          <w:noProof/>
          <w:sz w:val="22"/>
          <w:szCs w:val="22"/>
        </w:rPr>
      </w:pPr>
      <w:hyperlink w:anchor="_Toc36198121" w:history="1">
        <w:r w:rsidR="00692C71" w:rsidRPr="00E35F40">
          <w:rPr>
            <w:rStyle w:val="Hyperlink"/>
            <w:noProof/>
          </w:rPr>
          <w:t>4.5 DIAGRAMAS / MODELAGEM</w:t>
        </w:r>
        <w:r w:rsidR="00692C71">
          <w:rPr>
            <w:noProof/>
            <w:webHidden/>
          </w:rPr>
          <w:tab/>
        </w:r>
        <w:r w:rsidR="00692C71">
          <w:rPr>
            <w:noProof/>
            <w:webHidden/>
          </w:rPr>
          <w:fldChar w:fldCharType="begin"/>
        </w:r>
        <w:r w:rsidR="00692C71">
          <w:rPr>
            <w:noProof/>
            <w:webHidden/>
          </w:rPr>
          <w:instrText xml:space="preserve"> PAGEREF _Toc36198121 \h </w:instrText>
        </w:r>
        <w:r w:rsidR="00692C71">
          <w:rPr>
            <w:noProof/>
            <w:webHidden/>
          </w:rPr>
        </w:r>
        <w:r w:rsidR="00692C71">
          <w:rPr>
            <w:noProof/>
            <w:webHidden/>
          </w:rPr>
          <w:fldChar w:fldCharType="separate"/>
        </w:r>
        <w:r w:rsidR="00C21EF4">
          <w:rPr>
            <w:noProof/>
            <w:webHidden/>
          </w:rPr>
          <w:t>18</w:t>
        </w:r>
        <w:r w:rsidR="00692C71">
          <w:rPr>
            <w:noProof/>
            <w:webHidden/>
          </w:rPr>
          <w:fldChar w:fldCharType="end"/>
        </w:r>
      </w:hyperlink>
    </w:p>
    <w:p w14:paraId="25B3CF00" w14:textId="19BE3F85" w:rsidR="00692C71" w:rsidRDefault="00000000">
      <w:pPr>
        <w:pStyle w:val="Sumrio1"/>
        <w:tabs>
          <w:tab w:val="left" w:pos="1200"/>
          <w:tab w:val="right" w:pos="9061"/>
        </w:tabs>
        <w:rPr>
          <w:rFonts w:eastAsiaTheme="minorEastAsia" w:cstheme="minorBidi"/>
          <w:b w:val="0"/>
          <w:bCs w:val="0"/>
          <w:noProof/>
          <w:sz w:val="22"/>
          <w:szCs w:val="22"/>
        </w:rPr>
      </w:pPr>
      <w:hyperlink w:anchor="_Toc36198122" w:history="1">
        <w:r w:rsidR="00692C71" w:rsidRPr="00E35F40">
          <w:rPr>
            <w:rStyle w:val="Hyperlink"/>
            <w:noProof/>
          </w:rPr>
          <w:t>5.</w:t>
        </w:r>
        <w:r w:rsidR="00692C71">
          <w:rPr>
            <w:rFonts w:eastAsiaTheme="minorEastAsia" w:cstheme="minorBidi"/>
            <w:b w:val="0"/>
            <w:bCs w:val="0"/>
            <w:noProof/>
            <w:sz w:val="22"/>
            <w:szCs w:val="22"/>
          </w:rPr>
          <w:tab/>
        </w:r>
        <w:r w:rsidR="00692C71" w:rsidRPr="00E35F40">
          <w:rPr>
            <w:rStyle w:val="Hyperlink"/>
            <w:noProof/>
          </w:rPr>
          <w:t>CONCLUSÃO</w:t>
        </w:r>
        <w:r w:rsidR="00692C71">
          <w:rPr>
            <w:noProof/>
            <w:webHidden/>
          </w:rPr>
          <w:tab/>
        </w:r>
        <w:r w:rsidR="00692C71">
          <w:rPr>
            <w:noProof/>
            <w:webHidden/>
          </w:rPr>
          <w:fldChar w:fldCharType="begin"/>
        </w:r>
        <w:r w:rsidR="00692C71">
          <w:rPr>
            <w:noProof/>
            <w:webHidden/>
          </w:rPr>
          <w:instrText xml:space="preserve"> PAGEREF _Toc36198122 \h </w:instrText>
        </w:r>
        <w:r w:rsidR="00692C71">
          <w:rPr>
            <w:noProof/>
            <w:webHidden/>
          </w:rPr>
        </w:r>
        <w:r w:rsidR="00692C71">
          <w:rPr>
            <w:noProof/>
            <w:webHidden/>
          </w:rPr>
          <w:fldChar w:fldCharType="separate"/>
        </w:r>
        <w:r w:rsidR="00C21EF4">
          <w:rPr>
            <w:noProof/>
            <w:webHidden/>
          </w:rPr>
          <w:t>20</w:t>
        </w:r>
        <w:r w:rsidR="00692C71">
          <w:rPr>
            <w:noProof/>
            <w:webHidden/>
          </w:rPr>
          <w:fldChar w:fldCharType="end"/>
        </w:r>
      </w:hyperlink>
    </w:p>
    <w:p w14:paraId="7E18E858" w14:textId="794FB71B" w:rsidR="00692C71" w:rsidRDefault="00000000">
      <w:pPr>
        <w:pStyle w:val="Sumrio1"/>
        <w:tabs>
          <w:tab w:val="left" w:pos="1200"/>
          <w:tab w:val="right" w:pos="9061"/>
        </w:tabs>
        <w:rPr>
          <w:rFonts w:eastAsiaTheme="minorEastAsia" w:cstheme="minorBidi"/>
          <w:b w:val="0"/>
          <w:bCs w:val="0"/>
          <w:noProof/>
          <w:sz w:val="22"/>
          <w:szCs w:val="22"/>
        </w:rPr>
      </w:pPr>
      <w:hyperlink w:anchor="_Toc36198123" w:history="1">
        <w:r w:rsidR="00692C71" w:rsidRPr="00E35F40">
          <w:rPr>
            <w:rStyle w:val="Hyperlink"/>
            <w:noProof/>
          </w:rPr>
          <w:t>6.</w:t>
        </w:r>
        <w:r w:rsidR="00692C71">
          <w:rPr>
            <w:rFonts w:eastAsiaTheme="minorEastAsia" w:cstheme="minorBidi"/>
            <w:b w:val="0"/>
            <w:bCs w:val="0"/>
            <w:noProof/>
            <w:sz w:val="22"/>
            <w:szCs w:val="22"/>
          </w:rPr>
          <w:tab/>
        </w:r>
        <w:r w:rsidR="00692C71" w:rsidRPr="00E35F40">
          <w:rPr>
            <w:rStyle w:val="Hyperlink"/>
            <w:noProof/>
          </w:rPr>
          <w:t>REFERÊNCIAS</w:t>
        </w:r>
        <w:r w:rsidR="00692C71">
          <w:rPr>
            <w:noProof/>
            <w:webHidden/>
          </w:rPr>
          <w:tab/>
        </w:r>
        <w:r w:rsidR="00692C71">
          <w:rPr>
            <w:noProof/>
            <w:webHidden/>
          </w:rPr>
          <w:fldChar w:fldCharType="begin"/>
        </w:r>
        <w:r w:rsidR="00692C71">
          <w:rPr>
            <w:noProof/>
            <w:webHidden/>
          </w:rPr>
          <w:instrText xml:space="preserve"> PAGEREF _Toc36198123 \h </w:instrText>
        </w:r>
        <w:r w:rsidR="00692C71">
          <w:rPr>
            <w:noProof/>
            <w:webHidden/>
          </w:rPr>
        </w:r>
        <w:r w:rsidR="00692C71">
          <w:rPr>
            <w:noProof/>
            <w:webHidden/>
          </w:rPr>
          <w:fldChar w:fldCharType="separate"/>
        </w:r>
        <w:r w:rsidR="00C21EF4">
          <w:rPr>
            <w:noProof/>
            <w:webHidden/>
          </w:rPr>
          <w:t>21</w:t>
        </w:r>
        <w:r w:rsidR="00692C71">
          <w:rPr>
            <w:noProof/>
            <w:webHidden/>
          </w:rPr>
          <w:fldChar w:fldCharType="end"/>
        </w:r>
      </w:hyperlink>
    </w:p>
    <w:p w14:paraId="35E0A750" w14:textId="1C9684C3" w:rsidR="007C700A" w:rsidRPr="00611F62" w:rsidRDefault="00A504E2" w:rsidP="00611F62">
      <w:pPr>
        <w:ind w:firstLine="0"/>
        <w:rPr>
          <w:color w:val="FF0000"/>
        </w:rPr>
      </w:pPr>
      <w:r>
        <w:rPr>
          <w:color w:val="FF0000"/>
        </w:rPr>
        <w:fldChar w:fldCharType="end"/>
      </w:r>
    </w:p>
    <w:p w14:paraId="067F6AD4" w14:textId="77777777" w:rsidR="0068488D" w:rsidRDefault="0068488D" w:rsidP="007F004C">
      <w:pPr>
        <w:pStyle w:val="TtuloIntroduo"/>
      </w:pPr>
    </w:p>
    <w:p w14:paraId="61320B6C" w14:textId="77777777" w:rsidR="00996561" w:rsidRPr="00996561" w:rsidRDefault="00996561" w:rsidP="00996561">
      <w:pPr>
        <w:sectPr w:rsidR="00996561" w:rsidRPr="00996561" w:rsidSect="00907CC5">
          <w:pgSz w:w="11906" w:h="16838" w:code="9"/>
          <w:pgMar w:top="1701" w:right="1134" w:bottom="1134" w:left="1701" w:header="709" w:footer="709" w:gutter="0"/>
          <w:pgNumType w:start="0"/>
          <w:cols w:space="708"/>
          <w:docGrid w:linePitch="360"/>
        </w:sectPr>
      </w:pPr>
    </w:p>
    <w:p w14:paraId="6B7B6160" w14:textId="1BCBFA83" w:rsidR="004A77E2" w:rsidRPr="004A77E2" w:rsidRDefault="004A77E2" w:rsidP="007265EB">
      <w:pPr>
        <w:pStyle w:val="PargrafodaLista"/>
        <w:numPr>
          <w:ilvl w:val="0"/>
          <w:numId w:val="19"/>
        </w:numPr>
        <w:spacing w:line="480" w:lineRule="auto"/>
        <w:outlineLvl w:val="0"/>
        <w:rPr>
          <w:b/>
          <w:bCs/>
        </w:rPr>
      </w:pPr>
      <w:bookmarkStart w:id="0" w:name="_Toc36198105"/>
      <w:r w:rsidRPr="004A77E2">
        <w:rPr>
          <w:b/>
          <w:bCs/>
        </w:rPr>
        <w:lastRenderedPageBreak/>
        <w:t>INTRODUÇÃO</w:t>
      </w:r>
      <w:bookmarkEnd w:id="0"/>
    </w:p>
    <w:p w14:paraId="4EA8A2F5" w14:textId="00FFAC23" w:rsidR="006A27EE" w:rsidRDefault="006A27EE" w:rsidP="006A27EE">
      <w:pPr>
        <w:ind w:firstLine="851"/>
      </w:pPr>
      <w:r>
        <w:t>É a parte inicial do trabalho e tem a finalidade de dar ao leitor uma visão clara e simples do assunto do trabalho.</w:t>
      </w:r>
    </w:p>
    <w:p w14:paraId="36807482" w14:textId="77777777" w:rsidR="006A27EE" w:rsidRDefault="006A27EE" w:rsidP="006A27EE">
      <w:pPr>
        <w:ind w:firstLine="851"/>
      </w:pPr>
      <w:r>
        <w:t>Segundo a as Normas para apresentação de trabalhos científicos da UFPR (2012), é</w:t>
      </w:r>
      <w:r w:rsidRPr="000365BB">
        <w:t xml:space="preserve"> parte inicial do texto em que o assunto é apresentado como um todo, sem grandes detalhes. Trata-se de um recurso explicativo do autor para o leitor. Por isso, é importante que a introdução apresente a delimitação do assunto tratado, os objetivos da pesquisa e outros elementos necessários que situem o tema do trabalho, como por exemplo: o universo da pesquisa, o problema, a justificativa e uma breve apresentação dos capítulos do trabalho.</w:t>
      </w:r>
    </w:p>
    <w:p w14:paraId="79028174" w14:textId="77777777" w:rsidR="006A27EE" w:rsidRDefault="006A27EE" w:rsidP="006A27EE">
      <w:pPr>
        <w:ind w:firstLine="851"/>
      </w:pPr>
      <w:r>
        <w:t xml:space="preserve">De acordo com Cervo (2002), os requisitos indispensáveis na introdução de um trabalho científico são: </w:t>
      </w:r>
      <w:r w:rsidRPr="00BF1920">
        <w:rPr>
          <w:b/>
          <w:color w:val="FF0000"/>
        </w:rPr>
        <w:t>definição do tema, indicação do problema e da hipótese, a indicação da metodologia a ser seguida e a estrutura interna do trabalho, com indicação de como estão distribuídos e organizados os seus argumentos.</w:t>
      </w:r>
    </w:p>
    <w:p w14:paraId="702D445C" w14:textId="77777777" w:rsidR="006A27EE" w:rsidRDefault="006A27EE" w:rsidP="006A27EE">
      <w:pPr>
        <w:ind w:firstLine="851"/>
      </w:pPr>
      <w:r>
        <w:t xml:space="preserve">A introdução não deve, </w:t>
      </w:r>
      <w:r w:rsidRPr="00BF1920">
        <w:rPr>
          <w:b/>
          <w:color w:val="FF0000"/>
        </w:rPr>
        <w:t>entretanto, repetir ou parafrasear o resumo</w:t>
      </w:r>
      <w:r>
        <w:t>, nem dar os dados sobre a teoria experimental, o método ou os resultados, nem antecipar as conclusões e as recomendações contidas ou decorrentes no estudo (NBR 10719). Na introdução deverá ser abordado o tema, as hipóteses, o objetivo geral e os específicos e a justificativa.</w:t>
      </w:r>
    </w:p>
    <w:p w14:paraId="283AB776" w14:textId="77777777" w:rsidR="006A27EE" w:rsidRDefault="006A27EE" w:rsidP="00927EB8">
      <w:pPr>
        <w:ind w:firstLine="0"/>
      </w:pPr>
    </w:p>
    <w:p w14:paraId="6F9CE98E" w14:textId="77777777" w:rsidR="00201B16" w:rsidRDefault="00285E7B" w:rsidP="006D0624">
      <w:pPr>
        <w:pStyle w:val="TtuloSeoSecundria"/>
        <w:spacing w:before="0" w:after="0" w:line="480" w:lineRule="auto"/>
        <w:outlineLvl w:val="1"/>
      </w:pPr>
      <w:bookmarkStart w:id="1" w:name="_Toc36198106"/>
      <w:r>
        <w:t xml:space="preserve">1.1 </w:t>
      </w:r>
      <w:r w:rsidR="00201B16">
        <w:t>JUSTIFICATIVA</w:t>
      </w:r>
      <w:bookmarkEnd w:id="1"/>
    </w:p>
    <w:p w14:paraId="3A4C3F51" w14:textId="77777777" w:rsidR="00B148EA" w:rsidRDefault="00B148EA" w:rsidP="00B148EA">
      <w:pPr>
        <w:ind w:firstLine="851"/>
      </w:pPr>
      <w:r>
        <w:t>Consiste numa exposição sucinta das razões de ordem teórica e dos motivos de ordem prática que tornam importante a realização da pesquisa. A justificativa apresenta o estágio em que se encontra a teoria concernente ao tema e as contribuições que a mesma poderá oferecer.</w:t>
      </w:r>
    </w:p>
    <w:p w14:paraId="39F3F1CE" w14:textId="77777777" w:rsidR="00F4754E" w:rsidRDefault="00B148EA" w:rsidP="00F4754E">
      <w:pPr>
        <w:spacing w:after="240"/>
        <w:ind w:firstLine="851"/>
        <w:sectPr w:rsidR="00F4754E" w:rsidSect="009B6C11">
          <w:headerReference w:type="even" r:id="rId10"/>
          <w:headerReference w:type="default" r:id="rId11"/>
          <w:pgSz w:w="11906" w:h="16838" w:code="9"/>
          <w:pgMar w:top="1701" w:right="1134" w:bottom="1134" w:left="1701" w:header="1134" w:footer="709" w:gutter="0"/>
          <w:cols w:space="708"/>
          <w:docGrid w:linePitch="360"/>
        </w:sectPr>
      </w:pPr>
      <w:r>
        <w:t>A justificativa pode indicar as dificuldades práticas de um problema da realidade, descrevendo-o sinteticamente, e, em seguida, apontar para a necessidade de solucioná-los, demonstrando, assim, a importância do tema escolhido.</w:t>
      </w:r>
    </w:p>
    <w:p w14:paraId="38A0D351" w14:textId="77777777" w:rsidR="00201B16" w:rsidRDefault="004C3D62" w:rsidP="00524BF5">
      <w:pPr>
        <w:pStyle w:val="TtuloSeoSecundria"/>
        <w:spacing w:before="0" w:after="0" w:line="480" w:lineRule="auto"/>
        <w:outlineLvl w:val="1"/>
      </w:pPr>
      <w:bookmarkStart w:id="2" w:name="_Toc36198107"/>
      <w:r>
        <w:lastRenderedPageBreak/>
        <w:t xml:space="preserve">1.2 </w:t>
      </w:r>
      <w:r w:rsidR="00201B16">
        <w:t>OBJETIVOS</w:t>
      </w:r>
      <w:bookmarkEnd w:id="2"/>
    </w:p>
    <w:p w14:paraId="3772DAA7" w14:textId="0731E383" w:rsidR="006A27EE" w:rsidRPr="00201B16" w:rsidRDefault="00B148EA" w:rsidP="00C40C28">
      <w:pPr>
        <w:spacing w:after="240"/>
        <w:ind w:firstLine="851"/>
      </w:pPr>
      <w:r>
        <w:t>Esclarecem o que se deseja alcançar com a pesquisa. Os objetivos são redigidos começando com um verbo que sugere uma ação (identificar, caracterizar,</w:t>
      </w:r>
      <w:r w:rsidR="003E3E4A">
        <w:t xml:space="preserve"> </w:t>
      </w:r>
      <w:r>
        <w:t>analisar, comparar, relacionar, etc.).</w:t>
      </w:r>
    </w:p>
    <w:p w14:paraId="4C3B120F" w14:textId="77777777" w:rsidR="00201B16" w:rsidRDefault="005964DB" w:rsidP="0064562B">
      <w:pPr>
        <w:pStyle w:val="TtuloSeoTerciria"/>
        <w:numPr>
          <w:ilvl w:val="2"/>
          <w:numId w:val="2"/>
        </w:numPr>
        <w:tabs>
          <w:tab w:val="left" w:pos="567"/>
        </w:tabs>
        <w:spacing w:before="0" w:after="0" w:line="480" w:lineRule="auto"/>
        <w:ind w:left="0" w:firstLine="0"/>
        <w:outlineLvl w:val="2"/>
      </w:pPr>
      <w:bookmarkStart w:id="3" w:name="_Toc36198108"/>
      <w:r>
        <w:t>Objetivo Geral</w:t>
      </w:r>
      <w:bookmarkEnd w:id="3"/>
    </w:p>
    <w:p w14:paraId="3F2646EC" w14:textId="77777777" w:rsidR="00B148EA" w:rsidRDefault="00B148EA" w:rsidP="00B148EA">
      <w:pPr>
        <w:ind w:firstLine="851"/>
      </w:pPr>
      <w:r>
        <w:t>Deve estar relacionado com o conteúdo intrínseco do tema.</w:t>
      </w:r>
    </w:p>
    <w:p w14:paraId="3A7BAC9E" w14:textId="77777777" w:rsidR="006A27EE" w:rsidRPr="00E56F7E" w:rsidRDefault="006A27EE" w:rsidP="006A27EE">
      <w:pPr>
        <w:ind w:firstLine="851"/>
      </w:pPr>
      <w:r w:rsidRPr="00E56F7E">
        <w:t>O objetivo geral define o que você pretende alcançar com a realização da sua pesquisa. Se o problema é a questão a investigar, o objetivo é o resultado a alcançar. O objetivo geral, se alcançado, dá resposta ao problema que você definiu.</w:t>
      </w:r>
    </w:p>
    <w:p w14:paraId="2620C288" w14:textId="63C24849" w:rsidR="006A27EE" w:rsidRPr="00201B16" w:rsidRDefault="006A27EE" w:rsidP="003E1157">
      <w:pPr>
        <w:spacing w:after="240"/>
        <w:ind w:firstLine="851"/>
      </w:pPr>
      <w:r>
        <w:t>Conforme Oliveira (2011, p. 36) “o objetivo geral precisa dar conta da totalidade do problema da pesquisa, devendo ser elaborado com um verbo de precisão, evitando ao máximo uma possível distorção na interpretação do que se pretende pesquisar. ”</w:t>
      </w:r>
    </w:p>
    <w:p w14:paraId="51D3B58B" w14:textId="77777777" w:rsidR="00201B16" w:rsidRPr="00201B16" w:rsidRDefault="00927EB8" w:rsidP="00532348">
      <w:pPr>
        <w:pStyle w:val="TtuloSeoTerciria"/>
        <w:spacing w:before="0" w:after="0" w:line="480" w:lineRule="auto"/>
        <w:outlineLvl w:val="2"/>
        <w:rPr>
          <w:rFonts w:cs="Times New Roman"/>
        </w:rPr>
      </w:pPr>
      <w:bookmarkStart w:id="4" w:name="_Toc36198109"/>
      <w:r>
        <w:t xml:space="preserve">1.2.2 </w:t>
      </w:r>
      <w:r w:rsidR="005964DB">
        <w:t>Objetivos Específicos</w:t>
      </w:r>
      <w:bookmarkEnd w:id="4"/>
    </w:p>
    <w:p w14:paraId="39073EA4" w14:textId="77777777" w:rsidR="006A27EE" w:rsidRPr="00E56F7E" w:rsidRDefault="006A27EE" w:rsidP="006A27EE">
      <w:pPr>
        <w:ind w:firstLine="851"/>
      </w:pPr>
      <w:r w:rsidRPr="00E56F7E">
        <w:t>Os objetivos específicos são os passos que você deve percorrer para alcançar o objetivo geral. Objetivos devem ser redigidos com o verbo no infinitivo: explicar, analisar, compreender, descrever, propor, investigar, estudar, etc.</w:t>
      </w:r>
    </w:p>
    <w:p w14:paraId="65FAFD9B" w14:textId="77777777" w:rsidR="006A27EE" w:rsidRDefault="006A27EE" w:rsidP="006A27EE">
      <w:pPr>
        <w:ind w:firstLine="851"/>
      </w:pPr>
      <w:r>
        <w:t>Segundo a mesma autora (2011, p. 37) “os objetivos específicos fazem o detalhamento do objetivo geral e devem ser iniciados com o verbo no infinitivo. ”</w:t>
      </w:r>
    </w:p>
    <w:p w14:paraId="68E00FF4" w14:textId="77777777" w:rsidR="006A27EE" w:rsidRDefault="006A27EE" w:rsidP="006A27EE">
      <w:pPr>
        <w:ind w:firstLine="851"/>
      </w:pPr>
      <w:r>
        <w:t>Nos objetivos específicos o autor deve descrever as ações e as etapas do trabalho, detalhando passo a passo as ações que tomara para atingir o objetivo geral.</w:t>
      </w:r>
    </w:p>
    <w:p w14:paraId="76D0EC03" w14:textId="77777777" w:rsidR="006A27EE" w:rsidRDefault="006A27EE" w:rsidP="006A27EE">
      <w:pPr>
        <w:ind w:firstLine="851"/>
      </w:pPr>
      <w:r>
        <w:t>O objetivo geral e os específicos devem ser formulados com clareza e em forma de frases, iniciando sempre com o verbo no infinitivo.</w:t>
      </w:r>
    </w:p>
    <w:p w14:paraId="47FB3044" w14:textId="77777777" w:rsidR="006A27EE" w:rsidRDefault="006A27EE" w:rsidP="006A27EE">
      <w:pPr>
        <w:ind w:firstLine="851"/>
      </w:pPr>
      <w:r>
        <w:t>Lista de Verbos para construção de objetivos gerais:</w:t>
      </w:r>
    </w:p>
    <w:p w14:paraId="0A77803E" w14:textId="77777777" w:rsidR="006A27EE" w:rsidRDefault="006A27EE" w:rsidP="006A27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527"/>
      </w:tblGrid>
      <w:tr w:rsidR="006A27EE" w14:paraId="64FC8A91" w14:textId="77777777" w:rsidTr="004E127B">
        <w:tc>
          <w:tcPr>
            <w:tcW w:w="4497" w:type="dxa"/>
            <w:shd w:val="clear" w:color="auto" w:fill="auto"/>
          </w:tcPr>
          <w:p w14:paraId="257F6E57" w14:textId="77777777" w:rsidR="006A27EE" w:rsidRDefault="006A27EE" w:rsidP="006A27EE">
            <w:pPr>
              <w:spacing w:line="276" w:lineRule="auto"/>
            </w:pPr>
            <w:r>
              <w:t>Analisar</w:t>
            </w:r>
          </w:p>
          <w:p w14:paraId="24B8D2B4" w14:textId="77777777" w:rsidR="006A27EE" w:rsidRDefault="006A27EE" w:rsidP="006A27EE">
            <w:pPr>
              <w:spacing w:line="276" w:lineRule="auto"/>
            </w:pPr>
            <w:r>
              <w:t>Avaliar</w:t>
            </w:r>
          </w:p>
          <w:p w14:paraId="617807B9" w14:textId="77777777" w:rsidR="006A27EE" w:rsidRDefault="006A27EE" w:rsidP="006A27EE">
            <w:pPr>
              <w:spacing w:line="276" w:lineRule="auto"/>
            </w:pPr>
            <w:r>
              <w:t xml:space="preserve">Caracterizar </w:t>
            </w:r>
          </w:p>
          <w:p w14:paraId="54CD3739" w14:textId="77777777" w:rsidR="006A27EE" w:rsidRDefault="006A27EE" w:rsidP="006A27EE">
            <w:pPr>
              <w:spacing w:line="276" w:lineRule="auto"/>
            </w:pPr>
            <w:r>
              <w:t>Discutir</w:t>
            </w:r>
          </w:p>
          <w:p w14:paraId="5FCC5893" w14:textId="77777777" w:rsidR="006A27EE" w:rsidRDefault="006A27EE" w:rsidP="006A27EE">
            <w:pPr>
              <w:spacing w:line="276" w:lineRule="auto"/>
            </w:pPr>
            <w:r>
              <w:t xml:space="preserve">Diagnosticar </w:t>
            </w:r>
          </w:p>
          <w:p w14:paraId="3D6EFB8F" w14:textId="77777777" w:rsidR="006A27EE" w:rsidRDefault="006A27EE" w:rsidP="006A27EE">
            <w:pPr>
              <w:spacing w:line="276" w:lineRule="auto"/>
            </w:pPr>
            <w:r>
              <w:t>Investigar</w:t>
            </w:r>
          </w:p>
        </w:tc>
        <w:tc>
          <w:tcPr>
            <w:tcW w:w="4606" w:type="dxa"/>
            <w:shd w:val="clear" w:color="auto" w:fill="auto"/>
          </w:tcPr>
          <w:p w14:paraId="65B575F6" w14:textId="77777777" w:rsidR="006A27EE" w:rsidRDefault="006A27EE" w:rsidP="006A27EE">
            <w:pPr>
              <w:spacing w:line="276" w:lineRule="auto"/>
            </w:pPr>
            <w:r>
              <w:t xml:space="preserve">Implantar </w:t>
            </w:r>
          </w:p>
          <w:p w14:paraId="7D7B5679" w14:textId="77777777" w:rsidR="006A27EE" w:rsidRDefault="006A27EE" w:rsidP="006A27EE">
            <w:pPr>
              <w:spacing w:line="276" w:lineRule="auto"/>
            </w:pPr>
            <w:r>
              <w:t>Estudar</w:t>
            </w:r>
          </w:p>
          <w:p w14:paraId="7FB166AD" w14:textId="77777777" w:rsidR="006A27EE" w:rsidRDefault="006A27EE" w:rsidP="006A27EE">
            <w:pPr>
              <w:spacing w:line="276" w:lineRule="auto"/>
            </w:pPr>
            <w:r>
              <w:t xml:space="preserve">Promover </w:t>
            </w:r>
          </w:p>
          <w:p w14:paraId="53BCEB77" w14:textId="77777777" w:rsidR="006A27EE" w:rsidRDefault="006A27EE" w:rsidP="006A27EE">
            <w:pPr>
              <w:spacing w:line="276" w:lineRule="auto"/>
            </w:pPr>
            <w:r>
              <w:t>Pesquisar</w:t>
            </w:r>
          </w:p>
          <w:p w14:paraId="11A20E5F" w14:textId="77777777" w:rsidR="006A27EE" w:rsidRDefault="006A27EE" w:rsidP="006A27EE">
            <w:pPr>
              <w:spacing w:line="276" w:lineRule="auto"/>
            </w:pPr>
            <w:r>
              <w:t xml:space="preserve">Realizar </w:t>
            </w:r>
          </w:p>
          <w:p w14:paraId="110E19B2" w14:textId="77777777" w:rsidR="006A27EE" w:rsidRDefault="006A27EE" w:rsidP="006A27EE">
            <w:pPr>
              <w:spacing w:line="276" w:lineRule="auto"/>
            </w:pPr>
            <w:r>
              <w:t>Determinar</w:t>
            </w:r>
          </w:p>
        </w:tc>
      </w:tr>
    </w:tbl>
    <w:p w14:paraId="475CD2C3" w14:textId="77777777" w:rsidR="006A27EE" w:rsidRDefault="006A27EE" w:rsidP="006A27EE"/>
    <w:p w14:paraId="4F0E66DE" w14:textId="77777777" w:rsidR="006A27EE" w:rsidRDefault="006A27EE" w:rsidP="006A27EE">
      <w:r>
        <w:t>Lista de verbos para construção de objetivos específicos:</w:t>
      </w:r>
    </w:p>
    <w:p w14:paraId="768D3F4B" w14:textId="77777777" w:rsidR="006A27EE" w:rsidRDefault="006A27EE" w:rsidP="006A27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3018"/>
        <w:gridCol w:w="3017"/>
      </w:tblGrid>
      <w:tr w:rsidR="006A27EE" w14:paraId="71384301" w14:textId="77777777" w:rsidTr="004E127B">
        <w:tc>
          <w:tcPr>
            <w:tcW w:w="2962" w:type="dxa"/>
            <w:shd w:val="clear" w:color="auto" w:fill="auto"/>
          </w:tcPr>
          <w:p w14:paraId="23C208A0" w14:textId="77777777" w:rsidR="006A27EE" w:rsidRDefault="006A27EE" w:rsidP="006A27EE">
            <w:pPr>
              <w:spacing w:line="276" w:lineRule="auto"/>
            </w:pPr>
            <w:r>
              <w:t xml:space="preserve">Indicar </w:t>
            </w:r>
          </w:p>
          <w:p w14:paraId="65D196A6" w14:textId="77777777" w:rsidR="006A27EE" w:rsidRDefault="006A27EE" w:rsidP="006A27EE">
            <w:pPr>
              <w:spacing w:line="276" w:lineRule="auto"/>
            </w:pPr>
            <w:r>
              <w:t>Desenhar</w:t>
            </w:r>
          </w:p>
          <w:p w14:paraId="348D44CF" w14:textId="77777777" w:rsidR="006A27EE" w:rsidRDefault="006A27EE" w:rsidP="006A27EE">
            <w:pPr>
              <w:spacing w:line="276" w:lineRule="auto"/>
            </w:pPr>
            <w:r>
              <w:t>Colaborar</w:t>
            </w:r>
          </w:p>
          <w:p w14:paraId="2A957F42" w14:textId="77777777" w:rsidR="006A27EE" w:rsidRDefault="006A27EE" w:rsidP="006A27EE">
            <w:pPr>
              <w:spacing w:line="276" w:lineRule="auto"/>
            </w:pPr>
            <w:r>
              <w:t>Cotejar</w:t>
            </w:r>
          </w:p>
          <w:p w14:paraId="443FDA72" w14:textId="77777777" w:rsidR="006A27EE" w:rsidRDefault="006A27EE" w:rsidP="006A27EE">
            <w:pPr>
              <w:spacing w:line="276" w:lineRule="auto"/>
            </w:pPr>
            <w:r>
              <w:t xml:space="preserve">Descrever </w:t>
            </w:r>
          </w:p>
          <w:p w14:paraId="60AC2E97" w14:textId="77777777" w:rsidR="006A27EE" w:rsidRDefault="006A27EE" w:rsidP="006A27EE">
            <w:pPr>
              <w:spacing w:line="276" w:lineRule="auto"/>
            </w:pPr>
            <w:r>
              <w:t xml:space="preserve">Desenvolver </w:t>
            </w:r>
          </w:p>
          <w:p w14:paraId="48843544" w14:textId="77777777" w:rsidR="006A27EE" w:rsidRDefault="006A27EE" w:rsidP="006A27EE">
            <w:pPr>
              <w:spacing w:line="276" w:lineRule="auto"/>
            </w:pPr>
            <w:r>
              <w:t xml:space="preserve">Utilizar </w:t>
            </w:r>
          </w:p>
          <w:p w14:paraId="12FC4673" w14:textId="77777777" w:rsidR="006A27EE" w:rsidRDefault="006A27EE" w:rsidP="006A27EE">
            <w:pPr>
              <w:spacing w:line="276" w:lineRule="auto"/>
            </w:pPr>
            <w:r>
              <w:t>Divulgar</w:t>
            </w:r>
          </w:p>
          <w:p w14:paraId="73276DF6" w14:textId="77777777" w:rsidR="006A27EE" w:rsidRDefault="006A27EE" w:rsidP="006A27EE">
            <w:pPr>
              <w:spacing w:line="276" w:lineRule="auto"/>
            </w:pPr>
            <w:r>
              <w:t>Elaborar</w:t>
            </w:r>
          </w:p>
        </w:tc>
        <w:tc>
          <w:tcPr>
            <w:tcW w:w="3070" w:type="dxa"/>
            <w:shd w:val="clear" w:color="auto" w:fill="auto"/>
          </w:tcPr>
          <w:p w14:paraId="4AB25B72" w14:textId="77777777" w:rsidR="006A27EE" w:rsidRDefault="006A27EE" w:rsidP="006A27EE">
            <w:pPr>
              <w:spacing w:line="276" w:lineRule="auto"/>
            </w:pPr>
            <w:r>
              <w:t xml:space="preserve">Empreender </w:t>
            </w:r>
          </w:p>
          <w:p w14:paraId="376AFF9A" w14:textId="77777777" w:rsidR="006A27EE" w:rsidRDefault="006A27EE" w:rsidP="006A27EE">
            <w:pPr>
              <w:spacing w:line="276" w:lineRule="auto"/>
            </w:pPr>
            <w:r>
              <w:t xml:space="preserve">Explicar </w:t>
            </w:r>
          </w:p>
          <w:p w14:paraId="1EDC92F6" w14:textId="77777777" w:rsidR="006A27EE" w:rsidRDefault="006A27EE" w:rsidP="006A27EE">
            <w:pPr>
              <w:spacing w:line="276" w:lineRule="auto"/>
            </w:pPr>
            <w:r>
              <w:t>Evidenciar</w:t>
            </w:r>
          </w:p>
          <w:p w14:paraId="0EFE9CF2" w14:textId="77777777" w:rsidR="006A27EE" w:rsidRDefault="006A27EE" w:rsidP="006A27EE">
            <w:pPr>
              <w:spacing w:line="276" w:lineRule="auto"/>
            </w:pPr>
            <w:r>
              <w:t xml:space="preserve">Facilitar </w:t>
            </w:r>
          </w:p>
          <w:p w14:paraId="58D79E85" w14:textId="77777777" w:rsidR="006A27EE" w:rsidRDefault="006A27EE" w:rsidP="006A27EE">
            <w:pPr>
              <w:spacing w:line="276" w:lineRule="auto"/>
            </w:pPr>
            <w:r>
              <w:t xml:space="preserve">Focalizar </w:t>
            </w:r>
          </w:p>
          <w:p w14:paraId="62E92D68" w14:textId="77777777" w:rsidR="006A27EE" w:rsidRDefault="006A27EE" w:rsidP="006A27EE">
            <w:pPr>
              <w:spacing w:line="276" w:lineRule="auto"/>
            </w:pPr>
            <w:r>
              <w:t xml:space="preserve">Fornecer </w:t>
            </w:r>
          </w:p>
          <w:p w14:paraId="267FC780" w14:textId="77777777" w:rsidR="006A27EE" w:rsidRDefault="006A27EE" w:rsidP="006A27EE">
            <w:pPr>
              <w:spacing w:line="276" w:lineRule="auto"/>
            </w:pPr>
            <w:r>
              <w:t>Identificar</w:t>
            </w:r>
          </w:p>
          <w:p w14:paraId="0F152F60" w14:textId="77777777" w:rsidR="006A27EE" w:rsidRDefault="006A27EE" w:rsidP="006A27EE">
            <w:pPr>
              <w:spacing w:line="276" w:lineRule="auto"/>
            </w:pPr>
            <w:r>
              <w:t xml:space="preserve">Interpretar </w:t>
            </w:r>
          </w:p>
          <w:p w14:paraId="3AC7405B" w14:textId="77777777" w:rsidR="006A27EE" w:rsidRDefault="006A27EE" w:rsidP="006A27EE">
            <w:pPr>
              <w:spacing w:line="276" w:lineRule="auto"/>
            </w:pPr>
            <w:r>
              <w:t xml:space="preserve">Investigar </w:t>
            </w:r>
          </w:p>
        </w:tc>
        <w:tc>
          <w:tcPr>
            <w:tcW w:w="3071" w:type="dxa"/>
            <w:shd w:val="clear" w:color="auto" w:fill="auto"/>
          </w:tcPr>
          <w:p w14:paraId="08FCABAB" w14:textId="77777777" w:rsidR="006A27EE" w:rsidRDefault="006A27EE" w:rsidP="006A27EE">
            <w:pPr>
              <w:spacing w:line="276" w:lineRule="auto"/>
            </w:pPr>
            <w:r>
              <w:t xml:space="preserve">Levantar </w:t>
            </w:r>
          </w:p>
          <w:p w14:paraId="605272F8" w14:textId="77777777" w:rsidR="006A27EE" w:rsidRDefault="006A27EE" w:rsidP="006A27EE">
            <w:pPr>
              <w:spacing w:line="276" w:lineRule="auto"/>
            </w:pPr>
            <w:r>
              <w:t>Localizar</w:t>
            </w:r>
          </w:p>
          <w:p w14:paraId="5611889B" w14:textId="77777777" w:rsidR="006A27EE" w:rsidRDefault="006A27EE" w:rsidP="006A27EE">
            <w:pPr>
              <w:spacing w:line="276" w:lineRule="auto"/>
            </w:pPr>
            <w:r>
              <w:t xml:space="preserve">Promover </w:t>
            </w:r>
          </w:p>
          <w:p w14:paraId="79B28D74" w14:textId="77777777" w:rsidR="006A27EE" w:rsidRDefault="006A27EE" w:rsidP="006A27EE">
            <w:pPr>
              <w:spacing w:line="276" w:lineRule="auto"/>
            </w:pPr>
            <w:r>
              <w:t xml:space="preserve">Realizar </w:t>
            </w:r>
          </w:p>
          <w:p w14:paraId="51E9919A" w14:textId="77777777" w:rsidR="006A27EE" w:rsidRDefault="006A27EE" w:rsidP="006A27EE">
            <w:pPr>
              <w:spacing w:line="276" w:lineRule="auto"/>
            </w:pPr>
            <w:r>
              <w:t xml:space="preserve">Reconhecer </w:t>
            </w:r>
          </w:p>
          <w:p w14:paraId="0883A188" w14:textId="77777777" w:rsidR="006A27EE" w:rsidRDefault="006A27EE" w:rsidP="006A27EE">
            <w:pPr>
              <w:spacing w:line="276" w:lineRule="auto"/>
            </w:pPr>
            <w:r>
              <w:t>Reunir</w:t>
            </w:r>
          </w:p>
          <w:p w14:paraId="3CD8970D" w14:textId="77777777" w:rsidR="006A27EE" w:rsidRDefault="006A27EE" w:rsidP="006A27EE">
            <w:pPr>
              <w:spacing w:line="276" w:lineRule="auto"/>
            </w:pPr>
            <w:r>
              <w:t xml:space="preserve">Sugerir </w:t>
            </w:r>
          </w:p>
          <w:p w14:paraId="5C27B3D9" w14:textId="77777777" w:rsidR="006A27EE" w:rsidRDefault="006A27EE" w:rsidP="006A27EE">
            <w:pPr>
              <w:spacing w:line="276" w:lineRule="auto"/>
            </w:pPr>
            <w:r>
              <w:t xml:space="preserve">Traçar </w:t>
            </w:r>
          </w:p>
          <w:p w14:paraId="7A2B7BC6" w14:textId="77777777" w:rsidR="006A27EE" w:rsidRDefault="006A27EE" w:rsidP="006A27EE">
            <w:pPr>
              <w:spacing w:line="276" w:lineRule="auto"/>
            </w:pPr>
            <w:r>
              <w:t xml:space="preserve">Verificar </w:t>
            </w:r>
          </w:p>
        </w:tc>
      </w:tr>
    </w:tbl>
    <w:p w14:paraId="166F62BE" w14:textId="77777777" w:rsidR="006A27EE" w:rsidRDefault="006A27EE" w:rsidP="006A27EE"/>
    <w:p w14:paraId="4A2BE3B9" w14:textId="77777777" w:rsidR="006A27EE" w:rsidRDefault="006A27EE" w:rsidP="006A27EE">
      <w:r>
        <w:t>Ex.</w:t>
      </w:r>
    </w:p>
    <w:p w14:paraId="10CBFBBD" w14:textId="77777777" w:rsidR="006A27EE" w:rsidRDefault="006A27EE" w:rsidP="006A27EE">
      <w:r>
        <w:t>• apresentar o roteiro para implantação de um sistema...;</w:t>
      </w:r>
    </w:p>
    <w:p w14:paraId="7C8538BB" w14:textId="77777777" w:rsidR="006A27EE" w:rsidRDefault="006A27EE" w:rsidP="006A27EE">
      <w:r>
        <w:t>• avaliar os benefícios da implantação do sistema ...;</w:t>
      </w:r>
    </w:p>
    <w:p w14:paraId="1DDE4B2E" w14:textId="77777777" w:rsidR="006A27EE" w:rsidRDefault="006A27EE" w:rsidP="006A27EE">
      <w:r>
        <w:t>• comparar a metodologia adotada com as normas da ISO....</w:t>
      </w:r>
    </w:p>
    <w:p w14:paraId="73F6F741" w14:textId="77777777" w:rsidR="00794072" w:rsidRPr="00654FB0" w:rsidRDefault="00794072" w:rsidP="00201B16">
      <w:pPr>
        <w:ind w:firstLine="0"/>
      </w:pPr>
    </w:p>
    <w:p w14:paraId="647866C2" w14:textId="77777777" w:rsidR="00201B16" w:rsidRDefault="00201B16" w:rsidP="00AE0F0D">
      <w:pPr>
        <w:pStyle w:val="TtuloSeoPrimria"/>
      </w:pPr>
    </w:p>
    <w:p w14:paraId="7A0AFAE9" w14:textId="25E292C5" w:rsidR="00113117" w:rsidRDefault="007C700A" w:rsidP="00532348">
      <w:pPr>
        <w:pStyle w:val="TtuloSeoPrimria"/>
        <w:numPr>
          <w:ilvl w:val="0"/>
          <w:numId w:val="9"/>
        </w:numPr>
        <w:spacing w:after="0" w:line="480" w:lineRule="auto"/>
        <w:outlineLvl w:val="0"/>
      </w:pPr>
      <w:r w:rsidRPr="00654FB0">
        <w:br w:type="page"/>
      </w:r>
      <w:bookmarkStart w:id="5" w:name="_Toc36198110"/>
      <w:r w:rsidR="00927EB8">
        <w:lastRenderedPageBreak/>
        <w:t>FUNDAMENTAÇÃO TEÓRICA</w:t>
      </w:r>
      <w:bookmarkEnd w:id="5"/>
    </w:p>
    <w:p w14:paraId="031EA88D" w14:textId="77777777" w:rsidR="00B148EA" w:rsidRDefault="00B148EA" w:rsidP="00B148EA">
      <w:pPr>
        <w:ind w:firstLine="851"/>
      </w:pPr>
      <w:r>
        <w:t>De suma importância, é a parte do projeto de pesquisa que apresenta a revisão das principais obras (livros, artigos de revistas especializadas, teses, dissertações) que tratam do assunto de pesquisa.</w:t>
      </w:r>
    </w:p>
    <w:p w14:paraId="4A34D08F" w14:textId="77777777" w:rsidR="00B148EA" w:rsidRDefault="00B148EA" w:rsidP="00B148EA">
      <w:pPr>
        <w:ind w:firstLine="851"/>
      </w:pPr>
      <w:r>
        <w:t xml:space="preserve">A revisão bibliográfica destaca, através de citações diretas ou indiretas, as passagens escritas de outros autores com o objetivo de fazer uma reconstrução dos principais argumentos sobre o tema. </w:t>
      </w:r>
    </w:p>
    <w:p w14:paraId="6731E5A6" w14:textId="77777777" w:rsidR="00113117" w:rsidRDefault="00B148EA" w:rsidP="00B148EA">
      <w:pPr>
        <w:ind w:firstLine="851"/>
      </w:pPr>
      <w:r>
        <w:t>Visa salientar as ideias já formuladas, compará-las com as de outros autores, mostrar as contradições, reafirmar comportamentos ou interpretações, apontar as debilidades e qualidades dos argumentos, caracterizar o modo como a pesquisa que está sendo planejada irá se diferenciar, assemelhar ou contribuir para o avanço do conhecimento.</w:t>
      </w:r>
    </w:p>
    <w:p w14:paraId="00441123" w14:textId="77777777" w:rsidR="00CF4492" w:rsidRDefault="00CF4492" w:rsidP="00794072">
      <w:pPr>
        <w:ind w:firstLine="0"/>
      </w:pPr>
    </w:p>
    <w:p w14:paraId="4E521A8B" w14:textId="26328915" w:rsidR="007C700A" w:rsidRDefault="002E7924" w:rsidP="00532348">
      <w:pPr>
        <w:pStyle w:val="TtuloSeoPrimria"/>
        <w:numPr>
          <w:ilvl w:val="0"/>
          <w:numId w:val="8"/>
        </w:numPr>
        <w:outlineLvl w:val="0"/>
      </w:pPr>
      <w:r>
        <w:br w:type="page"/>
      </w:r>
      <w:bookmarkStart w:id="6" w:name="_Toc36198111"/>
      <w:r w:rsidR="00EC7A3F">
        <w:lastRenderedPageBreak/>
        <w:t>ESTADO DA ARTE</w:t>
      </w:r>
      <w:bookmarkEnd w:id="6"/>
    </w:p>
    <w:p w14:paraId="7AD7A082" w14:textId="77777777" w:rsidR="00EC7A3F" w:rsidRDefault="00EC7A3F" w:rsidP="005936E0">
      <w:pPr>
        <w:autoSpaceDE w:val="0"/>
        <w:autoSpaceDN w:val="0"/>
        <w:adjustRightInd w:val="0"/>
        <w:ind w:firstLine="851"/>
        <w:rPr>
          <w:rFonts w:cs="Arial"/>
        </w:rPr>
      </w:pPr>
      <w:r>
        <w:rPr>
          <w:rFonts w:cs="Arial"/>
        </w:rPr>
        <w:t xml:space="preserve">Aqui, descrever se foram analisados Sistemas já existente de Empresas ou Sistemas da região para verificar e disponibilizar no protótipo objeto deste trabalho, funcionalidades relevantes, trazendo um diferencial competitivo. Caso exista algo neste sentido, apresentar aqui pelo </w:t>
      </w:r>
      <w:r w:rsidR="00F643FB">
        <w:rPr>
          <w:rFonts w:cs="Arial"/>
        </w:rPr>
        <w:t>o</w:t>
      </w:r>
      <w:r>
        <w:rPr>
          <w:rFonts w:cs="Arial"/>
        </w:rPr>
        <w:t>s modelos avaliados.</w:t>
      </w:r>
    </w:p>
    <w:p w14:paraId="4C67BEFB" w14:textId="77777777" w:rsidR="00EC7A3F" w:rsidRDefault="00D33A89" w:rsidP="00532348">
      <w:pPr>
        <w:pStyle w:val="TtuloSeoSecundria"/>
        <w:spacing w:after="0" w:line="480" w:lineRule="auto"/>
        <w:outlineLvl w:val="1"/>
      </w:pPr>
      <w:bookmarkStart w:id="7" w:name="_Toc36198112"/>
      <w:r>
        <w:t>3</w:t>
      </w:r>
      <w:r w:rsidR="00EC7A3F">
        <w:t>.</w:t>
      </w:r>
      <w:r>
        <w:t>1</w:t>
      </w:r>
      <w:r w:rsidR="00EC7A3F">
        <w:t xml:space="preserve"> MODELO 01 (ESTADO DA ARTE)</w:t>
      </w:r>
      <w:bookmarkEnd w:id="7"/>
    </w:p>
    <w:p w14:paraId="51CCB515" w14:textId="75E18F43" w:rsidR="00EC7A3F" w:rsidRPr="00B519E8" w:rsidRDefault="00B519E8" w:rsidP="005936E0">
      <w:pPr>
        <w:ind w:firstLine="851"/>
        <w:rPr>
          <w:color w:val="FF0000"/>
        </w:rPr>
      </w:pPr>
      <w:r w:rsidRPr="00B519E8">
        <w:rPr>
          <w:color w:val="FF0000"/>
        </w:rPr>
        <w:t xml:space="preserve">Aqui coloque a </w:t>
      </w:r>
      <w:r w:rsidR="00515C76">
        <w:rPr>
          <w:color w:val="FF0000"/>
        </w:rPr>
        <w:t xml:space="preserve">primeira </w:t>
      </w:r>
      <w:r w:rsidRPr="00B519E8">
        <w:rPr>
          <w:color w:val="FF0000"/>
        </w:rPr>
        <w:t>pesquisa que realizou sobre sistemas semelhantes ao seu. Não esqueça de referenciar de onde tirou, coloque também a imagem do sistema pesquisado.</w:t>
      </w:r>
    </w:p>
    <w:p w14:paraId="375CDF2C" w14:textId="77777777" w:rsidR="00EC7A3F" w:rsidRDefault="00D33A89" w:rsidP="00532348">
      <w:pPr>
        <w:pStyle w:val="TtuloSeoSecundria"/>
        <w:spacing w:after="0" w:line="480" w:lineRule="auto"/>
        <w:outlineLvl w:val="1"/>
      </w:pPr>
      <w:bookmarkStart w:id="8" w:name="_Toc36198113"/>
      <w:r>
        <w:t>3</w:t>
      </w:r>
      <w:r w:rsidR="00EC7A3F">
        <w:t>.2 MODELO 02 (ESTADO DA ARTE)</w:t>
      </w:r>
      <w:bookmarkEnd w:id="8"/>
    </w:p>
    <w:p w14:paraId="66319738" w14:textId="7059B017" w:rsidR="00B519E8" w:rsidRPr="00B519E8" w:rsidRDefault="00B519E8" w:rsidP="00B519E8">
      <w:pPr>
        <w:ind w:firstLine="851"/>
        <w:rPr>
          <w:color w:val="FF0000"/>
        </w:rPr>
      </w:pPr>
      <w:r w:rsidRPr="00B519E8">
        <w:rPr>
          <w:color w:val="FF0000"/>
        </w:rPr>
        <w:t xml:space="preserve">Aqui coloque a </w:t>
      </w:r>
      <w:r w:rsidR="00515C76">
        <w:rPr>
          <w:color w:val="FF0000"/>
        </w:rPr>
        <w:t xml:space="preserve">segunda </w:t>
      </w:r>
      <w:r w:rsidRPr="00B519E8">
        <w:rPr>
          <w:color w:val="FF0000"/>
        </w:rPr>
        <w:t>pesquisa que realizou sobre sistemas semelhantes ao seu. Não esqueça de referenciar de onde tirou, coloque também a imagem do sistema pesquisado.</w:t>
      </w:r>
    </w:p>
    <w:p w14:paraId="396BE40C" w14:textId="53D324A4" w:rsidR="00EC7A3F" w:rsidRPr="00EC7A3F" w:rsidRDefault="00EC7A3F" w:rsidP="005936E0">
      <w:pPr>
        <w:ind w:firstLine="851"/>
      </w:pPr>
      <w:r>
        <w:t>.</w:t>
      </w:r>
    </w:p>
    <w:p w14:paraId="7B186BE3" w14:textId="77777777" w:rsidR="00EC7A3F" w:rsidRDefault="00EC7A3F" w:rsidP="00EC7A3F">
      <w:pPr>
        <w:autoSpaceDE w:val="0"/>
        <w:autoSpaceDN w:val="0"/>
        <w:adjustRightInd w:val="0"/>
        <w:ind w:firstLine="0"/>
        <w:rPr>
          <w:rFonts w:cs="Arial"/>
        </w:rPr>
      </w:pPr>
    </w:p>
    <w:p w14:paraId="72EFCC5D" w14:textId="77777777" w:rsidR="00EC7A3F" w:rsidRDefault="00EC7A3F" w:rsidP="00EC7A3F">
      <w:pPr>
        <w:autoSpaceDE w:val="0"/>
        <w:autoSpaceDN w:val="0"/>
        <w:adjustRightInd w:val="0"/>
        <w:ind w:firstLine="0"/>
      </w:pPr>
    </w:p>
    <w:p w14:paraId="747FF103" w14:textId="77777777" w:rsidR="00EC7A3F" w:rsidRPr="00654FB0" w:rsidRDefault="00EC7A3F" w:rsidP="00EC7A3F">
      <w:pPr>
        <w:pStyle w:val="TtuloSeoPrimria"/>
        <w:spacing w:after="0"/>
      </w:pPr>
    </w:p>
    <w:p w14:paraId="6B4DE936" w14:textId="77777777" w:rsidR="00416469" w:rsidRDefault="00416469" w:rsidP="00416469">
      <w:pPr>
        <w:pStyle w:val="Contedotabelaequadro"/>
      </w:pPr>
    </w:p>
    <w:p w14:paraId="26F8B6D4" w14:textId="77777777" w:rsidR="00416469" w:rsidRDefault="00416469" w:rsidP="00416469"/>
    <w:p w14:paraId="2E8AA062" w14:textId="77777777" w:rsidR="00794072" w:rsidRDefault="00794072" w:rsidP="00416469">
      <w:pPr>
        <w:pStyle w:val="TtuloSeoPrimria"/>
        <w:spacing w:after="0"/>
      </w:pPr>
    </w:p>
    <w:p w14:paraId="1737A061" w14:textId="77777777" w:rsidR="00794072" w:rsidRDefault="00794072" w:rsidP="00416469">
      <w:pPr>
        <w:pStyle w:val="TtuloSeoPrimria"/>
        <w:spacing w:after="0"/>
      </w:pPr>
    </w:p>
    <w:p w14:paraId="4C10555F" w14:textId="77777777" w:rsidR="00794072" w:rsidRDefault="00794072" w:rsidP="00416469">
      <w:pPr>
        <w:pStyle w:val="TtuloSeoPrimria"/>
        <w:spacing w:after="0"/>
      </w:pPr>
    </w:p>
    <w:p w14:paraId="29A7F6D4" w14:textId="77777777" w:rsidR="00794072" w:rsidRDefault="00794072" w:rsidP="00416469">
      <w:pPr>
        <w:pStyle w:val="TtuloSeoPrimria"/>
        <w:spacing w:after="0"/>
      </w:pPr>
    </w:p>
    <w:p w14:paraId="2BB4EA46" w14:textId="77777777" w:rsidR="00794072" w:rsidRDefault="00794072" w:rsidP="00416469">
      <w:pPr>
        <w:pStyle w:val="TtuloSeoPrimria"/>
        <w:spacing w:after="0"/>
      </w:pPr>
    </w:p>
    <w:p w14:paraId="568C4F4D" w14:textId="77777777" w:rsidR="00794072" w:rsidRDefault="00794072" w:rsidP="00416469">
      <w:pPr>
        <w:pStyle w:val="TtuloSeoPrimria"/>
        <w:spacing w:after="0"/>
      </w:pPr>
    </w:p>
    <w:p w14:paraId="5FCB2EF0" w14:textId="77777777" w:rsidR="00794072" w:rsidRDefault="00794072" w:rsidP="00416469">
      <w:pPr>
        <w:pStyle w:val="TtuloSeoPrimria"/>
        <w:spacing w:after="0"/>
      </w:pPr>
    </w:p>
    <w:p w14:paraId="10D49198" w14:textId="77777777" w:rsidR="00794072" w:rsidRDefault="00794072" w:rsidP="00416469">
      <w:pPr>
        <w:pStyle w:val="TtuloSeoPrimria"/>
        <w:spacing w:after="0"/>
      </w:pPr>
    </w:p>
    <w:p w14:paraId="45E236FB" w14:textId="77777777" w:rsidR="00794072" w:rsidRDefault="00794072" w:rsidP="00416469">
      <w:pPr>
        <w:pStyle w:val="TtuloSeoPrimria"/>
        <w:spacing w:after="0"/>
      </w:pPr>
    </w:p>
    <w:p w14:paraId="12640EF5" w14:textId="77777777" w:rsidR="00BE0D1D" w:rsidRDefault="00BE0D1D" w:rsidP="00416469">
      <w:pPr>
        <w:pStyle w:val="TtuloSeoPrimria"/>
        <w:spacing w:after="0"/>
      </w:pPr>
    </w:p>
    <w:p w14:paraId="239E8354" w14:textId="77777777" w:rsidR="00BE0D1D" w:rsidRDefault="00BE0D1D" w:rsidP="00416469">
      <w:pPr>
        <w:pStyle w:val="TtuloSeoPrimria"/>
        <w:spacing w:after="0"/>
      </w:pPr>
    </w:p>
    <w:p w14:paraId="0B40E911" w14:textId="0377CCF2" w:rsidR="00416469" w:rsidRDefault="00416469" w:rsidP="00532348">
      <w:pPr>
        <w:pStyle w:val="TtuloSeoPrimria"/>
        <w:numPr>
          <w:ilvl w:val="0"/>
          <w:numId w:val="7"/>
        </w:numPr>
        <w:spacing w:after="0" w:line="480" w:lineRule="auto"/>
        <w:outlineLvl w:val="0"/>
      </w:pPr>
      <w:bookmarkStart w:id="9" w:name="_Toc36198114"/>
      <w:r>
        <w:lastRenderedPageBreak/>
        <w:t>DESENVOLVIMENTO DO SISTEMA</w:t>
      </w:r>
      <w:bookmarkEnd w:id="9"/>
    </w:p>
    <w:p w14:paraId="4B02F7FB" w14:textId="77777777" w:rsidR="00617835" w:rsidRDefault="00FA2BBF" w:rsidP="00617835">
      <w:pPr>
        <w:ind w:firstLine="851"/>
      </w:pPr>
      <w:r>
        <w:t>Aqui deve ser feita a descrição do desenvolvimento do sistema, desde as etapas iniciais</w:t>
      </w:r>
      <w:r w:rsidR="00617835">
        <w:t xml:space="preserve"> (pesquisas, levantamento de requisitos, estudo de viabilidade, etc.), passando pelas etapas centrais (modelagem, produção de protótipos, implementação, testes, etc.)</w:t>
      </w:r>
      <w:r>
        <w:t xml:space="preserve"> até a sua conclusão</w:t>
      </w:r>
      <w:r w:rsidR="00617835">
        <w:t xml:space="preserve"> (correções, revisões, modificações, preparação para a apresentação, etc.)</w:t>
      </w:r>
      <w:r>
        <w:t xml:space="preserve">, </w:t>
      </w:r>
      <w:r w:rsidR="00617835">
        <w:t>incluindo</w:t>
      </w:r>
      <w:r>
        <w:t xml:space="preserve"> dificuldades encontradas,  peculiaridades e características do </w:t>
      </w:r>
      <w:r w:rsidR="00617835">
        <w:t>processo de produção do trabalho</w:t>
      </w:r>
      <w:r>
        <w:t xml:space="preserve"> (incluindo diferenciais, vantagens, peculiaridades, etc.).</w:t>
      </w:r>
    </w:p>
    <w:p w14:paraId="4BF024D6" w14:textId="77777777" w:rsidR="00617835" w:rsidRDefault="00FA2BBF" w:rsidP="00617835">
      <w:pPr>
        <w:ind w:firstLine="851"/>
      </w:pPr>
      <w:r>
        <w:t>É obrigatório que constem as funcionalidades (conjunto de tarefas específicas que o sistema desempenha para atingir os objetivos propostos nas seções anteriores) bem como suas descrições detalhadas.</w:t>
      </w:r>
    </w:p>
    <w:p w14:paraId="56C1F89D" w14:textId="77777777" w:rsidR="00FA2BBF" w:rsidRPr="00EC7A3F" w:rsidRDefault="00FA2BBF" w:rsidP="00F82D23">
      <w:pPr>
        <w:ind w:firstLine="851"/>
      </w:pPr>
      <w:r>
        <w:t xml:space="preserve">Também deve ser abordado o escopo e os limites de desenvolvimento, para que caso etapas deixem de ser desenvolvidas, elas sejam citadas e a ausência delas sejam justificadas de forma plausível. </w:t>
      </w:r>
    </w:p>
    <w:p w14:paraId="376DC208" w14:textId="773629CC" w:rsidR="00873A15" w:rsidRPr="001C1D7F" w:rsidRDefault="001C1D7F" w:rsidP="00532348">
      <w:pPr>
        <w:pStyle w:val="TtuloSeoSecundria"/>
        <w:spacing w:after="0" w:line="480" w:lineRule="auto"/>
        <w:outlineLvl w:val="1"/>
      </w:pPr>
      <w:bookmarkStart w:id="10" w:name="_Toc36198115"/>
      <w:r w:rsidRPr="001C1D7F">
        <w:rPr>
          <w:caps w:val="0"/>
        </w:rPr>
        <w:t xml:space="preserve">4.1 </w:t>
      </w:r>
      <w:r w:rsidR="00435241">
        <w:rPr>
          <w:caps w:val="0"/>
        </w:rPr>
        <w:t xml:space="preserve">PLANEJAMENTO e </w:t>
      </w:r>
      <w:r w:rsidRPr="001C1D7F">
        <w:rPr>
          <w:caps w:val="0"/>
        </w:rPr>
        <w:t>CRONOGRAMA DE TRABALHO</w:t>
      </w:r>
      <w:bookmarkEnd w:id="10"/>
    </w:p>
    <w:p w14:paraId="4F3CAD06" w14:textId="77777777" w:rsidR="00873A15" w:rsidRDefault="00873A15" w:rsidP="00873A15">
      <w:pPr>
        <w:ind w:firstLine="851"/>
      </w:pPr>
      <w:r>
        <w:t>Nesta seção deve</w:t>
      </w:r>
      <w:r w:rsidR="00A14D11">
        <w:t xml:space="preserve"> constar</w:t>
      </w:r>
      <w:r>
        <w:t xml:space="preserve"> a relação entre o calendário de desenvolvimento e as ações desenvolvidas. Pode ser feita como uma lista de itens ou uma tabela, conforme o exemplo a seguir.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7273"/>
      </w:tblGrid>
      <w:tr w:rsidR="00873A15" w14:paraId="38874DC8" w14:textId="77777777" w:rsidTr="00910A48">
        <w:tc>
          <w:tcPr>
            <w:tcW w:w="1809" w:type="dxa"/>
            <w:shd w:val="clear" w:color="auto" w:fill="auto"/>
          </w:tcPr>
          <w:p w14:paraId="65C6AFA5" w14:textId="77777777" w:rsidR="00873A15" w:rsidRDefault="00873A15" w:rsidP="00910A48">
            <w:pPr>
              <w:ind w:firstLine="0"/>
              <w:jc w:val="center"/>
            </w:pPr>
            <w:r>
              <w:t>Data</w:t>
            </w:r>
          </w:p>
        </w:tc>
        <w:tc>
          <w:tcPr>
            <w:tcW w:w="7402" w:type="dxa"/>
            <w:shd w:val="clear" w:color="auto" w:fill="auto"/>
          </w:tcPr>
          <w:p w14:paraId="124D3F6F" w14:textId="77777777" w:rsidR="00873A15" w:rsidRDefault="00873A15" w:rsidP="00910A48">
            <w:pPr>
              <w:ind w:firstLine="0"/>
              <w:jc w:val="center"/>
            </w:pPr>
            <w:r>
              <w:t>Tarefa</w:t>
            </w:r>
          </w:p>
        </w:tc>
      </w:tr>
      <w:tr w:rsidR="00873A15" w14:paraId="1DA03862" w14:textId="77777777" w:rsidTr="00910A48">
        <w:tc>
          <w:tcPr>
            <w:tcW w:w="1809" w:type="dxa"/>
            <w:shd w:val="clear" w:color="auto" w:fill="auto"/>
          </w:tcPr>
          <w:p w14:paraId="39BFBDEF" w14:textId="77777777" w:rsidR="00873A15" w:rsidRDefault="00873A15" w:rsidP="00910A48">
            <w:pPr>
              <w:ind w:firstLine="0"/>
            </w:pPr>
          </w:p>
        </w:tc>
        <w:tc>
          <w:tcPr>
            <w:tcW w:w="7402" w:type="dxa"/>
            <w:shd w:val="clear" w:color="auto" w:fill="auto"/>
          </w:tcPr>
          <w:p w14:paraId="0BE65038" w14:textId="77777777" w:rsidR="00873A15" w:rsidRDefault="00873A15" w:rsidP="00910A48">
            <w:pPr>
              <w:ind w:firstLine="0"/>
            </w:pPr>
          </w:p>
        </w:tc>
      </w:tr>
    </w:tbl>
    <w:p w14:paraId="58714498" w14:textId="654C2EB5" w:rsidR="00873A15" w:rsidRDefault="00873A15" w:rsidP="00234FF6">
      <w:pPr>
        <w:ind w:firstLine="851"/>
      </w:pPr>
      <w:r>
        <w:t>Quanto mais detalhada a escala cronológica e a descrição das ações e tarefas, melhor para o entendimento do trabalho. Entretanto, caso o registro dessas informações seja dificultoso, usar uma aproximação com o máximo de fidelidade possível, para não comprometer a veracidade das informações apresentadas nas outras seções do projeto.</w:t>
      </w:r>
    </w:p>
    <w:p w14:paraId="0C614F84" w14:textId="77777777" w:rsidR="00A14D11" w:rsidRDefault="0096798C" w:rsidP="00532348">
      <w:pPr>
        <w:pStyle w:val="TtuloSeoSecundria"/>
        <w:spacing w:after="0" w:line="480" w:lineRule="auto"/>
        <w:outlineLvl w:val="1"/>
      </w:pPr>
      <w:bookmarkStart w:id="11" w:name="_Toc36198116"/>
      <w:r>
        <w:rPr>
          <w:caps w:val="0"/>
        </w:rPr>
        <w:t>4.2 TECNOLOGIAS UTILIZADAS</w:t>
      </w:r>
      <w:bookmarkEnd w:id="11"/>
    </w:p>
    <w:p w14:paraId="4AE2CCBE" w14:textId="77777777" w:rsidR="00A14D11" w:rsidRDefault="00A14D11" w:rsidP="00A14D11">
      <w:pPr>
        <w:ind w:firstLine="851"/>
      </w:pPr>
      <w:r>
        <w:t xml:space="preserve">Nesta seção deve constar a relação entre as tecnologias utilizadas (ferramentas, linguagens, programas, equipamentos, </w:t>
      </w:r>
      <w:proofErr w:type="spellStart"/>
      <w:r>
        <w:t>etc</w:t>
      </w:r>
      <w:proofErr w:type="spellEnd"/>
      <w:r>
        <w:t>) e sua aplicação nas etapas do trabalho. Pode ser feita como uma lista de itens ou uma tabela, conforme o exemplo a seguir.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262"/>
      </w:tblGrid>
      <w:tr w:rsidR="00A14D11" w14:paraId="7F9160E3" w14:textId="77777777" w:rsidTr="00910A48">
        <w:tc>
          <w:tcPr>
            <w:tcW w:w="1809" w:type="dxa"/>
            <w:shd w:val="clear" w:color="auto" w:fill="auto"/>
          </w:tcPr>
          <w:p w14:paraId="79D56DE3" w14:textId="77777777" w:rsidR="00A14D11" w:rsidRDefault="00A14D11" w:rsidP="00910A48">
            <w:pPr>
              <w:ind w:firstLine="0"/>
              <w:jc w:val="center"/>
            </w:pPr>
            <w:r>
              <w:lastRenderedPageBreak/>
              <w:t>Tecnologia</w:t>
            </w:r>
          </w:p>
        </w:tc>
        <w:tc>
          <w:tcPr>
            <w:tcW w:w="7402" w:type="dxa"/>
            <w:shd w:val="clear" w:color="auto" w:fill="auto"/>
          </w:tcPr>
          <w:p w14:paraId="0BE587A4" w14:textId="77777777" w:rsidR="00A14D11" w:rsidRDefault="00A14D11" w:rsidP="00910A48">
            <w:pPr>
              <w:ind w:firstLine="0"/>
              <w:jc w:val="center"/>
            </w:pPr>
            <w:r>
              <w:t>Aplicação</w:t>
            </w:r>
          </w:p>
        </w:tc>
      </w:tr>
      <w:tr w:rsidR="00A14D11" w14:paraId="32AECE06" w14:textId="77777777" w:rsidTr="00910A48">
        <w:tc>
          <w:tcPr>
            <w:tcW w:w="1809" w:type="dxa"/>
            <w:shd w:val="clear" w:color="auto" w:fill="auto"/>
          </w:tcPr>
          <w:p w14:paraId="073EDB28" w14:textId="77777777" w:rsidR="00A14D11" w:rsidRDefault="00A14D11" w:rsidP="00910A48">
            <w:pPr>
              <w:ind w:firstLine="0"/>
            </w:pPr>
          </w:p>
        </w:tc>
        <w:tc>
          <w:tcPr>
            <w:tcW w:w="7402" w:type="dxa"/>
            <w:shd w:val="clear" w:color="auto" w:fill="auto"/>
          </w:tcPr>
          <w:p w14:paraId="116A3638" w14:textId="77777777" w:rsidR="00A14D11" w:rsidRDefault="00A14D11" w:rsidP="00910A48">
            <w:pPr>
              <w:ind w:firstLine="0"/>
            </w:pPr>
          </w:p>
        </w:tc>
      </w:tr>
    </w:tbl>
    <w:p w14:paraId="77228130" w14:textId="77777777" w:rsidR="00A14D11" w:rsidRDefault="00A14D11" w:rsidP="00A14D11">
      <w:pPr>
        <w:ind w:firstLine="851"/>
      </w:pPr>
    </w:p>
    <w:p w14:paraId="01C2F372" w14:textId="77777777" w:rsidR="00A14D11" w:rsidRDefault="002B39BD" w:rsidP="00532348">
      <w:pPr>
        <w:pStyle w:val="TtuloSeoSecundria"/>
        <w:spacing w:after="0" w:line="480" w:lineRule="auto"/>
        <w:outlineLvl w:val="1"/>
      </w:pPr>
      <w:bookmarkStart w:id="12" w:name="_Toc36198117"/>
      <w:r>
        <w:rPr>
          <w:caps w:val="0"/>
        </w:rPr>
        <w:t>4.3 REQUISITOS MÍNIMOS</w:t>
      </w:r>
      <w:bookmarkEnd w:id="12"/>
    </w:p>
    <w:p w14:paraId="7C4DF954" w14:textId="77777777" w:rsidR="00BA65F0" w:rsidRDefault="00A14D11" w:rsidP="00BA65F0">
      <w:pPr>
        <w:ind w:firstLine="851"/>
      </w:pPr>
      <w:r>
        <w:t>Descrever quais são os recursos mínimos de hardware e software para colocar em funcionamento o sistema desenvolvido</w:t>
      </w:r>
      <w:r w:rsidR="00BA65F0">
        <w:t xml:space="preserve"> e como eles foram encontrados, como, por exemplo, com testes de:</w:t>
      </w:r>
    </w:p>
    <w:p w14:paraId="56630233" w14:textId="77777777" w:rsidR="00BA65F0" w:rsidRDefault="00BA65F0" w:rsidP="00BA65F0">
      <w:pPr>
        <w:numPr>
          <w:ilvl w:val="0"/>
          <w:numId w:val="4"/>
        </w:numPr>
      </w:pPr>
      <w:r>
        <w:t>Stress;</w:t>
      </w:r>
    </w:p>
    <w:p w14:paraId="2F5853F1" w14:textId="77777777" w:rsidR="00BA65F0" w:rsidRDefault="00BA65F0" w:rsidP="00BA65F0">
      <w:pPr>
        <w:numPr>
          <w:ilvl w:val="0"/>
          <w:numId w:val="4"/>
        </w:numPr>
      </w:pPr>
      <w:r>
        <w:t>Limites de sistema;</w:t>
      </w:r>
    </w:p>
    <w:p w14:paraId="6A99103A" w14:textId="77777777" w:rsidR="00BA65F0" w:rsidRDefault="00BA65F0" w:rsidP="00BA65F0">
      <w:pPr>
        <w:numPr>
          <w:ilvl w:val="0"/>
          <w:numId w:val="4"/>
        </w:numPr>
      </w:pPr>
      <w:r>
        <w:t>Carga;</w:t>
      </w:r>
    </w:p>
    <w:p w14:paraId="0D106C72" w14:textId="77777777" w:rsidR="00BA65F0" w:rsidRDefault="00BA65F0" w:rsidP="00BA65F0">
      <w:pPr>
        <w:numPr>
          <w:ilvl w:val="0"/>
          <w:numId w:val="4"/>
        </w:numPr>
      </w:pPr>
      <w:r>
        <w:t>Compatibilidade;</w:t>
      </w:r>
    </w:p>
    <w:p w14:paraId="4A1D100E" w14:textId="77777777" w:rsidR="00BA65F0" w:rsidRDefault="00BA65F0" w:rsidP="00BA65F0">
      <w:pPr>
        <w:numPr>
          <w:ilvl w:val="0"/>
          <w:numId w:val="4"/>
        </w:numPr>
      </w:pPr>
      <w:r>
        <w:t>Escalabilidade;</w:t>
      </w:r>
    </w:p>
    <w:p w14:paraId="57FDBD3B" w14:textId="77777777" w:rsidR="00BA65F0" w:rsidRDefault="00BA65F0" w:rsidP="00BA65F0">
      <w:pPr>
        <w:numPr>
          <w:ilvl w:val="0"/>
          <w:numId w:val="4"/>
        </w:numPr>
      </w:pPr>
      <w:r>
        <w:t>Entre outros</w:t>
      </w:r>
    </w:p>
    <w:p w14:paraId="3C515999" w14:textId="77777777" w:rsidR="00A14D11" w:rsidRDefault="00A14D11" w:rsidP="00BA65F0">
      <w:pPr>
        <w:ind w:firstLine="851"/>
      </w:pPr>
      <w:r>
        <w:t>Caso não haja oportunidade para determinar os limites do mesmo,</w:t>
      </w:r>
      <w:r w:rsidR="00BA65F0">
        <w:t xml:space="preserve"> </w:t>
      </w:r>
      <w:r w:rsidR="005B2898">
        <w:t>os requisitos devem ser dados pelo ambiente que foi usado para o desenvolvimento do sistema.</w:t>
      </w:r>
    </w:p>
    <w:p w14:paraId="17E72245" w14:textId="77777777" w:rsidR="005B2898" w:rsidRDefault="005B2898" w:rsidP="005B2898">
      <w:pPr>
        <w:ind w:firstLine="851"/>
      </w:pPr>
      <w:r>
        <w:t>Quanto ao formato, os requisitos mínimos podem ser indicados como uma lista de itens ou uma tabela, como no exemplo a seguir.</w:t>
      </w:r>
    </w:p>
    <w:p w14:paraId="191A62D2" w14:textId="77777777" w:rsidR="005B2898" w:rsidRDefault="005B2898" w:rsidP="005B2898">
      <w:pPr>
        <w:numPr>
          <w:ilvl w:val="0"/>
          <w:numId w:val="4"/>
        </w:numPr>
      </w:pPr>
      <w:r>
        <w:t>Hardware</w:t>
      </w:r>
    </w:p>
    <w:p w14:paraId="244DDD25" w14:textId="77777777" w:rsidR="005B2898" w:rsidRDefault="005B2898" w:rsidP="005B2898">
      <w:pPr>
        <w:numPr>
          <w:ilvl w:val="1"/>
          <w:numId w:val="4"/>
        </w:numPr>
      </w:pPr>
      <w:r>
        <w:t>Requisito H1;</w:t>
      </w:r>
    </w:p>
    <w:p w14:paraId="5A299986" w14:textId="77777777" w:rsidR="005B2898" w:rsidRDefault="005B2898" w:rsidP="005B2898">
      <w:pPr>
        <w:numPr>
          <w:ilvl w:val="1"/>
          <w:numId w:val="4"/>
        </w:numPr>
      </w:pPr>
      <w:r>
        <w:t>Requisito H2;</w:t>
      </w:r>
    </w:p>
    <w:p w14:paraId="08F395A8" w14:textId="77777777" w:rsidR="005B2898" w:rsidRDefault="005B2898" w:rsidP="005B2898">
      <w:pPr>
        <w:numPr>
          <w:ilvl w:val="0"/>
          <w:numId w:val="4"/>
        </w:numPr>
      </w:pPr>
      <w:r>
        <w:t>Software</w:t>
      </w:r>
    </w:p>
    <w:p w14:paraId="03C0F7B2" w14:textId="77777777" w:rsidR="005B2898" w:rsidRDefault="005B2898" w:rsidP="005B2898">
      <w:pPr>
        <w:numPr>
          <w:ilvl w:val="1"/>
          <w:numId w:val="4"/>
        </w:numPr>
      </w:pPr>
      <w:r>
        <w:t>Requisito S1;</w:t>
      </w:r>
    </w:p>
    <w:p w14:paraId="02718645" w14:textId="4EB4832E" w:rsidR="00A14D11" w:rsidRDefault="005B2898" w:rsidP="00D25A7A">
      <w:pPr>
        <w:numPr>
          <w:ilvl w:val="1"/>
          <w:numId w:val="4"/>
        </w:numPr>
      </w:pPr>
      <w:r>
        <w:t>Requisito S2;</w:t>
      </w:r>
    </w:p>
    <w:p w14:paraId="638BAF4E" w14:textId="77777777" w:rsidR="00B26117" w:rsidRDefault="00B26117" w:rsidP="00D25A7A">
      <w:pPr>
        <w:pStyle w:val="TtuloSeoSecundria"/>
        <w:spacing w:after="0" w:line="480" w:lineRule="auto"/>
        <w:rPr>
          <w:caps w:val="0"/>
        </w:rPr>
        <w:sectPr w:rsidR="00B26117" w:rsidSect="009B6C11">
          <w:pgSz w:w="11906" w:h="16838" w:code="9"/>
          <w:pgMar w:top="1701" w:right="1134" w:bottom="1134" w:left="1701" w:header="1134" w:footer="709" w:gutter="0"/>
          <w:cols w:space="708"/>
          <w:docGrid w:linePitch="360"/>
        </w:sectPr>
      </w:pPr>
    </w:p>
    <w:p w14:paraId="2763A870" w14:textId="77777777" w:rsidR="00B26117" w:rsidRDefault="00C92852" w:rsidP="00B36ED5">
      <w:pPr>
        <w:pStyle w:val="TtuloSeoSecundria"/>
        <w:spacing w:after="0" w:line="480" w:lineRule="auto"/>
        <w:outlineLvl w:val="1"/>
        <w:rPr>
          <w:caps w:val="0"/>
        </w:rPr>
      </w:pPr>
      <w:bookmarkStart w:id="13" w:name="_Toc36198118"/>
      <w:r>
        <w:rPr>
          <w:caps w:val="0"/>
        </w:rPr>
        <w:lastRenderedPageBreak/>
        <w:t xml:space="preserve">4.4 </w:t>
      </w:r>
      <w:r w:rsidR="00B26117">
        <w:rPr>
          <w:caps w:val="0"/>
        </w:rPr>
        <w:t>REQUISITOS FUNCIONAIS E NÃO FUNCIONAIS</w:t>
      </w:r>
      <w:bookmarkEnd w:id="13"/>
    </w:p>
    <w:p w14:paraId="58FD520E" w14:textId="77777777" w:rsidR="001D049B" w:rsidRDefault="001B4A7D" w:rsidP="001D049B">
      <w:pPr>
        <w:pStyle w:val="TtuloSeoSecundria"/>
        <w:spacing w:before="0" w:after="0"/>
        <w:ind w:firstLine="709"/>
        <w:rPr>
          <w:caps w:val="0"/>
          <w:color w:val="FF0000"/>
        </w:rPr>
      </w:pPr>
      <w:r w:rsidRPr="001B4A7D">
        <w:rPr>
          <w:caps w:val="0"/>
          <w:color w:val="FF0000"/>
        </w:rPr>
        <w:t>Nesse item você deve fazer um breve relato sobre  requisitos Funcionais e não funcionais</w:t>
      </w:r>
      <w:r w:rsidR="001D049B">
        <w:rPr>
          <w:caps w:val="0"/>
          <w:color w:val="FF0000"/>
        </w:rPr>
        <w:t>.</w:t>
      </w:r>
    </w:p>
    <w:p w14:paraId="160BE86C" w14:textId="44085529" w:rsidR="001D049B" w:rsidRDefault="001D049B" w:rsidP="00B36ED5">
      <w:pPr>
        <w:pStyle w:val="TtuloSeoSecundria"/>
        <w:spacing w:after="0" w:line="480" w:lineRule="auto"/>
        <w:outlineLvl w:val="2"/>
        <w:rPr>
          <w:b/>
          <w:bCs/>
          <w:caps w:val="0"/>
        </w:rPr>
      </w:pPr>
      <w:bookmarkStart w:id="14" w:name="_Toc36198119"/>
      <w:r>
        <w:rPr>
          <w:caps w:val="0"/>
        </w:rPr>
        <w:t xml:space="preserve">4.4.1 </w:t>
      </w:r>
      <w:r w:rsidRPr="001D049B">
        <w:rPr>
          <w:b/>
          <w:bCs/>
          <w:caps w:val="0"/>
        </w:rPr>
        <w:t>Requisitos Funcionais</w:t>
      </w:r>
      <w:bookmarkEnd w:id="14"/>
    </w:p>
    <w:p w14:paraId="0EB7D014" w14:textId="27D25EC3" w:rsidR="001D049B" w:rsidRPr="001D049B" w:rsidRDefault="001D049B" w:rsidP="001D049B">
      <w:pPr>
        <w:pStyle w:val="TtuloSeoSecundria"/>
        <w:spacing w:before="0" w:after="0"/>
        <w:rPr>
          <w:b/>
          <w:bCs/>
          <w:caps w:val="0"/>
          <w:color w:val="FF0000"/>
        </w:rPr>
      </w:pPr>
      <w:r w:rsidRPr="001D049B">
        <w:rPr>
          <w:b/>
          <w:bCs/>
          <w:caps w:val="0"/>
          <w:color w:val="FF0000"/>
        </w:rPr>
        <w:tab/>
        <w:t>Aqui você deve descrever detalhadamente os requisitos funcionais do sistema.</w:t>
      </w:r>
    </w:p>
    <w:p w14:paraId="005A4EE7" w14:textId="7FE2D280" w:rsidR="001D049B" w:rsidRDefault="001D049B" w:rsidP="00B36ED5">
      <w:pPr>
        <w:pStyle w:val="TtuloSeoSecundria"/>
        <w:spacing w:after="0" w:line="480" w:lineRule="auto"/>
        <w:outlineLvl w:val="2"/>
        <w:rPr>
          <w:b/>
          <w:bCs/>
          <w:caps w:val="0"/>
        </w:rPr>
      </w:pPr>
      <w:bookmarkStart w:id="15" w:name="_Toc36198120"/>
      <w:r>
        <w:rPr>
          <w:caps w:val="0"/>
        </w:rPr>
        <w:t xml:space="preserve">4.4.2 </w:t>
      </w:r>
      <w:r w:rsidRPr="001D049B">
        <w:rPr>
          <w:b/>
          <w:bCs/>
          <w:caps w:val="0"/>
        </w:rPr>
        <w:t xml:space="preserve">Requisitos </w:t>
      </w:r>
      <w:r>
        <w:rPr>
          <w:b/>
          <w:bCs/>
          <w:caps w:val="0"/>
        </w:rPr>
        <w:t xml:space="preserve">Não </w:t>
      </w:r>
      <w:r w:rsidRPr="001D049B">
        <w:rPr>
          <w:b/>
          <w:bCs/>
          <w:caps w:val="0"/>
        </w:rPr>
        <w:t>Funcionais</w:t>
      </w:r>
      <w:bookmarkEnd w:id="15"/>
    </w:p>
    <w:p w14:paraId="4AC46C94" w14:textId="7BBE2EF4" w:rsidR="001D049B" w:rsidRPr="001D049B" w:rsidRDefault="001D049B" w:rsidP="001D049B">
      <w:pPr>
        <w:pStyle w:val="TtuloSeoSecundria"/>
        <w:spacing w:before="0" w:after="0"/>
        <w:rPr>
          <w:b/>
          <w:bCs/>
          <w:caps w:val="0"/>
          <w:color w:val="FF0000"/>
        </w:rPr>
      </w:pPr>
      <w:r w:rsidRPr="001D049B">
        <w:rPr>
          <w:b/>
          <w:bCs/>
          <w:caps w:val="0"/>
          <w:color w:val="FF0000"/>
        </w:rPr>
        <w:tab/>
        <w:t xml:space="preserve">Aqui você deve descrever detalhadamente os requisitos </w:t>
      </w:r>
      <w:r>
        <w:rPr>
          <w:b/>
          <w:bCs/>
          <w:caps w:val="0"/>
          <w:color w:val="FF0000"/>
        </w:rPr>
        <w:t xml:space="preserve">não </w:t>
      </w:r>
      <w:r w:rsidRPr="001D049B">
        <w:rPr>
          <w:b/>
          <w:bCs/>
          <w:caps w:val="0"/>
          <w:color w:val="FF0000"/>
        </w:rPr>
        <w:t>funcionais do sistema.</w:t>
      </w:r>
    </w:p>
    <w:p w14:paraId="3BB285D1" w14:textId="77777777" w:rsidR="001D049B" w:rsidRDefault="001D049B" w:rsidP="001D049B">
      <w:pPr>
        <w:pStyle w:val="TtuloSeoSecundria"/>
        <w:spacing w:after="0" w:line="480" w:lineRule="auto"/>
        <w:rPr>
          <w:b/>
          <w:bCs/>
          <w:caps w:val="0"/>
        </w:rPr>
      </w:pPr>
    </w:p>
    <w:p w14:paraId="4A020D30" w14:textId="405E6520" w:rsidR="001D049B" w:rsidRDefault="001D049B" w:rsidP="001D049B">
      <w:pPr>
        <w:pStyle w:val="TtuloSeoSecundria"/>
        <w:spacing w:after="0" w:line="480" w:lineRule="auto"/>
        <w:rPr>
          <w:caps w:val="0"/>
        </w:rPr>
      </w:pPr>
    </w:p>
    <w:p w14:paraId="2C1C053F" w14:textId="77777777" w:rsidR="001D049B" w:rsidRPr="001D049B" w:rsidRDefault="001D049B" w:rsidP="001D049B">
      <w:pPr>
        <w:pStyle w:val="TtuloSeoSecundria"/>
        <w:spacing w:after="0" w:line="480" w:lineRule="auto"/>
        <w:rPr>
          <w:b/>
          <w:bCs/>
          <w:caps w:val="0"/>
        </w:rPr>
      </w:pPr>
    </w:p>
    <w:p w14:paraId="3D831908" w14:textId="77777777" w:rsidR="001D049B" w:rsidRDefault="001D049B" w:rsidP="001D049B">
      <w:pPr>
        <w:pStyle w:val="TtuloSeoSecundria"/>
        <w:spacing w:before="0" w:after="0"/>
        <w:ind w:firstLine="709"/>
        <w:rPr>
          <w:caps w:val="0"/>
          <w:color w:val="FF0000"/>
        </w:rPr>
      </w:pPr>
    </w:p>
    <w:p w14:paraId="288D5570" w14:textId="0941D488" w:rsidR="001D049B" w:rsidRPr="001B4A7D" w:rsidRDefault="001D049B" w:rsidP="001D049B">
      <w:pPr>
        <w:pStyle w:val="TtuloSeoSecundria"/>
        <w:spacing w:before="0" w:after="0"/>
        <w:ind w:firstLine="709"/>
        <w:rPr>
          <w:caps w:val="0"/>
          <w:color w:val="FF0000"/>
        </w:rPr>
        <w:sectPr w:rsidR="001D049B" w:rsidRPr="001B4A7D" w:rsidSect="009B6C11">
          <w:pgSz w:w="11906" w:h="16838" w:code="9"/>
          <w:pgMar w:top="1701" w:right="1134" w:bottom="1134" w:left="1701" w:header="1134" w:footer="709" w:gutter="0"/>
          <w:cols w:space="708"/>
          <w:docGrid w:linePitch="360"/>
        </w:sectPr>
      </w:pPr>
    </w:p>
    <w:p w14:paraId="3A9511F6" w14:textId="705F951D" w:rsidR="00B26117" w:rsidRDefault="00B26117" w:rsidP="00B36ED5">
      <w:pPr>
        <w:pStyle w:val="TtuloSeoSecundria"/>
        <w:spacing w:after="0" w:line="480" w:lineRule="auto"/>
        <w:outlineLvl w:val="1"/>
      </w:pPr>
      <w:bookmarkStart w:id="16" w:name="_Toc36198121"/>
      <w:r>
        <w:rPr>
          <w:caps w:val="0"/>
        </w:rPr>
        <w:lastRenderedPageBreak/>
        <w:t>4.5 DIAGRAMAS / MODELAGEM</w:t>
      </w:r>
      <w:bookmarkEnd w:id="16"/>
    </w:p>
    <w:p w14:paraId="102DAC9E" w14:textId="77777777" w:rsidR="00F60B28" w:rsidRPr="005A76A2" w:rsidRDefault="00FA2BBF" w:rsidP="005936E0">
      <w:pPr>
        <w:ind w:firstLine="851"/>
        <w:rPr>
          <w:color w:val="FF0000"/>
        </w:rPr>
      </w:pPr>
      <w:r w:rsidRPr="005A76A2">
        <w:rPr>
          <w:color w:val="FF0000"/>
        </w:rPr>
        <w:t xml:space="preserve">Aqui devem constar </w:t>
      </w:r>
      <w:r w:rsidR="00F60B28" w:rsidRPr="005A76A2">
        <w:rPr>
          <w:color w:val="FF0000"/>
        </w:rPr>
        <w:t>as descrições d</w:t>
      </w:r>
      <w:r w:rsidRPr="005A76A2">
        <w:rPr>
          <w:color w:val="FF0000"/>
        </w:rPr>
        <w:t>os tipos de diagramas envolvidos na descrição do trabalho</w:t>
      </w:r>
      <w:r w:rsidR="00F60B28" w:rsidRPr="005A76A2">
        <w:rPr>
          <w:color w:val="FF0000"/>
        </w:rPr>
        <w:t>, como</w:t>
      </w:r>
      <w:r w:rsidR="00BA65F0" w:rsidRPr="005A76A2">
        <w:rPr>
          <w:color w:val="FF0000"/>
        </w:rPr>
        <w:t xml:space="preserve"> nos exemplos a seguir, ou outros que sejam necessários.</w:t>
      </w:r>
    </w:p>
    <w:p w14:paraId="4343F201" w14:textId="77777777" w:rsidR="00F60B28" w:rsidRDefault="00F60B28" w:rsidP="00F60B28">
      <w:pPr>
        <w:numPr>
          <w:ilvl w:val="0"/>
          <w:numId w:val="3"/>
        </w:numPr>
      </w:pPr>
      <w:r>
        <w:t>Relacionais</w:t>
      </w:r>
    </w:p>
    <w:p w14:paraId="20A7EA94" w14:textId="2C98FCDE" w:rsidR="00F60B28" w:rsidRDefault="005A76A2" w:rsidP="00F60B28">
      <w:pPr>
        <w:numPr>
          <w:ilvl w:val="1"/>
          <w:numId w:val="3"/>
        </w:numPr>
      </w:pPr>
      <w:r>
        <w:t xml:space="preserve">MRN </w:t>
      </w:r>
      <w:r w:rsidRPr="00617550">
        <w:rPr>
          <w:color w:val="FF0000"/>
        </w:rPr>
        <w:t>(Não esqueça de descrever o que é e para que serve</w:t>
      </w:r>
      <w:r w:rsidR="00617550">
        <w:rPr>
          <w:color w:val="FF0000"/>
        </w:rPr>
        <w:t>, coloque imagem</w:t>
      </w:r>
      <w:r w:rsidRPr="00617550">
        <w:rPr>
          <w:color w:val="FF0000"/>
        </w:rPr>
        <w:t>!)</w:t>
      </w:r>
    </w:p>
    <w:p w14:paraId="64DEFDEA" w14:textId="72E5D4ED" w:rsidR="00F60B28" w:rsidRDefault="00F60B28" w:rsidP="006D0624">
      <w:pPr>
        <w:numPr>
          <w:ilvl w:val="1"/>
          <w:numId w:val="3"/>
        </w:numPr>
      </w:pPr>
      <w:r>
        <w:t>MER</w:t>
      </w:r>
      <w:r w:rsidR="005A76A2">
        <w:t xml:space="preserve"> </w:t>
      </w:r>
      <w:r w:rsidR="005A76A2" w:rsidRPr="00617550">
        <w:rPr>
          <w:color w:val="FF0000"/>
        </w:rPr>
        <w:t>(Não esqueça de descrever o que é e para que serve</w:t>
      </w:r>
      <w:r w:rsidR="00617550">
        <w:rPr>
          <w:color w:val="FF0000"/>
        </w:rPr>
        <w:t xml:space="preserve">, coloque imagem </w:t>
      </w:r>
      <w:r w:rsidR="005A76A2" w:rsidRPr="00617550">
        <w:rPr>
          <w:color w:val="FF0000"/>
        </w:rPr>
        <w:t>!)</w:t>
      </w:r>
      <w:r w:rsidR="005A76A2">
        <w:t xml:space="preserve"> </w:t>
      </w:r>
    </w:p>
    <w:p w14:paraId="76268FCA" w14:textId="0650C8E7" w:rsidR="002D3CDF" w:rsidRDefault="002D3CDF" w:rsidP="006D0624">
      <w:pPr>
        <w:numPr>
          <w:ilvl w:val="1"/>
          <w:numId w:val="3"/>
        </w:numPr>
      </w:pPr>
      <w:r>
        <w:t>DICIONARIO DE DADOS</w:t>
      </w:r>
    </w:p>
    <w:p w14:paraId="64380801" w14:textId="2D939CF2" w:rsidR="002D3CDF" w:rsidRDefault="002D3CDF" w:rsidP="006D0624">
      <w:pPr>
        <w:numPr>
          <w:ilvl w:val="1"/>
          <w:numId w:val="3"/>
        </w:numPr>
      </w:pPr>
      <w:r>
        <w:t>REGRAS PARA CRIAÇÃO B.D, TABELA e CAMPOS</w:t>
      </w:r>
    </w:p>
    <w:p w14:paraId="12F8BA79" w14:textId="77777777" w:rsidR="002D3CDF" w:rsidRDefault="002D3CDF" w:rsidP="002D3CDF">
      <w:pPr>
        <w:ind w:left="1440" w:firstLine="0"/>
      </w:pPr>
    </w:p>
    <w:p w14:paraId="31C6FFA1" w14:textId="77777777" w:rsidR="00F60B28" w:rsidRDefault="00F60B28" w:rsidP="00F60B28">
      <w:pPr>
        <w:numPr>
          <w:ilvl w:val="0"/>
          <w:numId w:val="3"/>
        </w:numPr>
      </w:pPr>
      <w:r>
        <w:t>Análise estruturada:</w:t>
      </w:r>
    </w:p>
    <w:p w14:paraId="3A49A3FF" w14:textId="77777777" w:rsidR="00F60B28" w:rsidRDefault="00F60B28" w:rsidP="00F60B28">
      <w:pPr>
        <w:numPr>
          <w:ilvl w:val="1"/>
          <w:numId w:val="3"/>
        </w:numPr>
      </w:pPr>
      <w:r>
        <w:t>Lista de Eventos</w:t>
      </w:r>
    </w:p>
    <w:p w14:paraId="362545AE" w14:textId="77777777" w:rsidR="00F60B28" w:rsidRDefault="00F60B28" w:rsidP="00F60B28">
      <w:pPr>
        <w:numPr>
          <w:ilvl w:val="1"/>
          <w:numId w:val="3"/>
        </w:numPr>
      </w:pPr>
      <w:r>
        <w:t>Diagrama de contexto</w:t>
      </w:r>
    </w:p>
    <w:p w14:paraId="4EEEE818" w14:textId="77777777" w:rsidR="00F60B28" w:rsidRDefault="00F60B28" w:rsidP="00F60B28">
      <w:pPr>
        <w:numPr>
          <w:ilvl w:val="0"/>
          <w:numId w:val="3"/>
        </w:numPr>
      </w:pPr>
      <w:r>
        <w:t>Diagramas UML</w:t>
      </w:r>
    </w:p>
    <w:p w14:paraId="3F5F3522" w14:textId="42863AAF" w:rsidR="007D6583" w:rsidRDefault="007D6583" w:rsidP="007D6583">
      <w:pPr>
        <w:numPr>
          <w:ilvl w:val="1"/>
          <w:numId w:val="3"/>
        </w:numPr>
      </w:pPr>
      <w:r>
        <w:t>Caso de uso</w:t>
      </w:r>
    </w:p>
    <w:p w14:paraId="3286238B" w14:textId="218AA72C" w:rsidR="007D6583" w:rsidRDefault="007D6583" w:rsidP="007D6583">
      <w:pPr>
        <w:numPr>
          <w:ilvl w:val="1"/>
          <w:numId w:val="3"/>
        </w:numPr>
      </w:pPr>
      <w:r>
        <w:t>Especificação do Caso de Uso</w:t>
      </w:r>
    </w:p>
    <w:p w14:paraId="17CA6554" w14:textId="77777777" w:rsidR="007D6583" w:rsidRDefault="007D6583" w:rsidP="00F60B28">
      <w:pPr>
        <w:numPr>
          <w:ilvl w:val="1"/>
          <w:numId w:val="3"/>
        </w:numPr>
      </w:pPr>
      <w:r>
        <w:t xml:space="preserve">Diagrama de </w:t>
      </w:r>
      <w:r w:rsidR="00F60B28">
        <w:t>Classes</w:t>
      </w:r>
    </w:p>
    <w:p w14:paraId="5151512B" w14:textId="77777777" w:rsidR="007D6583" w:rsidRDefault="007D6583" w:rsidP="00F60B28">
      <w:pPr>
        <w:numPr>
          <w:ilvl w:val="1"/>
          <w:numId w:val="3"/>
        </w:numPr>
      </w:pPr>
      <w:r>
        <w:t>Diagrama de Atividade</w:t>
      </w:r>
    </w:p>
    <w:p w14:paraId="29E25F15" w14:textId="77777777" w:rsidR="007D6583" w:rsidRDefault="007D6583" w:rsidP="00F60B28">
      <w:pPr>
        <w:numPr>
          <w:ilvl w:val="1"/>
          <w:numId w:val="3"/>
        </w:numPr>
      </w:pPr>
      <w:r>
        <w:t>Diagrama de Estado</w:t>
      </w:r>
    </w:p>
    <w:p w14:paraId="60ABA826" w14:textId="6F0351A8" w:rsidR="007D6583" w:rsidRDefault="007D6583" w:rsidP="00F60B28">
      <w:pPr>
        <w:numPr>
          <w:ilvl w:val="1"/>
          <w:numId w:val="3"/>
        </w:numPr>
      </w:pPr>
      <w:r>
        <w:t>Diagrama de Sequência</w:t>
      </w:r>
    </w:p>
    <w:p w14:paraId="3E4AD04A" w14:textId="1B8335DC" w:rsidR="00F60B28" w:rsidRDefault="007D6583" w:rsidP="00F60B28">
      <w:pPr>
        <w:numPr>
          <w:ilvl w:val="1"/>
          <w:numId w:val="3"/>
        </w:numPr>
      </w:pPr>
      <w:r>
        <w:t>Diagrama de Componente</w:t>
      </w:r>
    </w:p>
    <w:p w14:paraId="23B27333" w14:textId="77777777" w:rsidR="00F60B28" w:rsidRDefault="00F60B28" w:rsidP="00F60B28">
      <w:pPr>
        <w:numPr>
          <w:ilvl w:val="0"/>
          <w:numId w:val="3"/>
        </w:numPr>
      </w:pPr>
      <w:r>
        <w:t>Web</w:t>
      </w:r>
    </w:p>
    <w:p w14:paraId="0FFA1F75" w14:textId="415D1D1E" w:rsidR="00F60B28" w:rsidRDefault="00F60B28" w:rsidP="00F60B28">
      <w:pPr>
        <w:numPr>
          <w:ilvl w:val="1"/>
          <w:numId w:val="3"/>
        </w:numPr>
      </w:pPr>
      <w:r>
        <w:t>Mapa do site</w:t>
      </w:r>
    </w:p>
    <w:p w14:paraId="2C32D1C7" w14:textId="2C24140D" w:rsidR="00435241" w:rsidRDefault="00435241" w:rsidP="00F60B28">
      <w:pPr>
        <w:numPr>
          <w:ilvl w:val="1"/>
          <w:numId w:val="3"/>
        </w:numPr>
      </w:pPr>
      <w:r>
        <w:t>Interface do Sistema (</w:t>
      </w:r>
      <w:r>
        <w:rPr>
          <w:color w:val="FF0000"/>
        </w:rPr>
        <w:t xml:space="preserve"> Telas do sistema, seja </w:t>
      </w:r>
      <w:r w:rsidR="00B23EB8">
        <w:rPr>
          <w:color w:val="FF0000"/>
        </w:rPr>
        <w:t>WEB, ou seja,</w:t>
      </w:r>
      <w:r>
        <w:rPr>
          <w:color w:val="FF0000"/>
        </w:rPr>
        <w:t xml:space="preserve"> DESK)</w:t>
      </w:r>
    </w:p>
    <w:p w14:paraId="09957A43" w14:textId="77777777" w:rsidR="00F60B28" w:rsidRDefault="00F60B28" w:rsidP="00F60B28">
      <w:pPr>
        <w:numPr>
          <w:ilvl w:val="1"/>
          <w:numId w:val="3"/>
        </w:numPr>
      </w:pPr>
      <w:proofErr w:type="spellStart"/>
      <w:r>
        <w:t>Screenshots</w:t>
      </w:r>
      <w:proofErr w:type="spellEnd"/>
      <w:r>
        <w:t xml:space="preserve"> das páginas</w:t>
      </w:r>
    </w:p>
    <w:p w14:paraId="540110B6" w14:textId="77777777" w:rsidR="002D3CDF" w:rsidRDefault="002D3CDF" w:rsidP="002D3CDF">
      <w:pPr>
        <w:ind w:left="1440" w:firstLine="0"/>
      </w:pPr>
    </w:p>
    <w:p w14:paraId="7C4FB53E" w14:textId="73C8A02B" w:rsidR="002D3CDF" w:rsidRDefault="002D3CDF" w:rsidP="003F7AF6">
      <w:pPr>
        <w:pStyle w:val="TtuloSeoSecundria"/>
        <w:spacing w:before="0" w:after="0" w:line="480" w:lineRule="auto"/>
        <w:ind w:firstLine="709"/>
        <w:rPr>
          <w:caps w:val="0"/>
        </w:rPr>
      </w:pPr>
      <w:r w:rsidRPr="002D3CDF">
        <w:rPr>
          <w:caps w:val="0"/>
          <w:color w:val="FF0000"/>
        </w:rPr>
        <w:t>cada diagrama deve ser acompanhado da sua descrição de aplicação, no contexto do sistema.</w:t>
      </w:r>
      <w:r w:rsidR="007C700A" w:rsidRPr="008719CC">
        <w:br w:type="page"/>
      </w:r>
      <w:r>
        <w:rPr>
          <w:caps w:val="0"/>
        </w:rPr>
        <w:lastRenderedPageBreak/>
        <w:t>4.6 IMPLEMENTAÇÃO</w:t>
      </w:r>
    </w:p>
    <w:p w14:paraId="72B58DED" w14:textId="43657B47" w:rsidR="002D3CDF" w:rsidRPr="002D3CDF" w:rsidRDefault="002D3CDF" w:rsidP="002D3CDF">
      <w:pPr>
        <w:pStyle w:val="TtuloSeoSecundria"/>
        <w:spacing w:before="0" w:after="0"/>
        <w:ind w:firstLine="709"/>
        <w:rPr>
          <w:caps w:val="0"/>
          <w:color w:val="FF0000"/>
        </w:rPr>
      </w:pPr>
      <w:r w:rsidRPr="002D3CDF">
        <w:rPr>
          <w:caps w:val="0"/>
          <w:color w:val="FF0000"/>
        </w:rPr>
        <w:t>Aqui a equipe deve descrever como irá implementar e dar suporte ao sistema.</w:t>
      </w:r>
    </w:p>
    <w:p w14:paraId="782F302B" w14:textId="77777777" w:rsidR="002D3CDF" w:rsidRDefault="002D3CDF" w:rsidP="002D3CDF">
      <w:pPr>
        <w:pStyle w:val="TtuloSeoSecundria"/>
        <w:spacing w:before="0" w:after="0"/>
        <w:ind w:firstLine="709"/>
      </w:pPr>
    </w:p>
    <w:p w14:paraId="2DF71E3C" w14:textId="18E8F660" w:rsidR="002D3CDF" w:rsidRDefault="002D3CDF" w:rsidP="002D3CDF">
      <w:pPr>
        <w:ind w:firstLine="851"/>
        <w:jc w:val="left"/>
        <w:sectPr w:rsidR="002D3CDF" w:rsidSect="009B6C11">
          <w:pgSz w:w="11906" w:h="16838" w:code="9"/>
          <w:pgMar w:top="1701" w:right="1134" w:bottom="1134" w:left="1701" w:header="1134" w:footer="709" w:gutter="0"/>
          <w:cols w:space="708"/>
          <w:docGrid w:linePitch="360"/>
        </w:sectPr>
      </w:pPr>
    </w:p>
    <w:p w14:paraId="6E6611BA" w14:textId="20611E40" w:rsidR="00BC791D" w:rsidRPr="00067905" w:rsidRDefault="00B36ED5" w:rsidP="00B36ED5">
      <w:pPr>
        <w:pStyle w:val="TtuloSeoPrimria"/>
        <w:numPr>
          <w:ilvl w:val="0"/>
          <w:numId w:val="16"/>
        </w:numPr>
        <w:spacing w:after="0" w:line="480" w:lineRule="auto"/>
        <w:outlineLvl w:val="0"/>
      </w:pPr>
      <w:bookmarkStart w:id="17" w:name="_Toc36198122"/>
      <w:r>
        <w:lastRenderedPageBreak/>
        <w:t>CONCLUSÃO</w:t>
      </w:r>
      <w:bookmarkEnd w:id="17"/>
    </w:p>
    <w:p w14:paraId="5CC2F65E" w14:textId="77777777" w:rsidR="000F6964" w:rsidRDefault="00E9054E" w:rsidP="00BC791D">
      <w:pPr>
        <w:ind w:firstLine="851"/>
      </w:pPr>
      <w:r w:rsidRPr="00D865CC">
        <w:t xml:space="preserve">Onde se expõe o fechamento das </w:t>
      </w:r>
      <w:r w:rsidR="0066637C" w:rsidRPr="00D865CC">
        <w:t>ideias</w:t>
      </w:r>
      <w:r w:rsidRPr="00D865CC">
        <w:t xml:space="preserve"> do estudo, são apresentados os resultados da pesquisa, e partindo da análise destes resultados, tiram-se as conclusões e se for necessário, as sugestões relativas ao estudo. </w:t>
      </w:r>
    </w:p>
    <w:p w14:paraId="3E726045" w14:textId="77777777" w:rsidR="00E9054E" w:rsidRPr="00D865CC" w:rsidRDefault="00E9054E" w:rsidP="00BC791D">
      <w:pPr>
        <w:ind w:firstLine="851"/>
      </w:pPr>
      <w:r w:rsidRPr="00D865CC">
        <w:rPr>
          <w:bCs/>
        </w:rPr>
        <w:t>Observação:</w:t>
      </w:r>
      <w:r w:rsidRPr="00D865CC">
        <w:t xml:space="preserve"> É opcional a apresentação dos desdobramentos relativos à importância, síntese, projeção, repercussão, encaminhamento e outros.</w:t>
      </w:r>
    </w:p>
    <w:p w14:paraId="44E41507" w14:textId="623AC09C" w:rsidR="00336705" w:rsidRPr="00B36ED5" w:rsidRDefault="007C700A" w:rsidP="00B36ED5">
      <w:pPr>
        <w:pStyle w:val="Ttulo1"/>
        <w:rPr>
          <w:rStyle w:val="TtuloSeoPrimriaChar"/>
          <w:b/>
          <w:bCs/>
        </w:rPr>
      </w:pPr>
      <w:r w:rsidRPr="00B36ED5">
        <w:rPr>
          <w:color w:val="FF0000"/>
        </w:rPr>
        <w:br w:type="page"/>
      </w:r>
    </w:p>
    <w:p w14:paraId="4901011E" w14:textId="45151604" w:rsidR="00B36ED5" w:rsidRPr="00D37AFF" w:rsidRDefault="00B36ED5" w:rsidP="00D37AFF">
      <w:pPr>
        <w:pStyle w:val="PargrafodaLista"/>
        <w:numPr>
          <w:ilvl w:val="0"/>
          <w:numId w:val="18"/>
        </w:numPr>
        <w:spacing w:line="480" w:lineRule="auto"/>
        <w:jc w:val="left"/>
        <w:outlineLvl w:val="0"/>
        <w:rPr>
          <w:b/>
        </w:rPr>
      </w:pPr>
      <w:bookmarkStart w:id="18" w:name="_Toc36198123"/>
      <w:r w:rsidRPr="00D37AFF">
        <w:rPr>
          <w:b/>
        </w:rPr>
        <w:lastRenderedPageBreak/>
        <w:t>REFERÊNCIAS</w:t>
      </w:r>
      <w:bookmarkEnd w:id="18"/>
    </w:p>
    <w:p w14:paraId="2399DB05" w14:textId="77777777" w:rsidR="009E43FB" w:rsidRPr="00141B25" w:rsidRDefault="00ED0A81" w:rsidP="0066637C">
      <w:pPr>
        <w:pStyle w:val="ContedoReferncias"/>
        <w:jc w:val="both"/>
      </w:pPr>
      <w:r w:rsidRPr="00141B25">
        <w:t>ENGEL, J.; BLACKWELL, R. D.; MINIARD, P. W.</w:t>
      </w:r>
      <w:r w:rsidRPr="00141B25">
        <w:rPr>
          <w:b/>
        </w:rPr>
        <w:t xml:space="preserve"> Comportamento do</w:t>
      </w:r>
      <w:r w:rsidR="00994053" w:rsidRPr="00141B25">
        <w:rPr>
          <w:b/>
        </w:rPr>
        <w:t xml:space="preserve"> </w:t>
      </w:r>
      <w:r w:rsidRPr="00141B25">
        <w:rPr>
          <w:b/>
        </w:rPr>
        <w:t xml:space="preserve">consumidor. </w:t>
      </w:r>
      <w:r w:rsidRPr="00141B25">
        <w:t>8. ed. Rio de Janeiro: LTC, 2000.</w:t>
      </w:r>
    </w:p>
    <w:p w14:paraId="60740B48" w14:textId="77777777" w:rsidR="000F6964" w:rsidRPr="00141B25" w:rsidRDefault="000F6964" w:rsidP="00141B25">
      <w:pPr>
        <w:pStyle w:val="ContedoReferncias"/>
      </w:pPr>
    </w:p>
    <w:p w14:paraId="5EE1B966" w14:textId="77777777" w:rsidR="00141B25" w:rsidRDefault="00141B25" w:rsidP="0066637C">
      <w:pPr>
        <w:pStyle w:val="ContedoReferncias"/>
        <w:jc w:val="both"/>
      </w:pPr>
      <w:r w:rsidRPr="00141B25">
        <w:t xml:space="preserve">AMADO, Jorge. </w:t>
      </w:r>
      <w:r w:rsidRPr="00141B25">
        <w:rPr>
          <w:b/>
          <w:bCs/>
        </w:rPr>
        <w:t>Capitães de areia</w:t>
      </w:r>
      <w:r w:rsidRPr="00141B25">
        <w:t xml:space="preserve">. Rio de Janeiro: Record, 1991. 233 p. </w:t>
      </w:r>
    </w:p>
    <w:p w14:paraId="14925BA5" w14:textId="77777777" w:rsidR="000F6964" w:rsidRPr="00141B25" w:rsidRDefault="000F6964" w:rsidP="00141B25">
      <w:pPr>
        <w:pStyle w:val="ContedoReferncias"/>
      </w:pPr>
    </w:p>
    <w:p w14:paraId="4DD27765" w14:textId="77777777" w:rsidR="00491237" w:rsidRDefault="00045376" w:rsidP="0066637C">
      <w:pPr>
        <w:pStyle w:val="ContedoReferncias"/>
        <w:jc w:val="both"/>
      </w:pPr>
      <w:r>
        <w:t>______</w:t>
      </w:r>
      <w:r w:rsidR="00141B25" w:rsidRPr="00141B25">
        <w:t xml:space="preserve">. </w:t>
      </w:r>
      <w:r w:rsidR="00141B25" w:rsidRPr="00141B25">
        <w:rPr>
          <w:b/>
          <w:bCs/>
        </w:rPr>
        <w:t>Gabriela cravo e canela.</w:t>
      </w:r>
      <w:r w:rsidR="00141B25" w:rsidRPr="00141B25">
        <w:t xml:space="preserve"> São Paulo: Martins, 1958. 453 p. </w:t>
      </w:r>
    </w:p>
    <w:p w14:paraId="1E3B4F36" w14:textId="77777777" w:rsidR="000F6964" w:rsidRDefault="000F6964" w:rsidP="00141B25">
      <w:pPr>
        <w:pStyle w:val="ContedoReferncias"/>
      </w:pPr>
    </w:p>
    <w:p w14:paraId="645A8536" w14:textId="77777777" w:rsidR="00AE0F0D" w:rsidRPr="00AE0F0D" w:rsidRDefault="00AE0F0D" w:rsidP="0066637C">
      <w:pPr>
        <w:pStyle w:val="ContedoReferncias"/>
        <w:jc w:val="both"/>
      </w:pPr>
      <w:r w:rsidRPr="00AE0F0D">
        <w:t xml:space="preserve">PRADO, Geraldo. </w:t>
      </w:r>
      <w:r w:rsidRPr="009D5644">
        <w:rPr>
          <w:b/>
        </w:rPr>
        <w:t>A arena científica. Ciência da Informação</w:t>
      </w:r>
      <w:r w:rsidRPr="00AE0F0D">
        <w:t>, Brasília, v. 24, n. 2, 1995. Recensões. Disponível em:&lt;http://www.ibict.br/</w:t>
      </w:r>
      <w:proofErr w:type="spellStart"/>
      <w:r w:rsidRPr="00AE0F0D">
        <w:t>cionline</w:t>
      </w:r>
      <w:proofErr w:type="spellEnd"/>
      <w:r w:rsidRPr="00AE0F0D">
        <w:t>/</w:t>
      </w:r>
      <w:proofErr w:type="spellStart"/>
      <w:r w:rsidRPr="00AE0F0D">
        <w:t>inicio</w:t>
      </w:r>
      <w:proofErr w:type="spellEnd"/>
      <w:r w:rsidRPr="00AE0F0D">
        <w:t>.</w:t>
      </w:r>
      <w:proofErr w:type="spellStart"/>
      <w:r w:rsidRPr="00AE0F0D">
        <w:t>htm</w:t>
      </w:r>
      <w:proofErr w:type="spellEnd"/>
      <w:r w:rsidRPr="00AE0F0D">
        <w:t>&gt;. Acesso em: 16 dez. 2003.</w:t>
      </w:r>
    </w:p>
    <w:p w14:paraId="7FB5441A" w14:textId="77777777" w:rsidR="000F6964" w:rsidRPr="009B6C11" w:rsidRDefault="000F6964" w:rsidP="00141B25">
      <w:pPr>
        <w:pStyle w:val="ContedoReferncias"/>
      </w:pPr>
    </w:p>
    <w:p w14:paraId="68029154" w14:textId="77777777" w:rsidR="002856F5" w:rsidRDefault="00994053" w:rsidP="0066637C">
      <w:pPr>
        <w:pStyle w:val="ContedoReferncias"/>
        <w:jc w:val="both"/>
      </w:pPr>
      <w:r w:rsidRPr="00564144">
        <w:t xml:space="preserve">JOHANSSON, Henry J. et al. </w:t>
      </w:r>
      <w:r w:rsidRPr="009D5644">
        <w:rPr>
          <w:b/>
        </w:rPr>
        <w:t>Processos de negócios: como criar sinergia entre a estratégia de mercado e a excelência operacional</w:t>
      </w:r>
      <w:r w:rsidRPr="00994053">
        <w:t>. São Paulo: Pioneira, 1995. (Biblioteca Pioneira de Administra</w:t>
      </w:r>
      <w:r w:rsidRPr="00F26DA1">
        <w:t xml:space="preserve">ção e Negócios). Tradução de: Business </w:t>
      </w:r>
      <w:proofErr w:type="spellStart"/>
      <w:r w:rsidRPr="00DF6D81">
        <w:t>process</w:t>
      </w:r>
      <w:proofErr w:type="spellEnd"/>
      <w:r w:rsidRPr="00F26DA1">
        <w:t xml:space="preserve"> </w:t>
      </w:r>
      <w:proofErr w:type="spellStart"/>
      <w:r w:rsidRPr="00DF6D81">
        <w:t>reengineering</w:t>
      </w:r>
      <w:proofErr w:type="spellEnd"/>
      <w:r w:rsidRPr="00F26DA1">
        <w:t>.</w:t>
      </w:r>
    </w:p>
    <w:p w14:paraId="458E3555" w14:textId="77777777" w:rsidR="002856F5" w:rsidRDefault="002856F5" w:rsidP="00141B25">
      <w:pPr>
        <w:pStyle w:val="ContedoReferncias"/>
      </w:pPr>
    </w:p>
    <w:p w14:paraId="7BA0D458" w14:textId="77777777" w:rsidR="002856F5" w:rsidRDefault="002856F5" w:rsidP="00141B25">
      <w:pPr>
        <w:pStyle w:val="ContedoReferncias"/>
      </w:pPr>
    </w:p>
    <w:p w14:paraId="63FF2555" w14:textId="77777777" w:rsidR="009E43FB" w:rsidRPr="00611F62" w:rsidRDefault="009D5644" w:rsidP="00611F62">
      <w:pPr>
        <w:ind w:firstLine="0"/>
        <w:rPr>
          <w:color w:val="FF0000"/>
        </w:rPr>
      </w:pPr>
      <w:r w:rsidRPr="00611F62">
        <w:rPr>
          <w:color w:val="FF0000"/>
        </w:rPr>
        <w:t>(</w:t>
      </w:r>
      <w:r w:rsidR="0066637C" w:rsidRPr="00611F62">
        <w:rPr>
          <w:color w:val="FF0000"/>
        </w:rPr>
        <w:t>Mais</w:t>
      </w:r>
      <w:r w:rsidR="002856F5" w:rsidRPr="00611F62">
        <w:rPr>
          <w:color w:val="FF0000"/>
        </w:rPr>
        <w:t xml:space="preserve"> </w:t>
      </w:r>
      <w:r w:rsidRPr="00611F62">
        <w:rPr>
          <w:color w:val="FF0000"/>
        </w:rPr>
        <w:t>exemplo</w:t>
      </w:r>
      <w:r w:rsidR="002856F5" w:rsidRPr="00611F62">
        <w:rPr>
          <w:color w:val="FF0000"/>
        </w:rPr>
        <w:t xml:space="preserve">s no site da Biblioteca Central da PUCRS </w:t>
      </w:r>
      <w:hyperlink r:id="rId12" w:history="1">
        <w:r w:rsidR="002856F5" w:rsidRPr="00611F62">
          <w:rPr>
            <w:color w:val="FF0000"/>
          </w:rPr>
          <w:t>http://www.pucrs.br/biblioteca/modelo.htm</w:t>
        </w:r>
      </w:hyperlink>
      <w:r w:rsidRPr="00611F62">
        <w:rPr>
          <w:color w:val="FF0000"/>
        </w:rPr>
        <w:t>).</w:t>
      </w:r>
    </w:p>
    <w:p w14:paraId="4E482756" w14:textId="77777777" w:rsidR="0087639D" w:rsidRPr="00D547BE" w:rsidRDefault="0087639D" w:rsidP="003118A3">
      <w:pPr>
        <w:ind w:firstLine="0"/>
        <w:jc w:val="center"/>
        <w:rPr>
          <w:rStyle w:val="TtuloSeoPrimriaChar"/>
        </w:rPr>
      </w:pPr>
      <w:r w:rsidRPr="00DA399B">
        <w:rPr>
          <w:b/>
        </w:rPr>
        <w:br w:type="page"/>
      </w:r>
      <w:r w:rsidRPr="00D547BE">
        <w:rPr>
          <w:rStyle w:val="TtuloSeoPrimriaChar"/>
        </w:rPr>
        <w:lastRenderedPageBreak/>
        <w:t>GLOSS</w:t>
      </w:r>
      <w:r w:rsidR="00D865CC" w:rsidRPr="00D547BE">
        <w:rPr>
          <w:rStyle w:val="TtuloSeoPrimriaChar"/>
        </w:rPr>
        <w:t>Á</w:t>
      </w:r>
      <w:r w:rsidRPr="00D547BE">
        <w:rPr>
          <w:rStyle w:val="TtuloSeoPrimriaChar"/>
        </w:rPr>
        <w:t>RIO</w:t>
      </w:r>
    </w:p>
    <w:p w14:paraId="4119F8F1" w14:textId="77777777" w:rsidR="003118A3" w:rsidRPr="003118A3" w:rsidRDefault="003118A3" w:rsidP="003118A3">
      <w:pPr>
        <w:ind w:firstLine="0"/>
        <w:jc w:val="center"/>
        <w:rPr>
          <w:b/>
        </w:rPr>
      </w:pPr>
    </w:p>
    <w:p w14:paraId="1C700234" w14:textId="77777777" w:rsidR="0087639D" w:rsidRDefault="0087639D" w:rsidP="000F6964">
      <w:pPr>
        <w:ind w:firstLine="0"/>
      </w:pPr>
      <w:r>
        <w:t>Palavra – Significado da palavra</w:t>
      </w:r>
    </w:p>
    <w:p w14:paraId="101157C4" w14:textId="77777777" w:rsidR="003118A3" w:rsidRDefault="003118A3" w:rsidP="000F6964">
      <w:pPr>
        <w:ind w:firstLine="0"/>
      </w:pPr>
    </w:p>
    <w:p w14:paraId="0460A9A3" w14:textId="77777777" w:rsidR="003118A3" w:rsidRPr="00DA399B" w:rsidRDefault="003118A3" w:rsidP="003118A3">
      <w:pPr>
        <w:ind w:firstLine="0"/>
        <w:jc w:val="center"/>
        <w:rPr>
          <w:b/>
          <w:bCs/>
          <w:color w:val="FF0000"/>
        </w:rPr>
      </w:pPr>
      <w:r w:rsidRPr="00DA399B">
        <w:rPr>
          <w:b/>
          <w:bCs/>
          <w:color w:val="FF0000"/>
        </w:rPr>
        <w:t>Glossário (opcional)</w:t>
      </w:r>
    </w:p>
    <w:p w14:paraId="0B5884DF" w14:textId="77777777" w:rsidR="003118A3" w:rsidRDefault="003118A3" w:rsidP="000F6964">
      <w:pPr>
        <w:ind w:firstLine="0"/>
      </w:pPr>
    </w:p>
    <w:p w14:paraId="5DEE0A65" w14:textId="77777777" w:rsidR="000F6964" w:rsidRDefault="000F6964" w:rsidP="000F6964">
      <w:pPr>
        <w:ind w:firstLine="0"/>
      </w:pPr>
    </w:p>
    <w:p w14:paraId="1011A50D" w14:textId="77777777" w:rsidR="00045376" w:rsidRDefault="0087639D" w:rsidP="003118A3">
      <w:pPr>
        <w:ind w:firstLine="0"/>
        <w:jc w:val="center"/>
        <w:rPr>
          <w:rStyle w:val="TtuloSeoPrimriaChar"/>
        </w:rPr>
      </w:pPr>
      <w:r w:rsidRPr="00611F62">
        <w:rPr>
          <w:color w:val="FF0000"/>
        </w:rPr>
        <w:br w:type="page"/>
      </w:r>
      <w:r w:rsidR="00045376" w:rsidRPr="00045376">
        <w:rPr>
          <w:rStyle w:val="TtuloSeoPrimriaChar"/>
        </w:rPr>
        <w:lastRenderedPageBreak/>
        <w:t>APÊNDICE</w:t>
      </w:r>
      <w:r w:rsidR="00045376">
        <w:rPr>
          <w:rStyle w:val="TtuloSeoPrimriaChar"/>
        </w:rPr>
        <w:t>S</w:t>
      </w:r>
    </w:p>
    <w:p w14:paraId="0FF5ADD4" w14:textId="77777777" w:rsidR="003118A3" w:rsidRPr="003118A3" w:rsidRDefault="003118A3" w:rsidP="003118A3">
      <w:pPr>
        <w:ind w:firstLine="0"/>
        <w:jc w:val="center"/>
        <w:rPr>
          <w:rFonts w:cs="Arial"/>
          <w:b/>
          <w:bCs/>
          <w:color w:val="FF0000"/>
        </w:rPr>
      </w:pPr>
    </w:p>
    <w:p w14:paraId="5F1A6A24" w14:textId="77777777" w:rsidR="0087639D" w:rsidRPr="0087639D" w:rsidRDefault="0087639D" w:rsidP="004B4E40">
      <w:pPr>
        <w:spacing w:line="240" w:lineRule="auto"/>
        <w:ind w:firstLine="0"/>
        <w:rPr>
          <w:rFonts w:cs="Arial"/>
        </w:rPr>
      </w:pPr>
      <w:r w:rsidRPr="00067905">
        <w:rPr>
          <w:rStyle w:val="TtuloSeoPrimriaChar"/>
        </w:rPr>
        <w:t>APÊNDICE A</w:t>
      </w:r>
      <w:r w:rsidR="00A62C26">
        <w:rPr>
          <w:rFonts w:cs="Arial"/>
        </w:rPr>
        <w:t xml:space="preserve"> </w:t>
      </w:r>
      <w:r w:rsidR="00A62C26">
        <w:t xml:space="preserve">– </w:t>
      </w:r>
      <w:r w:rsidRPr="0087639D">
        <w:rPr>
          <w:rFonts w:cs="Arial"/>
        </w:rPr>
        <w:t>Análise dos relatórios mensais de uso do serviço de renovação de empréstimos</w:t>
      </w:r>
      <w:r>
        <w:rPr>
          <w:rFonts w:cs="Arial"/>
        </w:rPr>
        <w:t>.</w:t>
      </w:r>
    </w:p>
    <w:p w14:paraId="1366D5E6" w14:textId="77777777" w:rsidR="0087639D" w:rsidRPr="0087639D" w:rsidRDefault="0087639D" w:rsidP="00785EB2">
      <w:pPr>
        <w:ind w:firstLine="0"/>
        <w:rPr>
          <w:rFonts w:cs="Arial"/>
        </w:rPr>
      </w:pPr>
    </w:p>
    <w:p w14:paraId="6B28A4D4" w14:textId="77777777" w:rsidR="0087639D" w:rsidRDefault="0087639D" w:rsidP="004B4E40">
      <w:pPr>
        <w:spacing w:line="240" w:lineRule="auto"/>
        <w:ind w:firstLine="0"/>
        <w:rPr>
          <w:rFonts w:cs="Arial"/>
        </w:rPr>
      </w:pPr>
      <w:r w:rsidRPr="00067905">
        <w:rPr>
          <w:rStyle w:val="TtuloSeoPrimriaChar"/>
        </w:rPr>
        <w:t>APÊNDICE B</w:t>
      </w:r>
      <w:r w:rsidRPr="0087639D">
        <w:rPr>
          <w:rFonts w:cs="Arial"/>
        </w:rPr>
        <w:t xml:space="preserve"> </w:t>
      </w:r>
      <w:r w:rsidR="00A62C26">
        <w:t xml:space="preserve">– </w:t>
      </w:r>
      <w:r w:rsidRPr="0087639D">
        <w:rPr>
          <w:rFonts w:cs="Arial"/>
        </w:rPr>
        <w:t>Análise dos relatórios mensais de uso do s</w:t>
      </w:r>
      <w:r>
        <w:rPr>
          <w:rFonts w:cs="Arial"/>
        </w:rPr>
        <w:t>erviço de empréstimo domiciliar.</w:t>
      </w:r>
    </w:p>
    <w:p w14:paraId="114855C6" w14:textId="77777777" w:rsidR="003118A3" w:rsidRDefault="003118A3" w:rsidP="004B4E40">
      <w:pPr>
        <w:spacing w:line="240" w:lineRule="auto"/>
        <w:ind w:firstLine="0"/>
        <w:rPr>
          <w:rFonts w:cs="Arial"/>
        </w:rPr>
      </w:pPr>
    </w:p>
    <w:p w14:paraId="1F0F510B" w14:textId="71C0F67F" w:rsidR="003118A3" w:rsidRDefault="003118A3" w:rsidP="004B4E40">
      <w:pPr>
        <w:spacing w:line="240" w:lineRule="auto"/>
        <w:ind w:firstLine="0"/>
        <w:rPr>
          <w:rFonts w:cs="Arial"/>
        </w:rPr>
      </w:pPr>
      <w:r w:rsidRPr="00611F62">
        <w:rPr>
          <w:b/>
          <w:bCs/>
          <w:color w:val="FF0000"/>
        </w:rPr>
        <w:t xml:space="preserve">Apêndice(s) </w:t>
      </w:r>
      <w:r w:rsidRPr="00611F62">
        <w:rPr>
          <w:rFonts w:cs="Arial"/>
          <w:b/>
          <w:bCs/>
          <w:color w:val="FF0000"/>
        </w:rPr>
        <w:t>(</w:t>
      </w:r>
      <w:r w:rsidRPr="00611F62">
        <w:rPr>
          <w:rFonts w:cs="Arial"/>
          <w:color w:val="FF0000"/>
        </w:rPr>
        <w:t xml:space="preserve">Este item é elaborado pelo próprio autor do trabalho e serve para complementar a sua argumentação. É um elemento </w:t>
      </w:r>
      <w:r w:rsidRPr="00611F62">
        <w:rPr>
          <w:rFonts w:cs="Arial"/>
          <w:b/>
          <w:bCs/>
          <w:color w:val="FF0000"/>
        </w:rPr>
        <w:t>opcional</w:t>
      </w:r>
      <w:r w:rsidR="008101DC">
        <w:rPr>
          <w:rFonts w:cs="Arial"/>
          <w:b/>
          <w:bCs/>
          <w:color w:val="FF0000"/>
        </w:rPr>
        <w:t xml:space="preserve"> aqui </w:t>
      </w:r>
      <w:proofErr w:type="spellStart"/>
      <w:r w:rsidR="008101DC">
        <w:rPr>
          <w:rFonts w:cs="Arial"/>
          <w:b/>
          <w:bCs/>
          <w:color w:val="FF0000"/>
        </w:rPr>
        <w:t>deveficar</w:t>
      </w:r>
      <w:proofErr w:type="spellEnd"/>
      <w:r w:rsidR="008101DC">
        <w:rPr>
          <w:rFonts w:cs="Arial"/>
          <w:b/>
          <w:bCs/>
          <w:color w:val="FF0000"/>
        </w:rPr>
        <w:t>: Entrevista, Códigos Programação WEB , Códigos SQL</w:t>
      </w:r>
      <w:r w:rsidRPr="00611F62">
        <w:rPr>
          <w:rFonts w:cs="Arial"/>
          <w:b/>
          <w:bCs/>
          <w:color w:val="FF0000"/>
        </w:rPr>
        <w:t>).</w:t>
      </w:r>
    </w:p>
    <w:p w14:paraId="29A4CABF" w14:textId="77777777" w:rsidR="00045376" w:rsidRDefault="00B9347B" w:rsidP="003118A3">
      <w:pPr>
        <w:ind w:firstLine="0"/>
        <w:jc w:val="center"/>
        <w:rPr>
          <w:rStyle w:val="TtuloSeoPrimriaChar"/>
        </w:rPr>
      </w:pPr>
      <w:r w:rsidRPr="00611F62">
        <w:rPr>
          <w:color w:val="FF0000"/>
        </w:rPr>
        <w:br w:type="page"/>
      </w:r>
      <w:r w:rsidR="00045376" w:rsidRPr="00067905">
        <w:rPr>
          <w:rStyle w:val="TtuloSeoPrimriaChar"/>
        </w:rPr>
        <w:lastRenderedPageBreak/>
        <w:t>ANEXO</w:t>
      </w:r>
      <w:r w:rsidR="00045376">
        <w:rPr>
          <w:rStyle w:val="TtuloSeoPrimriaChar"/>
        </w:rPr>
        <w:t>S</w:t>
      </w:r>
    </w:p>
    <w:p w14:paraId="3202BA42" w14:textId="77777777" w:rsidR="003118A3" w:rsidRPr="00611F62" w:rsidRDefault="003118A3" w:rsidP="003118A3">
      <w:pPr>
        <w:ind w:firstLine="0"/>
        <w:jc w:val="center"/>
        <w:rPr>
          <w:color w:val="FF0000"/>
        </w:rPr>
      </w:pPr>
    </w:p>
    <w:p w14:paraId="2DB04AA6" w14:textId="77777777" w:rsidR="0015756E" w:rsidRDefault="006850A3" w:rsidP="00F95529">
      <w:pPr>
        <w:ind w:firstLine="0"/>
      </w:pPr>
      <w:r w:rsidRPr="00067905">
        <w:rPr>
          <w:rStyle w:val="TtuloSeoPrimriaChar"/>
        </w:rPr>
        <w:t>ANEXO A</w:t>
      </w:r>
      <w:r w:rsidRPr="006850A3">
        <w:t xml:space="preserve"> - Demonstrativo de </w:t>
      </w:r>
      <w:r w:rsidR="0066637C" w:rsidRPr="006850A3">
        <w:t>frequência</w:t>
      </w:r>
      <w:r w:rsidRPr="006850A3">
        <w:t xml:space="preserve"> diária ago./set. 2001</w:t>
      </w:r>
    </w:p>
    <w:p w14:paraId="5F2C7F85" w14:textId="77777777" w:rsidR="00DD3542" w:rsidRDefault="00DD3542" w:rsidP="00DD3542">
      <w:pPr>
        <w:ind w:firstLine="0"/>
      </w:pPr>
      <w:r w:rsidRPr="00067905">
        <w:rPr>
          <w:rStyle w:val="TtuloSeoPrimriaChar"/>
        </w:rPr>
        <w:t>ANEXO B</w:t>
      </w:r>
      <w:r w:rsidRPr="006850A3">
        <w:t xml:space="preserve"> - Demonstrativo de </w:t>
      </w:r>
      <w:r w:rsidR="0066637C" w:rsidRPr="006850A3">
        <w:t>frequência</w:t>
      </w:r>
      <w:r w:rsidRPr="006850A3">
        <w:t xml:space="preserve"> diária </w:t>
      </w:r>
      <w:r>
        <w:t>jan</w:t>
      </w:r>
      <w:r w:rsidRPr="006850A3">
        <w:t>./</w:t>
      </w:r>
      <w:r>
        <w:t>dez</w:t>
      </w:r>
      <w:r w:rsidRPr="006850A3">
        <w:t>. 200</w:t>
      </w:r>
      <w:r>
        <w:t>2</w:t>
      </w:r>
    </w:p>
    <w:p w14:paraId="4924FA84" w14:textId="77777777" w:rsidR="003118A3" w:rsidRDefault="003118A3" w:rsidP="00DD3542">
      <w:pPr>
        <w:ind w:firstLine="0"/>
      </w:pPr>
    </w:p>
    <w:p w14:paraId="2AAB74B1" w14:textId="77777777" w:rsidR="003118A3" w:rsidRPr="003F5EBB" w:rsidRDefault="003118A3" w:rsidP="00DD3542">
      <w:pPr>
        <w:ind w:firstLine="0"/>
      </w:pPr>
      <w:r w:rsidRPr="00611F62">
        <w:rPr>
          <w:b/>
          <w:color w:val="FF0000"/>
        </w:rPr>
        <w:t>Anexos (Este item é constituído por documentos complementares ao texto do trabalho e que não são elaborados pelo autor do mesmo, servem para fundamentação, comprovação e ilustração. É um elemento opcional)</w:t>
      </w:r>
    </w:p>
    <w:p w14:paraId="0EA882DF" w14:textId="77777777" w:rsidR="00DD3542" w:rsidRDefault="00DD3542" w:rsidP="00F95529">
      <w:pPr>
        <w:ind w:firstLine="0"/>
      </w:pPr>
    </w:p>
    <w:p w14:paraId="71B14CF2" w14:textId="77777777" w:rsidR="00105FE4" w:rsidRDefault="00105FE4" w:rsidP="00105FE4">
      <w:pPr>
        <w:ind w:firstLine="0"/>
        <w:jc w:val="center"/>
        <w:rPr>
          <w:rFonts w:cs="Arial"/>
          <w:b/>
          <w:bCs/>
          <w:color w:val="FF0000"/>
        </w:rPr>
      </w:pPr>
    </w:p>
    <w:p w14:paraId="39E1D900" w14:textId="77777777" w:rsidR="00105FE4" w:rsidRDefault="00105FE4" w:rsidP="00105FE4">
      <w:pPr>
        <w:ind w:firstLine="0"/>
        <w:jc w:val="center"/>
        <w:rPr>
          <w:rFonts w:cs="Arial"/>
          <w:b/>
          <w:bCs/>
          <w:color w:val="FF0000"/>
        </w:rPr>
      </w:pPr>
    </w:p>
    <w:p w14:paraId="284E9CDC" w14:textId="77777777" w:rsidR="00105FE4" w:rsidRDefault="00105FE4" w:rsidP="00105FE4">
      <w:pPr>
        <w:ind w:firstLine="0"/>
        <w:jc w:val="center"/>
        <w:rPr>
          <w:rFonts w:cs="Arial"/>
          <w:b/>
          <w:bCs/>
          <w:color w:val="FF0000"/>
        </w:rPr>
      </w:pPr>
    </w:p>
    <w:p w14:paraId="6AE45ED0" w14:textId="77777777" w:rsidR="00105FE4" w:rsidRDefault="00105FE4" w:rsidP="00105FE4">
      <w:pPr>
        <w:ind w:firstLine="0"/>
        <w:jc w:val="center"/>
        <w:rPr>
          <w:rFonts w:cs="Arial"/>
          <w:b/>
          <w:bCs/>
          <w:color w:val="FF0000"/>
        </w:rPr>
      </w:pPr>
    </w:p>
    <w:p w14:paraId="561648EC" w14:textId="77777777" w:rsidR="00105FE4" w:rsidRDefault="00105FE4" w:rsidP="00105FE4">
      <w:pPr>
        <w:ind w:firstLine="0"/>
        <w:jc w:val="center"/>
        <w:rPr>
          <w:rFonts w:cs="Arial"/>
          <w:b/>
          <w:bCs/>
          <w:color w:val="FF0000"/>
        </w:rPr>
      </w:pPr>
    </w:p>
    <w:p w14:paraId="2FF86D36" w14:textId="77777777" w:rsidR="00105FE4" w:rsidRDefault="00105FE4" w:rsidP="00105FE4">
      <w:pPr>
        <w:ind w:firstLine="0"/>
        <w:jc w:val="center"/>
        <w:rPr>
          <w:rFonts w:cs="Arial"/>
          <w:b/>
          <w:bCs/>
          <w:color w:val="FF0000"/>
        </w:rPr>
      </w:pPr>
    </w:p>
    <w:p w14:paraId="68828489" w14:textId="77777777" w:rsidR="00105FE4" w:rsidRDefault="00105FE4" w:rsidP="00105FE4">
      <w:pPr>
        <w:ind w:firstLine="0"/>
        <w:jc w:val="center"/>
        <w:rPr>
          <w:rFonts w:cs="Arial"/>
          <w:b/>
          <w:bCs/>
          <w:color w:val="FF0000"/>
        </w:rPr>
      </w:pPr>
    </w:p>
    <w:p w14:paraId="72236664" w14:textId="77777777" w:rsidR="00105FE4" w:rsidRDefault="00105FE4" w:rsidP="00105FE4">
      <w:pPr>
        <w:ind w:firstLine="0"/>
        <w:jc w:val="center"/>
        <w:rPr>
          <w:rFonts w:cs="Arial"/>
          <w:b/>
          <w:bCs/>
          <w:color w:val="FF0000"/>
        </w:rPr>
      </w:pPr>
    </w:p>
    <w:p w14:paraId="531BF660" w14:textId="77777777" w:rsidR="00105FE4" w:rsidRDefault="00105FE4" w:rsidP="00105FE4">
      <w:pPr>
        <w:ind w:firstLine="0"/>
        <w:jc w:val="center"/>
        <w:rPr>
          <w:rFonts w:cs="Arial"/>
          <w:b/>
          <w:bCs/>
          <w:color w:val="FF0000"/>
        </w:rPr>
      </w:pPr>
    </w:p>
    <w:p w14:paraId="72C79804" w14:textId="77777777" w:rsidR="00105FE4" w:rsidRDefault="00105FE4" w:rsidP="00105FE4">
      <w:pPr>
        <w:ind w:firstLine="0"/>
        <w:jc w:val="center"/>
        <w:rPr>
          <w:rFonts w:cs="Arial"/>
          <w:b/>
          <w:bCs/>
          <w:color w:val="FF0000"/>
        </w:rPr>
      </w:pPr>
    </w:p>
    <w:p w14:paraId="6E1FB4CE" w14:textId="77777777" w:rsidR="00105FE4" w:rsidRDefault="00105FE4" w:rsidP="00105FE4">
      <w:pPr>
        <w:ind w:firstLine="0"/>
        <w:jc w:val="center"/>
        <w:rPr>
          <w:rFonts w:cs="Arial"/>
          <w:b/>
          <w:bCs/>
          <w:color w:val="FF0000"/>
        </w:rPr>
      </w:pPr>
    </w:p>
    <w:p w14:paraId="51683DA5" w14:textId="77777777" w:rsidR="00105FE4" w:rsidRDefault="00105FE4" w:rsidP="00105FE4">
      <w:pPr>
        <w:ind w:firstLine="0"/>
        <w:jc w:val="center"/>
        <w:rPr>
          <w:rFonts w:cs="Arial"/>
          <w:b/>
          <w:bCs/>
          <w:color w:val="FF0000"/>
        </w:rPr>
      </w:pPr>
    </w:p>
    <w:p w14:paraId="2711B1B1" w14:textId="77777777" w:rsidR="00105FE4" w:rsidRDefault="00105FE4" w:rsidP="00105FE4">
      <w:pPr>
        <w:ind w:firstLine="0"/>
        <w:jc w:val="center"/>
        <w:rPr>
          <w:rFonts w:cs="Arial"/>
          <w:b/>
          <w:bCs/>
          <w:color w:val="FF0000"/>
        </w:rPr>
      </w:pPr>
    </w:p>
    <w:p w14:paraId="6CDAA977" w14:textId="77777777" w:rsidR="00105FE4" w:rsidRDefault="00105FE4" w:rsidP="00105FE4">
      <w:pPr>
        <w:ind w:firstLine="0"/>
        <w:jc w:val="center"/>
        <w:rPr>
          <w:rFonts w:cs="Arial"/>
          <w:b/>
          <w:bCs/>
          <w:color w:val="FF0000"/>
        </w:rPr>
      </w:pPr>
    </w:p>
    <w:p w14:paraId="1BA43617" w14:textId="77777777" w:rsidR="00105FE4" w:rsidRDefault="00105FE4" w:rsidP="00105FE4">
      <w:pPr>
        <w:ind w:firstLine="0"/>
        <w:jc w:val="center"/>
        <w:rPr>
          <w:rFonts w:cs="Arial"/>
          <w:b/>
          <w:bCs/>
          <w:color w:val="FF0000"/>
        </w:rPr>
      </w:pPr>
    </w:p>
    <w:p w14:paraId="05BBCD93" w14:textId="77777777" w:rsidR="00105FE4" w:rsidRDefault="00105FE4" w:rsidP="00105FE4">
      <w:pPr>
        <w:ind w:firstLine="0"/>
        <w:jc w:val="center"/>
        <w:rPr>
          <w:rFonts w:cs="Arial"/>
          <w:b/>
          <w:bCs/>
          <w:color w:val="FF0000"/>
        </w:rPr>
      </w:pPr>
    </w:p>
    <w:p w14:paraId="10CA433E" w14:textId="77777777" w:rsidR="00105FE4" w:rsidRDefault="00105FE4" w:rsidP="00105FE4">
      <w:pPr>
        <w:ind w:firstLine="0"/>
        <w:jc w:val="center"/>
        <w:rPr>
          <w:rFonts w:cs="Arial"/>
          <w:b/>
          <w:bCs/>
          <w:color w:val="FF0000"/>
        </w:rPr>
      </w:pPr>
    </w:p>
    <w:p w14:paraId="3A8255E6" w14:textId="77777777" w:rsidR="00105FE4" w:rsidRDefault="00105FE4" w:rsidP="00105FE4">
      <w:pPr>
        <w:ind w:firstLine="0"/>
        <w:jc w:val="center"/>
        <w:rPr>
          <w:rFonts w:cs="Arial"/>
          <w:b/>
          <w:bCs/>
          <w:color w:val="FF0000"/>
        </w:rPr>
      </w:pPr>
    </w:p>
    <w:p w14:paraId="3526311F" w14:textId="77777777" w:rsidR="00105FE4" w:rsidRDefault="00105FE4" w:rsidP="00105FE4">
      <w:pPr>
        <w:ind w:firstLine="0"/>
        <w:jc w:val="center"/>
        <w:rPr>
          <w:rFonts w:cs="Arial"/>
          <w:b/>
          <w:bCs/>
          <w:color w:val="FF0000"/>
        </w:rPr>
      </w:pPr>
    </w:p>
    <w:p w14:paraId="15374091" w14:textId="77777777" w:rsidR="00105FE4" w:rsidRDefault="00105FE4" w:rsidP="00105FE4">
      <w:pPr>
        <w:ind w:firstLine="0"/>
        <w:jc w:val="center"/>
        <w:rPr>
          <w:rFonts w:cs="Arial"/>
          <w:b/>
          <w:bCs/>
          <w:color w:val="FF0000"/>
        </w:rPr>
      </w:pPr>
    </w:p>
    <w:p w14:paraId="03B4A70A" w14:textId="77777777" w:rsidR="00105FE4" w:rsidRDefault="00105FE4" w:rsidP="00105FE4">
      <w:pPr>
        <w:ind w:firstLine="0"/>
        <w:jc w:val="center"/>
        <w:rPr>
          <w:rFonts w:cs="Arial"/>
          <w:b/>
          <w:bCs/>
          <w:color w:val="FF0000"/>
        </w:rPr>
      </w:pPr>
    </w:p>
    <w:p w14:paraId="4478CC20" w14:textId="77777777" w:rsidR="00105FE4" w:rsidRDefault="00105FE4" w:rsidP="00105FE4">
      <w:pPr>
        <w:ind w:firstLine="0"/>
        <w:jc w:val="center"/>
        <w:rPr>
          <w:rFonts w:cs="Arial"/>
          <w:b/>
          <w:bCs/>
          <w:color w:val="FF0000"/>
        </w:rPr>
      </w:pPr>
    </w:p>
    <w:p w14:paraId="693BC8E1" w14:textId="77777777" w:rsidR="00105FE4" w:rsidRDefault="00105FE4" w:rsidP="00105FE4">
      <w:pPr>
        <w:ind w:firstLine="0"/>
        <w:jc w:val="center"/>
        <w:rPr>
          <w:rFonts w:cs="Arial"/>
          <w:b/>
          <w:bCs/>
          <w:color w:val="FF0000"/>
        </w:rPr>
      </w:pPr>
    </w:p>
    <w:p w14:paraId="3596571A" w14:textId="77777777" w:rsidR="00105FE4" w:rsidRDefault="00105FE4" w:rsidP="00105FE4">
      <w:pPr>
        <w:ind w:firstLine="0"/>
        <w:jc w:val="center"/>
        <w:rPr>
          <w:rFonts w:cs="Arial"/>
          <w:b/>
          <w:bCs/>
          <w:color w:val="FF0000"/>
        </w:rPr>
      </w:pPr>
    </w:p>
    <w:p w14:paraId="6398417B" w14:textId="77777777" w:rsidR="00105FE4" w:rsidRPr="00311EF8" w:rsidRDefault="00645A91" w:rsidP="00105FE4">
      <w:pPr>
        <w:ind w:firstLine="0"/>
        <w:jc w:val="center"/>
        <w:rPr>
          <w:rFonts w:cs="Arial"/>
          <w:b/>
          <w:bCs/>
          <w:color w:val="FF0000"/>
        </w:rPr>
      </w:pPr>
      <w:r>
        <w:rPr>
          <w:rFonts w:cs="Arial"/>
          <w:b/>
          <w:bCs/>
          <w:color w:val="FF0000"/>
        </w:rPr>
        <w:br w:type="page"/>
      </w:r>
      <w:r w:rsidR="00105FE4" w:rsidRPr="00311EF8">
        <w:rPr>
          <w:rFonts w:cs="Arial"/>
          <w:b/>
          <w:bCs/>
          <w:color w:val="FF0000"/>
        </w:rPr>
        <w:lastRenderedPageBreak/>
        <w:t>Exemplos de Citações</w:t>
      </w:r>
    </w:p>
    <w:p w14:paraId="6314FEFF" w14:textId="77777777" w:rsidR="00105FE4" w:rsidRPr="00311EF8" w:rsidRDefault="00105FE4" w:rsidP="00105FE4">
      <w:pPr>
        <w:ind w:firstLine="0"/>
        <w:jc w:val="center"/>
        <w:rPr>
          <w:rFonts w:cs="Arial"/>
          <w:b/>
          <w:bCs/>
          <w:color w:val="FF0000"/>
        </w:rPr>
      </w:pPr>
      <w:r w:rsidRPr="00311EF8">
        <w:rPr>
          <w:rFonts w:cs="Arial"/>
          <w:b/>
          <w:bCs/>
          <w:color w:val="FF0000"/>
        </w:rPr>
        <w:t>Citação direta:</w:t>
      </w:r>
    </w:p>
    <w:p w14:paraId="37876B62" w14:textId="77777777" w:rsidR="00105FE4" w:rsidRPr="00311EF8" w:rsidRDefault="00105FE4" w:rsidP="00105FE4">
      <w:pPr>
        <w:ind w:firstLine="0"/>
        <w:jc w:val="center"/>
        <w:rPr>
          <w:rFonts w:cs="Arial"/>
          <w:b/>
          <w:bCs/>
          <w:color w:val="FF0000"/>
        </w:rPr>
      </w:pPr>
    </w:p>
    <w:p w14:paraId="612F53E9" w14:textId="77777777" w:rsidR="00105FE4" w:rsidRPr="003E6166" w:rsidRDefault="00105FE4" w:rsidP="00105FE4">
      <w:r>
        <w:t>Citações diretas de até 3 linhas, devem</w:t>
      </w:r>
      <w:r w:rsidRPr="003E6166">
        <w:t xml:space="preserve"> iniciar e terminar por aspas duplas.</w:t>
      </w:r>
    </w:p>
    <w:p w14:paraId="6FB2EC28" w14:textId="77777777" w:rsidR="00105FE4" w:rsidRPr="003E6166" w:rsidRDefault="00105FE4" w:rsidP="00105FE4">
      <w:r w:rsidRPr="003E6166">
        <w:t>Se o texto original já contiver aspas duplas, substituí-las por aspas simples. A indicação da fonte da citação pode estar inserida no texto ou após a citação.</w:t>
      </w:r>
    </w:p>
    <w:p w14:paraId="3E1AA48E" w14:textId="77777777" w:rsidR="00105FE4" w:rsidRDefault="00105FE4" w:rsidP="00105FE4">
      <w:pPr>
        <w:rPr>
          <w:color w:val="FF0000"/>
        </w:rPr>
      </w:pPr>
    </w:p>
    <w:p w14:paraId="1F27B654" w14:textId="77777777" w:rsidR="00105FE4" w:rsidRPr="00DE787B" w:rsidRDefault="00105FE4" w:rsidP="00105FE4">
      <w:pPr>
        <w:rPr>
          <w:color w:val="FF0000"/>
        </w:rPr>
      </w:pPr>
      <w:r w:rsidRPr="00DE787B">
        <w:rPr>
          <w:color w:val="FF0000"/>
        </w:rPr>
        <w:t>Exemplo:</w:t>
      </w:r>
    </w:p>
    <w:p w14:paraId="518A66B8" w14:textId="77777777" w:rsidR="00105FE4" w:rsidRPr="003E6166" w:rsidRDefault="00105FE4" w:rsidP="00105FE4"/>
    <w:p w14:paraId="45936F25" w14:textId="77777777" w:rsidR="00105FE4" w:rsidRPr="003E6166" w:rsidRDefault="00105FE4" w:rsidP="00105FE4">
      <w:r w:rsidRPr="003E6166">
        <w:t>Segundo Castro (2001, p. 23): "Os deveres da conduta do anestesiologista constituem predicados importantes quando se quer avaliar a qualidade do procedimento."</w:t>
      </w:r>
    </w:p>
    <w:p w14:paraId="441BB12A" w14:textId="77777777" w:rsidR="00105FE4" w:rsidRPr="003E6166" w:rsidRDefault="00105FE4" w:rsidP="00105FE4"/>
    <w:p w14:paraId="7568601C" w14:textId="77777777" w:rsidR="00105FE4" w:rsidRPr="00DE787B" w:rsidRDefault="0066637C" w:rsidP="00105FE4">
      <w:pPr>
        <w:rPr>
          <w:color w:val="FF0000"/>
        </w:rPr>
      </w:pPr>
      <w:r w:rsidRPr="00DE787B">
        <w:rPr>
          <w:color w:val="FF0000"/>
        </w:rPr>
        <w:t>Ou</w:t>
      </w:r>
    </w:p>
    <w:p w14:paraId="403C19CB" w14:textId="77777777" w:rsidR="00105FE4" w:rsidRPr="003E6166" w:rsidRDefault="00105FE4" w:rsidP="00105FE4"/>
    <w:p w14:paraId="5CB651E4" w14:textId="77777777" w:rsidR="00105FE4" w:rsidRPr="003E6166" w:rsidRDefault="00105FE4" w:rsidP="00105FE4">
      <w:pPr>
        <w:rPr>
          <w:rFonts w:cs="Arial"/>
        </w:rPr>
      </w:pPr>
      <w:r w:rsidRPr="003E6166">
        <w:rPr>
          <w:rFonts w:cs="Arial"/>
        </w:rPr>
        <w:t>"A expressão 'furiosa' dessa estátua de que fala Rebelais, corresponde também à realidade." (BAKHTIN, 1987, p. 89).</w:t>
      </w:r>
    </w:p>
    <w:p w14:paraId="59708D2A" w14:textId="77777777" w:rsidR="00105FE4" w:rsidRPr="003E6166" w:rsidRDefault="00105FE4" w:rsidP="00105FE4">
      <w:pPr>
        <w:rPr>
          <w:rFonts w:cs="Arial"/>
        </w:rPr>
      </w:pPr>
    </w:p>
    <w:p w14:paraId="4DE46F54" w14:textId="77777777" w:rsidR="00105FE4" w:rsidRPr="00311EF8" w:rsidRDefault="00105FE4" w:rsidP="00105FE4">
      <w:pPr>
        <w:ind w:firstLine="0"/>
        <w:jc w:val="center"/>
        <w:rPr>
          <w:rFonts w:cs="Arial"/>
          <w:b/>
          <w:bCs/>
          <w:color w:val="FF0000"/>
        </w:rPr>
      </w:pPr>
      <w:r w:rsidRPr="00311EF8">
        <w:rPr>
          <w:rFonts w:cs="Arial"/>
          <w:b/>
          <w:bCs/>
          <w:color w:val="FF0000"/>
        </w:rPr>
        <w:t>Citação Direta com mais de três linhas:</w:t>
      </w:r>
    </w:p>
    <w:p w14:paraId="4F8FD902" w14:textId="77777777" w:rsidR="00105FE4" w:rsidRPr="003E6166" w:rsidRDefault="00105FE4" w:rsidP="00105FE4"/>
    <w:p w14:paraId="5C85065B" w14:textId="77777777" w:rsidR="00105FE4" w:rsidRPr="003E6166" w:rsidRDefault="00105FE4" w:rsidP="00105FE4">
      <w:pPr>
        <w:rPr>
          <w:bCs/>
        </w:rPr>
      </w:pPr>
      <w:r w:rsidRPr="003E6166">
        <w:rPr>
          <w:bCs/>
        </w:rPr>
        <w:t>Deve ser destacada com recuo de 4 cm da margem esquerda, com letra menor que do que a utilizada no texto. Não se utilizam aspas. A indicação da fonte da citação pode estar inserida no texto ou após a citação.</w:t>
      </w:r>
    </w:p>
    <w:p w14:paraId="7651A8B9" w14:textId="77777777" w:rsidR="00105FE4" w:rsidRPr="003E6166" w:rsidRDefault="00105FE4" w:rsidP="00105FE4">
      <w:pPr>
        <w:rPr>
          <w:bCs/>
        </w:rPr>
      </w:pPr>
    </w:p>
    <w:p w14:paraId="35C2AEFA" w14:textId="77777777" w:rsidR="00105FE4" w:rsidRPr="00DE787B" w:rsidRDefault="00105FE4" w:rsidP="00105FE4">
      <w:pPr>
        <w:rPr>
          <w:bCs/>
          <w:color w:val="FF0000"/>
        </w:rPr>
      </w:pPr>
      <w:r w:rsidRPr="00DE787B">
        <w:rPr>
          <w:bCs/>
          <w:color w:val="FF0000"/>
        </w:rPr>
        <w:t>Exemplo:</w:t>
      </w:r>
    </w:p>
    <w:p w14:paraId="08BF8AB6" w14:textId="77777777" w:rsidR="00105FE4" w:rsidRPr="003E6166" w:rsidRDefault="00105FE4" w:rsidP="00105FE4">
      <w:pPr>
        <w:rPr>
          <w:bCs/>
        </w:rPr>
      </w:pPr>
    </w:p>
    <w:p w14:paraId="37390C15" w14:textId="77777777" w:rsidR="00105FE4" w:rsidRPr="003E6166" w:rsidRDefault="00105FE4" w:rsidP="00105FE4">
      <w:pPr>
        <w:autoSpaceDE w:val="0"/>
        <w:autoSpaceDN w:val="0"/>
        <w:adjustRightInd w:val="0"/>
        <w:rPr>
          <w:rFonts w:cs="Arial"/>
        </w:rPr>
      </w:pPr>
      <w:r w:rsidRPr="003E6166">
        <w:rPr>
          <w:rFonts w:cs="Arial"/>
        </w:rPr>
        <w:t>Sobre mercado financeiro, Fortuna (1996, p. 15) considera:</w:t>
      </w:r>
    </w:p>
    <w:p w14:paraId="229162AA" w14:textId="77777777" w:rsidR="00105FE4" w:rsidRPr="003E6166" w:rsidRDefault="00105FE4" w:rsidP="00105FE4"/>
    <w:p w14:paraId="3E82CFDA" w14:textId="77777777" w:rsidR="00105FE4" w:rsidRPr="003E6166" w:rsidRDefault="00105FE4" w:rsidP="00105FE4">
      <w:pPr>
        <w:pStyle w:val="Citaes"/>
      </w:pPr>
      <w:r w:rsidRPr="003E6166">
        <w:t>O mercado financeiro permite que um agente econômico qualquer, sem perspectivas de aplicação, em algum empreendimento próprio, da poupança que é capaz de gerar, seja colocado em contato com outro, cujas perspectivas de investimento superam as respectivas disponibilidades de poupança.</w:t>
      </w:r>
    </w:p>
    <w:p w14:paraId="3B6CAB99" w14:textId="77777777" w:rsidR="00105FE4" w:rsidRPr="003E6166" w:rsidRDefault="00105FE4" w:rsidP="00105FE4"/>
    <w:p w14:paraId="52FFD869" w14:textId="77777777" w:rsidR="00105FE4" w:rsidRDefault="00105FE4" w:rsidP="00105FE4">
      <w:pPr>
        <w:ind w:firstLine="0"/>
        <w:jc w:val="center"/>
        <w:rPr>
          <w:rFonts w:cs="Arial"/>
          <w:b/>
          <w:color w:val="FF0000"/>
        </w:rPr>
      </w:pPr>
      <w:r w:rsidRPr="003E6166">
        <w:rPr>
          <w:rFonts w:cs="Arial"/>
          <w:b/>
          <w:color w:val="FF0000"/>
        </w:rPr>
        <w:t>Citação Indireta:</w:t>
      </w:r>
    </w:p>
    <w:p w14:paraId="3C1E0717" w14:textId="77777777" w:rsidR="00105FE4" w:rsidRPr="00311EF8" w:rsidRDefault="00105FE4" w:rsidP="00105FE4">
      <w:pPr>
        <w:ind w:firstLine="0"/>
        <w:jc w:val="center"/>
        <w:rPr>
          <w:rFonts w:cs="Arial"/>
          <w:b/>
          <w:bCs/>
          <w:color w:val="FF0000"/>
        </w:rPr>
      </w:pPr>
    </w:p>
    <w:p w14:paraId="6702DA1D" w14:textId="77777777" w:rsidR="00105FE4" w:rsidRPr="003E6166" w:rsidRDefault="00105FE4" w:rsidP="00105FE4">
      <w:r w:rsidRPr="003E6166">
        <w:lastRenderedPageBreak/>
        <w:t xml:space="preserve">Não se utilizam aspas para esse tipo de citação, nem a(s) página(s) de onde foi extraída a </w:t>
      </w:r>
      <w:r w:rsidR="0066637C" w:rsidRPr="003E6166">
        <w:t>ideia</w:t>
      </w:r>
      <w:r w:rsidRPr="003E6166">
        <w:t>.</w:t>
      </w:r>
    </w:p>
    <w:p w14:paraId="737685CA" w14:textId="77777777" w:rsidR="00105FE4" w:rsidRPr="003E6166" w:rsidRDefault="00105FE4" w:rsidP="00105FE4"/>
    <w:p w14:paraId="24F78EDF" w14:textId="77777777" w:rsidR="00105FE4" w:rsidRPr="00DE787B" w:rsidRDefault="00105FE4" w:rsidP="00105FE4">
      <w:pPr>
        <w:rPr>
          <w:color w:val="FF0000"/>
        </w:rPr>
      </w:pPr>
      <w:r w:rsidRPr="00DE787B">
        <w:rPr>
          <w:color w:val="FF0000"/>
        </w:rPr>
        <w:t>Exemplo:</w:t>
      </w:r>
    </w:p>
    <w:p w14:paraId="4830B77C" w14:textId="77777777" w:rsidR="00105FE4" w:rsidRPr="003E6166" w:rsidRDefault="00105FE4" w:rsidP="00105FE4"/>
    <w:p w14:paraId="0FFBEBEA" w14:textId="77777777" w:rsidR="00105FE4" w:rsidRPr="003E6166" w:rsidRDefault="00105FE4" w:rsidP="00105FE4">
      <w:pPr>
        <w:rPr>
          <w:rFonts w:cs="Arial"/>
        </w:rPr>
      </w:pPr>
      <w:r w:rsidRPr="003E6166">
        <w:rPr>
          <w:rFonts w:cs="Arial"/>
        </w:rPr>
        <w:t>A bíblia começou a ser escrita no ano 1.000 a.C. e foi finalizada em 100 d.C., com a morte do último apóstolo, São João, levando aproximadamente 1.150 anos para ser concluída (GHELLER, 1997).</w:t>
      </w:r>
    </w:p>
    <w:p w14:paraId="4E9617A5" w14:textId="77777777" w:rsidR="00105FE4" w:rsidRPr="00311EF8" w:rsidRDefault="00105FE4" w:rsidP="00105FE4">
      <w:pPr>
        <w:ind w:firstLine="0"/>
        <w:jc w:val="center"/>
        <w:rPr>
          <w:rFonts w:cs="Arial"/>
          <w:b/>
          <w:bCs/>
          <w:color w:val="FF0000"/>
        </w:rPr>
      </w:pPr>
    </w:p>
    <w:p w14:paraId="6F15F226" w14:textId="77777777" w:rsidR="00105FE4" w:rsidRPr="00311EF8" w:rsidRDefault="00105FE4" w:rsidP="00105FE4">
      <w:pPr>
        <w:ind w:firstLine="0"/>
        <w:jc w:val="center"/>
        <w:rPr>
          <w:rFonts w:cs="Arial"/>
          <w:b/>
          <w:bCs/>
          <w:color w:val="FF0000"/>
        </w:rPr>
      </w:pPr>
      <w:r w:rsidRPr="00311EF8">
        <w:rPr>
          <w:rFonts w:cs="Arial"/>
          <w:b/>
          <w:bCs/>
          <w:color w:val="FF0000"/>
        </w:rPr>
        <w:t>Citação de Citação:</w:t>
      </w:r>
    </w:p>
    <w:p w14:paraId="37F79A82" w14:textId="77777777" w:rsidR="00105FE4" w:rsidRPr="003E6166" w:rsidRDefault="00105FE4" w:rsidP="00105FE4"/>
    <w:p w14:paraId="30EF4D10" w14:textId="77777777" w:rsidR="00105FE4" w:rsidRPr="003E6166" w:rsidRDefault="00105FE4" w:rsidP="00105FE4">
      <w:pPr>
        <w:rPr>
          <w:bCs/>
        </w:rPr>
      </w:pPr>
      <w:r w:rsidRPr="003E6166">
        <w:rPr>
          <w:bCs/>
        </w:rPr>
        <w:t>A indicação da fonte é feita pelo sobrenome do autor da obra citada (não consultada), ano, seguido da expressão latina apud ou citado por. Após, indica-se o sobrenome do autor da obra consultada, seguido do ano de publicação, precedido por vírgula. Quando for citação direta incluir a(s) página(s) após a data de publicação, precedida de vírgula.</w:t>
      </w:r>
    </w:p>
    <w:p w14:paraId="676C1E80" w14:textId="77777777" w:rsidR="00105FE4" w:rsidRPr="003E6166" w:rsidRDefault="00105FE4" w:rsidP="00105FE4">
      <w:pPr>
        <w:rPr>
          <w:bCs/>
        </w:rPr>
      </w:pPr>
    </w:p>
    <w:p w14:paraId="39DAFD7A" w14:textId="77777777" w:rsidR="00105FE4" w:rsidRPr="003E6166" w:rsidRDefault="00105FE4" w:rsidP="00105FE4">
      <w:pPr>
        <w:rPr>
          <w:bCs/>
        </w:rPr>
      </w:pPr>
      <w:r w:rsidRPr="00DE787B">
        <w:rPr>
          <w:bCs/>
          <w:color w:val="FF0000"/>
        </w:rPr>
        <w:t>Exemplo</w:t>
      </w:r>
      <w:r>
        <w:rPr>
          <w:bCs/>
          <w:color w:val="FF0000"/>
        </w:rPr>
        <w:t xml:space="preserve"> n</w:t>
      </w:r>
      <w:r w:rsidRPr="00DE787B">
        <w:rPr>
          <w:color w:val="FF0000"/>
        </w:rPr>
        <w:t>o texto</w:t>
      </w:r>
      <w:r w:rsidRPr="003E6166">
        <w:rPr>
          <w:bCs/>
        </w:rPr>
        <w:t>:</w:t>
      </w:r>
    </w:p>
    <w:p w14:paraId="213AF728" w14:textId="77777777" w:rsidR="00105FE4" w:rsidRPr="003E6166" w:rsidRDefault="00105FE4" w:rsidP="00105FE4">
      <w:pPr>
        <w:rPr>
          <w:bCs/>
        </w:rPr>
      </w:pPr>
    </w:p>
    <w:p w14:paraId="6E287818" w14:textId="77777777" w:rsidR="00105FE4" w:rsidRPr="003E6166" w:rsidRDefault="0066637C" w:rsidP="00105FE4">
      <w:r w:rsidRPr="003E6166">
        <w:rPr>
          <w:bCs/>
        </w:rPr>
        <w:t>Citado</w:t>
      </w:r>
      <w:r w:rsidR="00105FE4" w:rsidRPr="003E6166">
        <w:rPr>
          <w:bCs/>
        </w:rPr>
        <w:t xml:space="preserve"> por</w:t>
      </w:r>
      <w:r w:rsidR="00105FE4" w:rsidRPr="003E6166">
        <w:t xml:space="preserve"> </w:t>
      </w:r>
    </w:p>
    <w:p w14:paraId="21942443" w14:textId="77777777" w:rsidR="00105FE4" w:rsidRPr="003E6166" w:rsidRDefault="00105FE4" w:rsidP="00105FE4"/>
    <w:p w14:paraId="4B3FD569" w14:textId="77777777" w:rsidR="00105FE4" w:rsidRPr="003E6166" w:rsidRDefault="00105FE4" w:rsidP="00105FE4">
      <w:pPr>
        <w:rPr>
          <w:rFonts w:cs="Arial"/>
        </w:rPr>
      </w:pPr>
      <w:r w:rsidRPr="003E6166">
        <w:rPr>
          <w:rFonts w:cs="Arial"/>
        </w:rPr>
        <w:t>Segundo Marques e Ribeiro</w:t>
      </w:r>
      <w:r>
        <w:rPr>
          <w:rStyle w:val="Refdenotaderodap"/>
          <w:rFonts w:cs="Arial"/>
        </w:rPr>
        <w:footnoteReference w:id="1"/>
      </w:r>
      <w:r w:rsidRPr="003E6166">
        <w:rPr>
          <w:rFonts w:cs="Arial"/>
        </w:rPr>
        <w:t xml:space="preserve"> (2000 citados por OLIVEIRA, 2001), o Serviço de Atenção Médico-Sanitário da Suécia tem uma tradição de mais de cem anos. </w:t>
      </w:r>
    </w:p>
    <w:p w14:paraId="6AEB0A63" w14:textId="77777777" w:rsidR="00105FE4" w:rsidRPr="003E6166" w:rsidRDefault="00105FE4" w:rsidP="00105FE4"/>
    <w:p w14:paraId="55FA71B9" w14:textId="77777777" w:rsidR="00105FE4" w:rsidRPr="00DE787B" w:rsidRDefault="0066637C" w:rsidP="00105FE4">
      <w:pPr>
        <w:rPr>
          <w:color w:val="FF0000"/>
        </w:rPr>
      </w:pPr>
      <w:r w:rsidRPr="00DE787B">
        <w:rPr>
          <w:color w:val="FF0000"/>
        </w:rPr>
        <w:t>Ou</w:t>
      </w:r>
    </w:p>
    <w:p w14:paraId="03E9A67E" w14:textId="77777777" w:rsidR="00105FE4" w:rsidRPr="003E6166" w:rsidRDefault="00105FE4" w:rsidP="00105FE4">
      <w:r w:rsidRPr="00DE787B">
        <w:rPr>
          <w:color w:val="FF0000"/>
        </w:rPr>
        <w:t>Em nota de rodapé</w:t>
      </w:r>
      <w:r w:rsidRPr="003E6166">
        <w:t>:</w:t>
      </w:r>
    </w:p>
    <w:p w14:paraId="35A4F2E9" w14:textId="77777777" w:rsidR="00105FE4" w:rsidRPr="00311EF8" w:rsidRDefault="00105FE4" w:rsidP="00105FE4">
      <w:pPr>
        <w:ind w:firstLine="0"/>
        <w:jc w:val="center"/>
        <w:rPr>
          <w:rFonts w:cs="Arial"/>
          <w:b/>
          <w:bCs/>
          <w:color w:val="FF0000"/>
        </w:rPr>
      </w:pPr>
    </w:p>
    <w:p w14:paraId="1407A4E5" w14:textId="77777777" w:rsidR="00105FE4" w:rsidRPr="00311EF8" w:rsidRDefault="00105FE4" w:rsidP="00105FE4">
      <w:pPr>
        <w:ind w:firstLine="0"/>
        <w:jc w:val="center"/>
        <w:rPr>
          <w:rFonts w:cs="Arial"/>
          <w:b/>
          <w:bCs/>
          <w:color w:val="FF0000"/>
        </w:rPr>
      </w:pPr>
      <w:r w:rsidRPr="00311EF8">
        <w:rPr>
          <w:rFonts w:cs="Arial"/>
          <w:b/>
          <w:bCs/>
          <w:color w:val="FF0000"/>
        </w:rPr>
        <w:t>Indicação da Citação:</w:t>
      </w:r>
    </w:p>
    <w:p w14:paraId="044DAD47" w14:textId="77777777" w:rsidR="00105FE4" w:rsidRPr="003E6166" w:rsidRDefault="00105FE4" w:rsidP="00105FE4"/>
    <w:p w14:paraId="32FD263B" w14:textId="77777777" w:rsidR="00105FE4" w:rsidRPr="003E6166" w:rsidRDefault="00105FE4" w:rsidP="00105FE4">
      <w:r w:rsidRPr="003E6166">
        <w:rPr>
          <w:bCs/>
        </w:rPr>
        <w:t xml:space="preserve">Se a </w:t>
      </w:r>
      <w:r w:rsidRPr="003E6166">
        <w:t>indicação da fonte da citação estiver incluída na frase</w:t>
      </w:r>
      <w:r w:rsidRPr="003E6166">
        <w:rPr>
          <w:bCs/>
        </w:rPr>
        <w:t xml:space="preserve">, a mesma deve aparecer apenas com a inicial maiúscula seguida de parênteses, com a data de </w:t>
      </w:r>
      <w:r w:rsidRPr="003E6166">
        <w:rPr>
          <w:bCs/>
        </w:rPr>
        <w:lastRenderedPageBreak/>
        <w:t>publicação do documento. Quando for citação direta incluir a(s) página(s) após a data de publicação, precedida de vírgula.</w:t>
      </w:r>
    </w:p>
    <w:p w14:paraId="34B06A12" w14:textId="77777777" w:rsidR="00105FE4" w:rsidRPr="003E6166" w:rsidRDefault="00105FE4" w:rsidP="00105FE4"/>
    <w:p w14:paraId="6EE1F6B3" w14:textId="77777777" w:rsidR="00105FE4" w:rsidRPr="003E6166" w:rsidRDefault="00105FE4" w:rsidP="00105FE4">
      <w:pPr>
        <w:rPr>
          <w:bCs/>
        </w:rPr>
      </w:pPr>
      <w:r w:rsidRPr="00DD3542">
        <w:rPr>
          <w:bCs/>
          <w:color w:val="FF0000"/>
        </w:rPr>
        <w:t>Exemplo com autor pessoal:</w:t>
      </w:r>
    </w:p>
    <w:p w14:paraId="6DC219C6" w14:textId="77777777" w:rsidR="00105FE4" w:rsidRPr="003E6166" w:rsidRDefault="00105FE4" w:rsidP="00105FE4"/>
    <w:p w14:paraId="4A63BEBC" w14:textId="77777777" w:rsidR="00105FE4" w:rsidRPr="003E6166" w:rsidRDefault="00105FE4" w:rsidP="00105FE4">
      <w:pPr>
        <w:rPr>
          <w:rFonts w:cs="Arial"/>
        </w:rPr>
      </w:pPr>
      <w:r w:rsidRPr="003E6166">
        <w:rPr>
          <w:rFonts w:cs="Arial"/>
        </w:rPr>
        <w:t>Segundo Fonseca (2004, p. 36): "Se não houver mecanismos jurídicos que assegurem a proteção dos direitos humanos, esse valor não será concretizado pelo Poder Público."</w:t>
      </w:r>
    </w:p>
    <w:p w14:paraId="6F990B3C" w14:textId="77777777" w:rsidR="00105FE4" w:rsidRPr="003E6166" w:rsidRDefault="00105FE4" w:rsidP="00105FE4"/>
    <w:p w14:paraId="5D50EDF0" w14:textId="77777777" w:rsidR="00105FE4" w:rsidRPr="00DD3542" w:rsidRDefault="00105FE4" w:rsidP="00105FE4">
      <w:pPr>
        <w:rPr>
          <w:color w:val="FF0000"/>
        </w:rPr>
      </w:pPr>
      <w:bookmarkStart w:id="19" w:name="Ind_dois_aut"/>
      <w:bookmarkEnd w:id="19"/>
      <w:r w:rsidRPr="00DD3542">
        <w:rPr>
          <w:bCs/>
          <w:color w:val="FF0000"/>
        </w:rPr>
        <w:t>Exemplo com dois autores:</w:t>
      </w:r>
      <w:r w:rsidRPr="00DD3542">
        <w:rPr>
          <w:color w:val="FF0000"/>
        </w:rPr>
        <w:t xml:space="preserve"> </w:t>
      </w:r>
    </w:p>
    <w:p w14:paraId="04C4F4D2" w14:textId="77777777" w:rsidR="00105FE4" w:rsidRPr="003E6166" w:rsidRDefault="00105FE4" w:rsidP="00105FE4"/>
    <w:p w14:paraId="12F0CD98" w14:textId="77777777" w:rsidR="00105FE4" w:rsidRPr="003E6166" w:rsidRDefault="00105FE4" w:rsidP="00105FE4">
      <w:pPr>
        <w:rPr>
          <w:rFonts w:cs="Arial"/>
        </w:rPr>
      </w:pPr>
      <w:r w:rsidRPr="003E6166">
        <w:rPr>
          <w:rFonts w:cs="Arial"/>
        </w:rPr>
        <w:t xml:space="preserve">Tonetto e </w:t>
      </w:r>
      <w:proofErr w:type="spellStart"/>
      <w:r w:rsidRPr="003E6166">
        <w:rPr>
          <w:rFonts w:cs="Arial"/>
        </w:rPr>
        <w:t>Reck</w:t>
      </w:r>
      <w:proofErr w:type="spellEnd"/>
      <w:r w:rsidRPr="003E6166">
        <w:rPr>
          <w:rFonts w:cs="Arial"/>
        </w:rPr>
        <w:t xml:space="preserve"> (2001, p. 134) destacam: "Este autoconhecimento pressupõe conhecer seus limites [...]" </w:t>
      </w:r>
    </w:p>
    <w:p w14:paraId="3B0C07A0" w14:textId="77777777" w:rsidR="00105FE4" w:rsidRPr="00DD3542" w:rsidRDefault="00105FE4" w:rsidP="00105FE4">
      <w:pPr>
        <w:rPr>
          <w:color w:val="FF0000"/>
        </w:rPr>
      </w:pPr>
    </w:p>
    <w:p w14:paraId="578D62EF" w14:textId="77777777" w:rsidR="00105FE4" w:rsidRPr="00DD3542" w:rsidRDefault="00105FE4" w:rsidP="00105FE4">
      <w:pPr>
        <w:rPr>
          <w:color w:val="FF0000"/>
        </w:rPr>
      </w:pPr>
      <w:r w:rsidRPr="00DD3542">
        <w:rPr>
          <w:bCs/>
          <w:color w:val="FF0000"/>
        </w:rPr>
        <w:t>Exemplo com mais de três autores:</w:t>
      </w:r>
    </w:p>
    <w:p w14:paraId="6619548C" w14:textId="77777777" w:rsidR="00105FE4" w:rsidRPr="003E6166" w:rsidRDefault="00105FE4" w:rsidP="00105FE4"/>
    <w:p w14:paraId="74CD6402" w14:textId="77777777" w:rsidR="00105FE4" w:rsidRPr="003E6166" w:rsidRDefault="00105FE4" w:rsidP="00105FE4">
      <w:r w:rsidRPr="003E6166">
        <w:rPr>
          <w:rFonts w:cs="Arial"/>
        </w:rPr>
        <w:t>Neste contexto, Couto e outros (2004, p. 52) destacam que: "No capitalismo não é a simples ausência do patrão que promove a superação do despotismo da divisão laboral."</w:t>
      </w:r>
    </w:p>
    <w:p w14:paraId="0682A92D" w14:textId="77777777" w:rsidR="00105FE4" w:rsidRPr="003E6166" w:rsidRDefault="00105FE4" w:rsidP="00105FE4"/>
    <w:p w14:paraId="5DA0CDFB" w14:textId="77777777" w:rsidR="00105FE4" w:rsidRPr="00DD3542" w:rsidRDefault="00105FE4" w:rsidP="00105FE4">
      <w:pPr>
        <w:rPr>
          <w:color w:val="FF0000"/>
        </w:rPr>
      </w:pPr>
      <w:bookmarkStart w:id="20" w:name="IndIncl_inst"/>
      <w:bookmarkEnd w:id="20"/>
      <w:r w:rsidRPr="00DD3542">
        <w:rPr>
          <w:bCs/>
          <w:color w:val="FF0000"/>
        </w:rPr>
        <w:t>Exemplo com autor institucional:</w:t>
      </w:r>
      <w:r w:rsidRPr="00DD3542">
        <w:rPr>
          <w:color w:val="FF0000"/>
        </w:rPr>
        <w:t xml:space="preserve"> </w:t>
      </w:r>
    </w:p>
    <w:p w14:paraId="7D0AFD95" w14:textId="77777777" w:rsidR="00105FE4" w:rsidRPr="003E6166" w:rsidRDefault="00105FE4" w:rsidP="00105FE4"/>
    <w:p w14:paraId="29AF3072" w14:textId="77777777" w:rsidR="00105FE4" w:rsidRDefault="00105FE4" w:rsidP="00105FE4">
      <w:pPr>
        <w:rPr>
          <w:rFonts w:cs="Arial"/>
        </w:rPr>
      </w:pPr>
      <w:r w:rsidRPr="003E6166">
        <w:rPr>
          <w:rFonts w:cs="Arial"/>
        </w:rPr>
        <w:t>De acordo com a Pontifícia Universidade Católica do Rio Grande do Sul (2001, p. 24): "[...] no horizonte 2001/2010, o esforço estratégico da PUCRS será centrado em sete áreas estratégicas [...]"</w:t>
      </w:r>
    </w:p>
    <w:p w14:paraId="40E24DDF" w14:textId="77777777" w:rsidR="00105FE4" w:rsidRPr="003E6166" w:rsidRDefault="00105FE4" w:rsidP="00105FE4"/>
    <w:p w14:paraId="44D2304A" w14:textId="77777777" w:rsidR="00105FE4" w:rsidRDefault="00105FE4" w:rsidP="00105FE4">
      <w:pPr>
        <w:rPr>
          <w:bCs/>
          <w:color w:val="FF0000"/>
        </w:rPr>
      </w:pPr>
      <w:r w:rsidRPr="00DD3542">
        <w:rPr>
          <w:bCs/>
          <w:color w:val="FF0000"/>
        </w:rPr>
        <w:t>Exemplo sem autor(es), com a entrada pelo título:</w:t>
      </w:r>
    </w:p>
    <w:p w14:paraId="4E935D46" w14:textId="77777777" w:rsidR="00105FE4" w:rsidRPr="003E6166" w:rsidRDefault="00105FE4" w:rsidP="00105FE4">
      <w:pPr>
        <w:rPr>
          <w:bCs/>
        </w:rPr>
      </w:pPr>
    </w:p>
    <w:p w14:paraId="066E30D5" w14:textId="77777777" w:rsidR="00105FE4" w:rsidRPr="003E6166" w:rsidRDefault="00105FE4" w:rsidP="00105FE4">
      <w:r w:rsidRPr="003E6166">
        <w:rPr>
          <w:rFonts w:cs="Arial"/>
        </w:rPr>
        <w:t>Segundo o Guia de clareamento dental (1996, p. 8): "A causa mais comum do escureci</w:t>
      </w:r>
      <w:r w:rsidRPr="003E6166">
        <w:t>mento dental é o tratamento endodôntico realizado de modo inadequado e sem os cuidados técnicos."</w:t>
      </w:r>
    </w:p>
    <w:p w14:paraId="4C540C28" w14:textId="77777777" w:rsidR="00105FE4" w:rsidRPr="003E6166" w:rsidRDefault="00105FE4" w:rsidP="00105FE4"/>
    <w:p w14:paraId="4F633DE3" w14:textId="77777777" w:rsidR="00105FE4" w:rsidRPr="00DD3542" w:rsidRDefault="00105FE4" w:rsidP="00105FE4">
      <w:pPr>
        <w:rPr>
          <w:color w:val="FF0000"/>
        </w:rPr>
      </w:pPr>
      <w:r w:rsidRPr="00DD3542">
        <w:rPr>
          <w:color w:val="FF0000"/>
        </w:rPr>
        <w:t>Exemplo sem autor(es), com a entrada pelo título que inicia por artigo:</w:t>
      </w:r>
    </w:p>
    <w:p w14:paraId="2D4A01C3" w14:textId="77777777" w:rsidR="00105FE4" w:rsidRPr="003E6166" w:rsidRDefault="00105FE4" w:rsidP="00105FE4"/>
    <w:p w14:paraId="0B325695" w14:textId="77777777" w:rsidR="00105FE4" w:rsidRDefault="00105FE4" w:rsidP="00105FE4">
      <w:pPr>
        <w:rPr>
          <w:rFonts w:cs="Arial"/>
        </w:rPr>
      </w:pPr>
      <w:r w:rsidRPr="003E6166">
        <w:rPr>
          <w:rFonts w:cs="Arial"/>
        </w:rPr>
        <w:lastRenderedPageBreak/>
        <w:t xml:space="preserve">O movimento social, com o intuito de realizar uma transformação social, é uma das tarefas mais importantes </w:t>
      </w:r>
      <w:proofErr w:type="gramStart"/>
      <w:r w:rsidRPr="003E6166">
        <w:rPr>
          <w:rFonts w:cs="Arial"/>
        </w:rPr>
        <w:t>da atualidades</w:t>
      </w:r>
      <w:proofErr w:type="gramEnd"/>
      <w:r w:rsidRPr="003E6166">
        <w:rPr>
          <w:rFonts w:cs="Arial"/>
        </w:rPr>
        <w:t xml:space="preserve"> (O COOPERATIVISMO..., 2002).</w:t>
      </w:r>
    </w:p>
    <w:p w14:paraId="25304335" w14:textId="77777777" w:rsidR="00105FE4" w:rsidRDefault="00105FE4" w:rsidP="00105FE4">
      <w:pPr>
        <w:ind w:firstLine="0"/>
        <w:rPr>
          <w:rFonts w:cs="Arial"/>
        </w:rPr>
      </w:pPr>
    </w:p>
    <w:p w14:paraId="478F211E" w14:textId="77777777" w:rsidR="00105FE4" w:rsidRPr="00611F62" w:rsidRDefault="00105FE4" w:rsidP="00105FE4">
      <w:pPr>
        <w:pStyle w:val="Estilo10ptVermelhoPrimeiralinha0px"/>
      </w:pPr>
      <w:r w:rsidRPr="00611F62">
        <w:t xml:space="preserve">(Outros exemplos consultar o site da Biblioteca Central da PUCRS </w:t>
      </w:r>
      <w:hyperlink r:id="rId13" w:history="1">
        <w:r w:rsidRPr="00611F62">
          <w:t>http://www.pucrs.br/biblioteca/modelo.htm</w:t>
        </w:r>
      </w:hyperlink>
      <w:r w:rsidRPr="00611F62">
        <w:t>).</w:t>
      </w:r>
    </w:p>
    <w:p w14:paraId="58F66612" w14:textId="77777777" w:rsidR="00105FE4" w:rsidRDefault="00105FE4" w:rsidP="00F95529">
      <w:pPr>
        <w:ind w:firstLine="0"/>
      </w:pPr>
    </w:p>
    <w:p w14:paraId="7FB6A923" w14:textId="77777777" w:rsidR="00794072" w:rsidRPr="00311EF8" w:rsidRDefault="00794072" w:rsidP="00794072">
      <w:pPr>
        <w:ind w:firstLine="0"/>
        <w:jc w:val="center"/>
        <w:rPr>
          <w:rFonts w:cs="Arial"/>
          <w:b/>
          <w:bCs/>
          <w:color w:val="FF0000"/>
        </w:rPr>
      </w:pPr>
      <w:r w:rsidRPr="00311EF8">
        <w:rPr>
          <w:rFonts w:cs="Arial"/>
          <w:b/>
          <w:bCs/>
          <w:color w:val="FF0000"/>
        </w:rPr>
        <w:t>Exemplo de Tabela</w:t>
      </w:r>
    </w:p>
    <w:p w14:paraId="1D83936F" w14:textId="77777777" w:rsidR="00794072" w:rsidRPr="00A83A4B" w:rsidRDefault="00794072" w:rsidP="00794072">
      <w:pPr>
        <w:pStyle w:val="TtuloTabela"/>
        <w:rPr>
          <w:rFonts w:cs="Arial"/>
        </w:rPr>
      </w:pPr>
      <w:bookmarkStart w:id="21" w:name="_Toc206829730"/>
      <w:r w:rsidRPr="007D2F5C">
        <w:t>Tabela 1</w:t>
      </w:r>
      <w:r>
        <w:t xml:space="preserve">: </w:t>
      </w:r>
      <w:r w:rsidRPr="002343E8">
        <w:t>Preços de alimentos em dólares de 1900-1952 a 1995-1997</w:t>
      </w:r>
      <w:bookmarkEnd w:id="21"/>
    </w:p>
    <w:tbl>
      <w:tblPr>
        <w:tblW w:w="8421" w:type="dxa"/>
        <w:tblInd w:w="108" w:type="dxa"/>
        <w:tblBorders>
          <w:top w:val="nil"/>
          <w:left w:val="nil"/>
          <w:bottom w:val="nil"/>
          <w:right w:val="nil"/>
        </w:tblBorders>
        <w:tblLook w:val="0000" w:firstRow="0" w:lastRow="0" w:firstColumn="0" w:lastColumn="0" w:noHBand="0" w:noVBand="0"/>
      </w:tblPr>
      <w:tblGrid>
        <w:gridCol w:w="2175"/>
        <w:gridCol w:w="2234"/>
        <w:gridCol w:w="2174"/>
        <w:gridCol w:w="1838"/>
      </w:tblGrid>
      <w:tr w:rsidR="00794072" w:rsidRPr="00106C57" w14:paraId="4014A184" w14:textId="77777777" w:rsidTr="00794072">
        <w:trPr>
          <w:trHeight w:val="708"/>
        </w:trPr>
        <w:tc>
          <w:tcPr>
            <w:tcW w:w="2175" w:type="dxa"/>
            <w:tcBorders>
              <w:top w:val="single" w:sz="5" w:space="0" w:color="000000"/>
              <w:bottom w:val="single" w:sz="4" w:space="0" w:color="auto"/>
              <w:right w:val="single" w:sz="6" w:space="0" w:color="000000"/>
            </w:tcBorders>
            <w:vAlign w:val="center"/>
          </w:tcPr>
          <w:p w14:paraId="5BBBDC91" w14:textId="77777777" w:rsidR="00794072" w:rsidRPr="00D357BA" w:rsidRDefault="00794072" w:rsidP="00794072">
            <w:pPr>
              <w:pStyle w:val="Contedotabelaequadro"/>
              <w:jc w:val="center"/>
            </w:pPr>
            <w:r w:rsidRPr="00D357BA">
              <w:t>ALIMENTO</w:t>
            </w:r>
          </w:p>
        </w:tc>
        <w:tc>
          <w:tcPr>
            <w:tcW w:w="2234" w:type="dxa"/>
            <w:tcBorders>
              <w:top w:val="single" w:sz="5" w:space="0" w:color="000000"/>
              <w:left w:val="single" w:sz="6" w:space="0" w:color="000000"/>
              <w:bottom w:val="single" w:sz="4" w:space="0" w:color="auto"/>
              <w:right w:val="single" w:sz="6" w:space="0" w:color="000000"/>
            </w:tcBorders>
            <w:vAlign w:val="center"/>
          </w:tcPr>
          <w:p w14:paraId="51099F4F" w14:textId="77777777" w:rsidR="00794072" w:rsidRPr="00D357BA" w:rsidRDefault="00794072" w:rsidP="00794072">
            <w:pPr>
              <w:pStyle w:val="Contedotabelaequadro"/>
              <w:jc w:val="center"/>
            </w:pPr>
            <w:r w:rsidRPr="00D357BA">
              <w:t>1950-1952</w:t>
            </w:r>
          </w:p>
        </w:tc>
        <w:tc>
          <w:tcPr>
            <w:tcW w:w="2174" w:type="dxa"/>
            <w:tcBorders>
              <w:top w:val="single" w:sz="5" w:space="0" w:color="000000"/>
              <w:left w:val="single" w:sz="6" w:space="0" w:color="000000"/>
              <w:bottom w:val="single" w:sz="4" w:space="0" w:color="auto"/>
              <w:right w:val="single" w:sz="4" w:space="0" w:color="auto"/>
            </w:tcBorders>
            <w:vAlign w:val="center"/>
          </w:tcPr>
          <w:p w14:paraId="79318478" w14:textId="77777777" w:rsidR="00794072" w:rsidRPr="00D357BA" w:rsidRDefault="00794072" w:rsidP="00794072">
            <w:pPr>
              <w:pStyle w:val="Contedotabelaequadro"/>
              <w:jc w:val="center"/>
            </w:pPr>
            <w:r w:rsidRPr="00D357BA">
              <w:t>1995-1977</w:t>
            </w:r>
          </w:p>
        </w:tc>
        <w:tc>
          <w:tcPr>
            <w:tcW w:w="1838" w:type="dxa"/>
            <w:tcBorders>
              <w:top w:val="single" w:sz="4" w:space="0" w:color="auto"/>
              <w:left w:val="single" w:sz="4" w:space="0" w:color="auto"/>
              <w:bottom w:val="single" w:sz="4" w:space="0" w:color="auto"/>
              <w:right w:val="nil"/>
            </w:tcBorders>
            <w:vAlign w:val="center"/>
          </w:tcPr>
          <w:p w14:paraId="7BB3E993" w14:textId="77777777" w:rsidR="00794072" w:rsidRPr="00D357BA" w:rsidRDefault="00794072" w:rsidP="00794072">
            <w:pPr>
              <w:pStyle w:val="Contedotabelaequadro"/>
              <w:jc w:val="center"/>
            </w:pPr>
            <w:r w:rsidRPr="00D357BA">
              <w:t>VARIAÇÃO PERCENTUAL</w:t>
            </w:r>
          </w:p>
        </w:tc>
      </w:tr>
      <w:tr w:rsidR="00794072" w:rsidRPr="00106C57" w14:paraId="13AD715F" w14:textId="77777777" w:rsidTr="00794072">
        <w:trPr>
          <w:trHeight w:val="493"/>
        </w:trPr>
        <w:tc>
          <w:tcPr>
            <w:tcW w:w="2175" w:type="dxa"/>
            <w:tcBorders>
              <w:top w:val="single" w:sz="4" w:space="0" w:color="auto"/>
            </w:tcBorders>
            <w:vAlign w:val="center"/>
          </w:tcPr>
          <w:p w14:paraId="72851B31" w14:textId="77777777" w:rsidR="00794072" w:rsidRPr="00D357BA" w:rsidRDefault="00794072" w:rsidP="00794072">
            <w:pPr>
              <w:pStyle w:val="Contedotabelaequadro"/>
              <w:jc w:val="center"/>
            </w:pPr>
            <w:r w:rsidRPr="00D357BA">
              <w:t>Trigo</w:t>
            </w:r>
          </w:p>
        </w:tc>
        <w:tc>
          <w:tcPr>
            <w:tcW w:w="2234" w:type="dxa"/>
            <w:tcBorders>
              <w:top w:val="single" w:sz="4" w:space="0" w:color="auto"/>
            </w:tcBorders>
            <w:vAlign w:val="center"/>
          </w:tcPr>
          <w:p w14:paraId="7771299F" w14:textId="77777777" w:rsidR="00794072" w:rsidRPr="00F26DA1" w:rsidRDefault="00794072" w:rsidP="00794072">
            <w:pPr>
              <w:pStyle w:val="Contedotabelaequadro"/>
              <w:jc w:val="center"/>
            </w:pPr>
            <w:r w:rsidRPr="00F26DA1">
              <w:t>427,6</w:t>
            </w:r>
          </w:p>
        </w:tc>
        <w:tc>
          <w:tcPr>
            <w:tcW w:w="2174" w:type="dxa"/>
            <w:tcBorders>
              <w:top w:val="single" w:sz="4" w:space="0" w:color="auto"/>
            </w:tcBorders>
            <w:vAlign w:val="center"/>
          </w:tcPr>
          <w:p w14:paraId="4B56BEA9" w14:textId="77777777" w:rsidR="00794072" w:rsidRPr="00F26DA1" w:rsidRDefault="00794072" w:rsidP="00794072">
            <w:pPr>
              <w:pStyle w:val="Contedotabelaequadro"/>
              <w:jc w:val="center"/>
            </w:pPr>
            <w:r w:rsidRPr="00F26DA1">
              <w:t>159,3</w:t>
            </w:r>
          </w:p>
        </w:tc>
        <w:tc>
          <w:tcPr>
            <w:tcW w:w="1838" w:type="dxa"/>
            <w:tcBorders>
              <w:top w:val="single" w:sz="4" w:space="0" w:color="auto"/>
            </w:tcBorders>
            <w:vAlign w:val="center"/>
          </w:tcPr>
          <w:p w14:paraId="59DD23A6" w14:textId="77777777" w:rsidR="00794072" w:rsidRPr="00F26DA1" w:rsidRDefault="00794072" w:rsidP="00794072">
            <w:pPr>
              <w:pStyle w:val="Contedotabelaequadro"/>
              <w:jc w:val="center"/>
            </w:pPr>
            <w:r w:rsidRPr="00F26DA1">
              <w:t>-62,7</w:t>
            </w:r>
          </w:p>
        </w:tc>
      </w:tr>
      <w:tr w:rsidR="00794072" w:rsidRPr="00106C57" w14:paraId="195DA8FB" w14:textId="77777777" w:rsidTr="00794072">
        <w:trPr>
          <w:trHeight w:val="460"/>
        </w:trPr>
        <w:tc>
          <w:tcPr>
            <w:tcW w:w="2175" w:type="dxa"/>
            <w:vAlign w:val="center"/>
          </w:tcPr>
          <w:p w14:paraId="7FE309B9" w14:textId="77777777" w:rsidR="00794072" w:rsidRPr="00D357BA" w:rsidRDefault="00794072" w:rsidP="00794072">
            <w:pPr>
              <w:pStyle w:val="Contedotabelaequadro"/>
              <w:jc w:val="center"/>
            </w:pPr>
            <w:r w:rsidRPr="00D357BA">
              <w:t>Arroz</w:t>
            </w:r>
          </w:p>
        </w:tc>
        <w:tc>
          <w:tcPr>
            <w:tcW w:w="2234" w:type="dxa"/>
            <w:vAlign w:val="center"/>
          </w:tcPr>
          <w:p w14:paraId="43F8F199" w14:textId="77777777" w:rsidR="00794072" w:rsidRPr="00F26DA1" w:rsidRDefault="00794072" w:rsidP="00794072">
            <w:pPr>
              <w:pStyle w:val="Contedotabelaequadro"/>
              <w:jc w:val="center"/>
            </w:pPr>
            <w:r w:rsidRPr="00F26DA1">
              <w:t>789,7</w:t>
            </w:r>
          </w:p>
        </w:tc>
        <w:tc>
          <w:tcPr>
            <w:tcW w:w="2174" w:type="dxa"/>
            <w:vAlign w:val="center"/>
          </w:tcPr>
          <w:p w14:paraId="405949EE" w14:textId="77777777" w:rsidR="00794072" w:rsidRPr="00F26DA1" w:rsidRDefault="00794072" w:rsidP="00794072">
            <w:pPr>
              <w:pStyle w:val="Contedotabelaequadro"/>
              <w:jc w:val="center"/>
            </w:pPr>
            <w:r w:rsidRPr="00F26DA1">
              <w:t>282,3</w:t>
            </w:r>
          </w:p>
        </w:tc>
        <w:tc>
          <w:tcPr>
            <w:tcW w:w="1838" w:type="dxa"/>
            <w:vAlign w:val="center"/>
          </w:tcPr>
          <w:p w14:paraId="3C761703" w14:textId="77777777" w:rsidR="00794072" w:rsidRPr="00F26DA1" w:rsidRDefault="00794072" w:rsidP="00794072">
            <w:pPr>
              <w:pStyle w:val="Contedotabelaequadro"/>
              <w:jc w:val="center"/>
            </w:pPr>
            <w:r w:rsidRPr="00F26DA1">
              <w:t>-64,2</w:t>
            </w:r>
          </w:p>
        </w:tc>
      </w:tr>
      <w:tr w:rsidR="00794072" w:rsidRPr="00106C57" w14:paraId="27BEDD08" w14:textId="77777777" w:rsidTr="00794072">
        <w:trPr>
          <w:trHeight w:val="480"/>
        </w:trPr>
        <w:tc>
          <w:tcPr>
            <w:tcW w:w="2175" w:type="dxa"/>
            <w:vAlign w:val="center"/>
          </w:tcPr>
          <w:p w14:paraId="39286553" w14:textId="77777777" w:rsidR="00794072" w:rsidRPr="00D357BA" w:rsidRDefault="00794072" w:rsidP="00794072">
            <w:pPr>
              <w:pStyle w:val="Contedotabelaequadro"/>
              <w:jc w:val="center"/>
            </w:pPr>
            <w:r w:rsidRPr="00D357BA">
              <w:t>Sorgo</w:t>
            </w:r>
          </w:p>
        </w:tc>
        <w:tc>
          <w:tcPr>
            <w:tcW w:w="2234" w:type="dxa"/>
            <w:vAlign w:val="center"/>
          </w:tcPr>
          <w:p w14:paraId="5DC3E735" w14:textId="77777777" w:rsidR="00794072" w:rsidRPr="00F26DA1" w:rsidRDefault="00794072" w:rsidP="00794072">
            <w:pPr>
              <w:pStyle w:val="Contedotabelaequadro"/>
              <w:jc w:val="center"/>
            </w:pPr>
            <w:r w:rsidRPr="00F26DA1">
              <w:t>328,7</w:t>
            </w:r>
          </w:p>
        </w:tc>
        <w:tc>
          <w:tcPr>
            <w:tcW w:w="2174" w:type="dxa"/>
            <w:vAlign w:val="center"/>
          </w:tcPr>
          <w:p w14:paraId="3F89D616" w14:textId="77777777" w:rsidR="00794072" w:rsidRPr="00F26DA1" w:rsidRDefault="00794072" w:rsidP="00794072">
            <w:pPr>
              <w:pStyle w:val="Contedotabelaequadro"/>
              <w:jc w:val="center"/>
            </w:pPr>
            <w:r w:rsidRPr="00F26DA1">
              <w:t>110,9</w:t>
            </w:r>
          </w:p>
        </w:tc>
        <w:tc>
          <w:tcPr>
            <w:tcW w:w="1838" w:type="dxa"/>
            <w:tcBorders>
              <w:bottom w:val="nil"/>
            </w:tcBorders>
            <w:vAlign w:val="center"/>
          </w:tcPr>
          <w:p w14:paraId="25E6F12C" w14:textId="77777777" w:rsidR="00794072" w:rsidRPr="00F26DA1" w:rsidRDefault="00794072" w:rsidP="00794072">
            <w:pPr>
              <w:pStyle w:val="Contedotabelaequadro"/>
              <w:jc w:val="center"/>
            </w:pPr>
            <w:r w:rsidRPr="00F26DA1">
              <w:t>-66,2</w:t>
            </w:r>
          </w:p>
        </w:tc>
      </w:tr>
      <w:tr w:rsidR="00794072" w:rsidRPr="00106C57" w14:paraId="2692F38B" w14:textId="77777777" w:rsidTr="00794072">
        <w:trPr>
          <w:trHeight w:val="458"/>
        </w:trPr>
        <w:tc>
          <w:tcPr>
            <w:tcW w:w="2175" w:type="dxa"/>
            <w:tcBorders>
              <w:bottom w:val="single" w:sz="5" w:space="0" w:color="000000"/>
            </w:tcBorders>
            <w:vAlign w:val="center"/>
          </w:tcPr>
          <w:p w14:paraId="603250A6" w14:textId="77777777" w:rsidR="00794072" w:rsidRPr="00D357BA" w:rsidRDefault="00794072" w:rsidP="00794072">
            <w:pPr>
              <w:pStyle w:val="Contedotabelaequadro"/>
              <w:jc w:val="center"/>
            </w:pPr>
            <w:r w:rsidRPr="00D357BA">
              <w:t>Milho</w:t>
            </w:r>
          </w:p>
        </w:tc>
        <w:tc>
          <w:tcPr>
            <w:tcW w:w="2234" w:type="dxa"/>
            <w:tcBorders>
              <w:bottom w:val="single" w:sz="5" w:space="0" w:color="000000"/>
            </w:tcBorders>
            <w:vAlign w:val="center"/>
          </w:tcPr>
          <w:p w14:paraId="054CDADB" w14:textId="77777777" w:rsidR="00794072" w:rsidRPr="00F26DA1" w:rsidRDefault="00794072" w:rsidP="00794072">
            <w:pPr>
              <w:pStyle w:val="Contedotabelaequadro"/>
              <w:jc w:val="center"/>
            </w:pPr>
            <w:r w:rsidRPr="00F26DA1">
              <w:t>372,0</w:t>
            </w:r>
          </w:p>
        </w:tc>
        <w:tc>
          <w:tcPr>
            <w:tcW w:w="2174" w:type="dxa"/>
            <w:tcBorders>
              <w:bottom w:val="single" w:sz="5" w:space="0" w:color="000000"/>
            </w:tcBorders>
            <w:vAlign w:val="center"/>
          </w:tcPr>
          <w:p w14:paraId="7074C245" w14:textId="77777777" w:rsidR="00794072" w:rsidRPr="00F26DA1" w:rsidRDefault="00794072" w:rsidP="00794072">
            <w:pPr>
              <w:pStyle w:val="Contedotabelaequadro"/>
              <w:jc w:val="center"/>
            </w:pPr>
            <w:r w:rsidRPr="00F26DA1">
              <w:t>119,1</w:t>
            </w:r>
          </w:p>
        </w:tc>
        <w:tc>
          <w:tcPr>
            <w:tcW w:w="1838" w:type="dxa"/>
            <w:tcBorders>
              <w:top w:val="nil"/>
              <w:bottom w:val="single" w:sz="4" w:space="0" w:color="auto"/>
            </w:tcBorders>
            <w:vAlign w:val="center"/>
          </w:tcPr>
          <w:p w14:paraId="4A4DD28B" w14:textId="77777777" w:rsidR="00794072" w:rsidRPr="00F26DA1" w:rsidRDefault="00794072" w:rsidP="00794072">
            <w:pPr>
              <w:pStyle w:val="Contedotabelaequadro"/>
              <w:jc w:val="center"/>
            </w:pPr>
            <w:r w:rsidRPr="00F26DA1">
              <w:t>-68,0</w:t>
            </w:r>
          </w:p>
        </w:tc>
      </w:tr>
      <w:tr w:rsidR="00794072" w:rsidRPr="00106C57" w14:paraId="5DC8AF2A" w14:textId="77777777" w:rsidTr="00794072">
        <w:trPr>
          <w:trHeight w:val="463"/>
        </w:trPr>
        <w:tc>
          <w:tcPr>
            <w:tcW w:w="4409" w:type="dxa"/>
            <w:gridSpan w:val="2"/>
            <w:tcBorders>
              <w:top w:val="single" w:sz="5" w:space="0" w:color="000000"/>
            </w:tcBorders>
            <w:vAlign w:val="bottom"/>
          </w:tcPr>
          <w:p w14:paraId="6E95D530" w14:textId="77777777" w:rsidR="00794072" w:rsidRPr="00D357BA" w:rsidRDefault="00794072" w:rsidP="00794072">
            <w:pPr>
              <w:pStyle w:val="Contedotabelaequadro"/>
            </w:pPr>
            <w:r w:rsidRPr="00D357BA">
              <w:t xml:space="preserve">Fonte: </w:t>
            </w:r>
            <w:proofErr w:type="spellStart"/>
            <w:r w:rsidRPr="00D357BA">
              <w:t>Sen</w:t>
            </w:r>
            <w:proofErr w:type="spellEnd"/>
            <w:r w:rsidRPr="00D357BA">
              <w:t xml:space="preserve"> (2000, p. 240). </w:t>
            </w:r>
          </w:p>
        </w:tc>
        <w:tc>
          <w:tcPr>
            <w:tcW w:w="2174" w:type="dxa"/>
            <w:tcBorders>
              <w:top w:val="single" w:sz="5" w:space="0" w:color="000000"/>
            </w:tcBorders>
          </w:tcPr>
          <w:p w14:paraId="05208D66" w14:textId="77777777" w:rsidR="00794072" w:rsidRPr="00D357BA" w:rsidRDefault="00794072" w:rsidP="00794072">
            <w:pPr>
              <w:pStyle w:val="Contedotabelaequadro"/>
              <w:rPr>
                <w:rFonts w:cs="Arial"/>
                <w:szCs w:val="20"/>
              </w:rPr>
            </w:pPr>
          </w:p>
        </w:tc>
        <w:tc>
          <w:tcPr>
            <w:tcW w:w="1838" w:type="dxa"/>
            <w:tcBorders>
              <w:top w:val="single" w:sz="4" w:space="0" w:color="auto"/>
            </w:tcBorders>
          </w:tcPr>
          <w:p w14:paraId="4CDD3861" w14:textId="77777777" w:rsidR="00794072" w:rsidRPr="00D357BA" w:rsidRDefault="00794072" w:rsidP="00794072">
            <w:pPr>
              <w:pStyle w:val="Contedotabelaequadro"/>
              <w:rPr>
                <w:rFonts w:cs="Arial"/>
                <w:szCs w:val="20"/>
              </w:rPr>
            </w:pPr>
          </w:p>
        </w:tc>
      </w:tr>
    </w:tbl>
    <w:p w14:paraId="76F4B47F" w14:textId="77777777" w:rsidR="00794072" w:rsidRPr="00654FB0" w:rsidRDefault="00794072" w:rsidP="00794072"/>
    <w:p w14:paraId="24BD6EF7" w14:textId="77777777" w:rsidR="00794072" w:rsidRPr="00311EF8" w:rsidRDefault="00794072" w:rsidP="00794072">
      <w:pPr>
        <w:ind w:firstLine="0"/>
        <w:jc w:val="center"/>
        <w:rPr>
          <w:rFonts w:cs="Arial"/>
          <w:b/>
          <w:bCs/>
          <w:color w:val="FF0000"/>
        </w:rPr>
      </w:pPr>
      <w:r w:rsidRPr="00311EF8">
        <w:rPr>
          <w:rFonts w:cs="Arial"/>
          <w:b/>
          <w:bCs/>
          <w:color w:val="FF0000"/>
        </w:rPr>
        <w:t>Exemplo de quadro</w:t>
      </w:r>
    </w:p>
    <w:p w14:paraId="1256B2E7" w14:textId="77777777" w:rsidR="00794072" w:rsidRPr="00A83A4B" w:rsidRDefault="00794072" w:rsidP="00794072"/>
    <w:tbl>
      <w:tblPr>
        <w:tblW w:w="9000" w:type="dxa"/>
        <w:tblInd w:w="108" w:type="dxa"/>
        <w:tblBorders>
          <w:top w:val="nil"/>
          <w:left w:val="nil"/>
          <w:bottom w:val="nil"/>
          <w:right w:val="nil"/>
        </w:tblBorders>
        <w:tblLayout w:type="fixed"/>
        <w:tblLook w:val="0000" w:firstRow="0" w:lastRow="0" w:firstColumn="0" w:lastColumn="0" w:noHBand="0" w:noVBand="0"/>
      </w:tblPr>
      <w:tblGrid>
        <w:gridCol w:w="1639"/>
        <w:gridCol w:w="1824"/>
        <w:gridCol w:w="3737"/>
        <w:gridCol w:w="1800"/>
      </w:tblGrid>
      <w:tr w:rsidR="00794072" w:rsidRPr="00A83A4B" w14:paraId="2C2F17F6" w14:textId="77777777" w:rsidTr="00794072">
        <w:trPr>
          <w:trHeight w:val="713"/>
        </w:trPr>
        <w:tc>
          <w:tcPr>
            <w:tcW w:w="1639" w:type="dxa"/>
            <w:tcBorders>
              <w:top w:val="single" w:sz="4" w:space="0" w:color="auto"/>
              <w:left w:val="single" w:sz="4" w:space="0" w:color="auto"/>
              <w:bottom w:val="single" w:sz="4" w:space="0" w:color="auto"/>
              <w:right w:val="single" w:sz="4" w:space="0" w:color="auto"/>
            </w:tcBorders>
            <w:vAlign w:val="center"/>
          </w:tcPr>
          <w:p w14:paraId="231A1219" w14:textId="77777777" w:rsidR="00794072" w:rsidRPr="007D2F5C" w:rsidRDefault="00794072" w:rsidP="00794072">
            <w:pPr>
              <w:pStyle w:val="Contedotabelaequadro"/>
            </w:pPr>
            <w:r w:rsidRPr="007D2F5C">
              <w:t xml:space="preserve">EMPRESA </w:t>
            </w:r>
          </w:p>
        </w:tc>
        <w:tc>
          <w:tcPr>
            <w:tcW w:w="1824" w:type="dxa"/>
            <w:tcBorders>
              <w:top w:val="single" w:sz="5" w:space="0" w:color="000000"/>
              <w:left w:val="single" w:sz="4" w:space="0" w:color="auto"/>
              <w:bottom w:val="single" w:sz="5" w:space="0" w:color="000000"/>
              <w:right w:val="single" w:sz="5" w:space="0" w:color="000000"/>
            </w:tcBorders>
            <w:vAlign w:val="center"/>
          </w:tcPr>
          <w:p w14:paraId="3A351C2E" w14:textId="77777777" w:rsidR="00794072" w:rsidRPr="007D2F5C" w:rsidRDefault="00794072" w:rsidP="00794072">
            <w:pPr>
              <w:pStyle w:val="Contedotabelaequadro"/>
            </w:pPr>
            <w:r w:rsidRPr="007D2F5C">
              <w:t xml:space="preserve">PRINCIPAL MATÉRIA-PRIMA </w:t>
            </w:r>
          </w:p>
        </w:tc>
        <w:tc>
          <w:tcPr>
            <w:tcW w:w="3737" w:type="dxa"/>
            <w:tcBorders>
              <w:top w:val="single" w:sz="5" w:space="0" w:color="000000"/>
              <w:left w:val="single" w:sz="5" w:space="0" w:color="000000"/>
              <w:bottom w:val="single" w:sz="5" w:space="0" w:color="000000"/>
              <w:right w:val="single" w:sz="4" w:space="0" w:color="auto"/>
            </w:tcBorders>
            <w:vAlign w:val="center"/>
          </w:tcPr>
          <w:p w14:paraId="2286D50C" w14:textId="77777777" w:rsidR="00794072" w:rsidRPr="007D2F5C" w:rsidRDefault="00794072" w:rsidP="00794072">
            <w:pPr>
              <w:pStyle w:val="Contedotabelaequadro"/>
            </w:pPr>
            <w:r w:rsidRPr="007D2F5C">
              <w:t xml:space="preserve">ALTERNATIVAS DE SUPRIMENTOS PARA A PRINCIPAL MATÉRIA-PRIMA </w:t>
            </w:r>
          </w:p>
        </w:tc>
        <w:tc>
          <w:tcPr>
            <w:tcW w:w="1800" w:type="dxa"/>
            <w:tcBorders>
              <w:top w:val="single" w:sz="4" w:space="0" w:color="auto"/>
              <w:left w:val="single" w:sz="4" w:space="0" w:color="auto"/>
              <w:bottom w:val="single" w:sz="4" w:space="0" w:color="auto"/>
              <w:right w:val="single" w:sz="4" w:space="0" w:color="auto"/>
            </w:tcBorders>
            <w:vAlign w:val="center"/>
          </w:tcPr>
          <w:p w14:paraId="29A7FA03" w14:textId="77777777" w:rsidR="00794072" w:rsidRPr="007D2F5C" w:rsidRDefault="00794072" w:rsidP="00794072">
            <w:pPr>
              <w:pStyle w:val="Contedotabelaequadro"/>
            </w:pPr>
            <w:r w:rsidRPr="007D2F5C">
              <w:t xml:space="preserve">FLEXIBILIDADE </w:t>
            </w:r>
          </w:p>
        </w:tc>
      </w:tr>
      <w:tr w:rsidR="00794072" w:rsidRPr="00A83A4B" w14:paraId="0652F0FE" w14:textId="77777777" w:rsidTr="00794072">
        <w:trPr>
          <w:trHeight w:val="470"/>
        </w:trPr>
        <w:tc>
          <w:tcPr>
            <w:tcW w:w="1639" w:type="dxa"/>
            <w:tcBorders>
              <w:top w:val="single" w:sz="4" w:space="0" w:color="auto"/>
              <w:left w:val="single" w:sz="4" w:space="0" w:color="auto"/>
              <w:bottom w:val="single" w:sz="4" w:space="0" w:color="auto"/>
              <w:right w:val="single" w:sz="4" w:space="0" w:color="auto"/>
            </w:tcBorders>
            <w:vAlign w:val="center"/>
          </w:tcPr>
          <w:p w14:paraId="25B70E29" w14:textId="77777777" w:rsidR="00794072" w:rsidRPr="00D357BA" w:rsidRDefault="00794072" w:rsidP="00794072">
            <w:pPr>
              <w:pStyle w:val="Contedotabelaequadro"/>
            </w:pPr>
            <w:r w:rsidRPr="00D357BA">
              <w:t xml:space="preserve">Copesul </w:t>
            </w:r>
          </w:p>
        </w:tc>
        <w:tc>
          <w:tcPr>
            <w:tcW w:w="1824" w:type="dxa"/>
            <w:tcBorders>
              <w:top w:val="single" w:sz="5" w:space="0" w:color="000000"/>
              <w:left w:val="single" w:sz="4" w:space="0" w:color="auto"/>
              <w:bottom w:val="single" w:sz="5" w:space="0" w:color="000000"/>
              <w:right w:val="single" w:sz="5" w:space="0" w:color="000000"/>
            </w:tcBorders>
            <w:vAlign w:val="center"/>
          </w:tcPr>
          <w:p w14:paraId="7AA713E8"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tcPr>
          <w:p w14:paraId="76B3A363" w14:textId="77777777" w:rsidR="00794072" w:rsidRPr="00D357BA" w:rsidRDefault="00794072" w:rsidP="00794072">
            <w:pPr>
              <w:pStyle w:val="Contedotabelaequadro"/>
            </w:pPr>
            <w:r w:rsidRPr="00D357BA">
              <w:t>Disponibilidade de produto na Argentina</w:t>
            </w:r>
          </w:p>
        </w:tc>
        <w:tc>
          <w:tcPr>
            <w:tcW w:w="1800" w:type="dxa"/>
            <w:tcBorders>
              <w:top w:val="single" w:sz="4" w:space="0" w:color="auto"/>
              <w:left w:val="single" w:sz="4" w:space="0" w:color="auto"/>
              <w:bottom w:val="single" w:sz="4" w:space="0" w:color="auto"/>
              <w:right w:val="single" w:sz="4" w:space="0" w:color="auto"/>
            </w:tcBorders>
          </w:tcPr>
          <w:p w14:paraId="649013C2" w14:textId="77777777" w:rsidR="00794072" w:rsidRPr="00D357BA" w:rsidRDefault="00794072" w:rsidP="00794072">
            <w:pPr>
              <w:pStyle w:val="Contedotabelaequadro"/>
            </w:pPr>
            <w:r w:rsidRPr="00D357BA">
              <w:t xml:space="preserve">45% condensado e GLP </w:t>
            </w:r>
          </w:p>
        </w:tc>
      </w:tr>
      <w:tr w:rsidR="00794072" w:rsidRPr="00A83A4B" w14:paraId="3B7691F2"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36F3E8E3" w14:textId="77777777" w:rsidR="00794072" w:rsidRPr="00D357BA" w:rsidRDefault="00794072" w:rsidP="00794072">
            <w:pPr>
              <w:pStyle w:val="Contedotabelaequadro"/>
            </w:pPr>
            <w:r w:rsidRPr="00D357BA">
              <w:t xml:space="preserve">Copene </w:t>
            </w:r>
          </w:p>
        </w:tc>
        <w:tc>
          <w:tcPr>
            <w:tcW w:w="1824" w:type="dxa"/>
            <w:tcBorders>
              <w:top w:val="single" w:sz="5" w:space="0" w:color="000000"/>
              <w:left w:val="single" w:sz="4" w:space="0" w:color="auto"/>
              <w:bottom w:val="single" w:sz="5" w:space="0" w:color="000000"/>
              <w:right w:val="single" w:sz="5" w:space="0" w:color="000000"/>
            </w:tcBorders>
            <w:vAlign w:val="center"/>
          </w:tcPr>
          <w:p w14:paraId="463A112D"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vAlign w:val="center"/>
          </w:tcPr>
          <w:p w14:paraId="3CB1B47A" w14:textId="77777777" w:rsidR="00794072" w:rsidRPr="00D357BA" w:rsidRDefault="00794072" w:rsidP="00794072">
            <w:pPr>
              <w:pStyle w:val="Contedotabelaequadro"/>
              <w:rPr>
                <w:rFonts w:cs="Arial"/>
                <w:szCs w:val="20"/>
              </w:rPr>
            </w:pPr>
            <w:r w:rsidRPr="00D357BA">
              <w:t xml:space="preserve">Alternativas Venezuela e Argélia </w:t>
            </w:r>
          </w:p>
        </w:tc>
        <w:tc>
          <w:tcPr>
            <w:tcW w:w="1800" w:type="dxa"/>
            <w:tcBorders>
              <w:top w:val="single" w:sz="4" w:space="0" w:color="auto"/>
              <w:left w:val="single" w:sz="4" w:space="0" w:color="auto"/>
              <w:bottom w:val="single" w:sz="4" w:space="0" w:color="auto"/>
              <w:right w:val="single" w:sz="4" w:space="0" w:color="auto"/>
            </w:tcBorders>
            <w:vAlign w:val="center"/>
          </w:tcPr>
          <w:p w14:paraId="086590F4" w14:textId="77777777" w:rsidR="00794072" w:rsidRPr="00D357BA" w:rsidRDefault="00794072" w:rsidP="00794072">
            <w:pPr>
              <w:pStyle w:val="Contedotabelaequadro"/>
            </w:pPr>
            <w:r w:rsidRPr="00D357BA">
              <w:t xml:space="preserve">Inexistente </w:t>
            </w:r>
          </w:p>
        </w:tc>
      </w:tr>
      <w:tr w:rsidR="00794072" w:rsidRPr="00A83A4B" w14:paraId="15B7887F"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4EC9B852" w14:textId="77777777" w:rsidR="00794072" w:rsidRPr="00D357BA" w:rsidRDefault="00794072" w:rsidP="00794072">
            <w:pPr>
              <w:pStyle w:val="Contedotabelaequadro"/>
            </w:pPr>
            <w:r w:rsidRPr="00D357BA">
              <w:t xml:space="preserve">PQU </w:t>
            </w:r>
          </w:p>
        </w:tc>
        <w:tc>
          <w:tcPr>
            <w:tcW w:w="1824" w:type="dxa"/>
            <w:tcBorders>
              <w:top w:val="single" w:sz="5" w:space="0" w:color="000000"/>
              <w:left w:val="single" w:sz="4" w:space="0" w:color="auto"/>
              <w:bottom w:val="single" w:sz="5" w:space="0" w:color="000000"/>
              <w:right w:val="single" w:sz="5" w:space="0" w:color="000000"/>
            </w:tcBorders>
            <w:vAlign w:val="center"/>
          </w:tcPr>
          <w:p w14:paraId="2BB0FF9A"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tcPr>
          <w:p w14:paraId="404A7A4E" w14:textId="77777777" w:rsidR="00794072" w:rsidRPr="00D357BA" w:rsidRDefault="00794072" w:rsidP="00794072">
            <w:pPr>
              <w:pStyle w:val="Contedotabelaequadro"/>
              <w:rPr>
                <w:rFonts w:cs="Arial"/>
                <w:szCs w:val="20"/>
              </w:rPr>
            </w:pPr>
            <w:r w:rsidRPr="00D357BA">
              <w:t xml:space="preserve">Único fornecedor </w:t>
            </w:r>
          </w:p>
        </w:tc>
        <w:tc>
          <w:tcPr>
            <w:tcW w:w="1800" w:type="dxa"/>
            <w:tcBorders>
              <w:top w:val="single" w:sz="4" w:space="0" w:color="auto"/>
              <w:left w:val="single" w:sz="4" w:space="0" w:color="auto"/>
              <w:bottom w:val="single" w:sz="4" w:space="0" w:color="auto"/>
              <w:right w:val="single" w:sz="4" w:space="0" w:color="auto"/>
            </w:tcBorders>
            <w:vAlign w:val="center"/>
          </w:tcPr>
          <w:p w14:paraId="0442E77E" w14:textId="77777777" w:rsidR="00794072" w:rsidRPr="00D357BA" w:rsidRDefault="00794072" w:rsidP="00794072">
            <w:pPr>
              <w:pStyle w:val="Contedotabelaequadro"/>
            </w:pPr>
            <w:r w:rsidRPr="00D357BA">
              <w:t xml:space="preserve">Inexistente </w:t>
            </w:r>
          </w:p>
        </w:tc>
      </w:tr>
      <w:tr w:rsidR="00794072" w:rsidRPr="00A83A4B" w14:paraId="41DD6FF7"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3CFC1AB2" w14:textId="77777777" w:rsidR="00794072" w:rsidRPr="00D357BA" w:rsidRDefault="00794072" w:rsidP="00794072">
            <w:pPr>
              <w:pStyle w:val="Contedotabelaequadro"/>
            </w:pPr>
            <w:r w:rsidRPr="00D357BA">
              <w:t xml:space="preserve">Rio Polímeros </w:t>
            </w:r>
          </w:p>
        </w:tc>
        <w:tc>
          <w:tcPr>
            <w:tcW w:w="1824" w:type="dxa"/>
            <w:tcBorders>
              <w:top w:val="single" w:sz="5" w:space="0" w:color="000000"/>
              <w:left w:val="single" w:sz="4" w:space="0" w:color="auto"/>
              <w:bottom w:val="single" w:sz="5" w:space="0" w:color="000000"/>
              <w:right w:val="single" w:sz="5" w:space="0" w:color="000000"/>
            </w:tcBorders>
            <w:vAlign w:val="center"/>
          </w:tcPr>
          <w:p w14:paraId="2E98FF19" w14:textId="77777777" w:rsidR="00794072" w:rsidRPr="00D357BA" w:rsidRDefault="00794072" w:rsidP="00794072">
            <w:pPr>
              <w:pStyle w:val="Contedotabelaequadro"/>
            </w:pPr>
            <w:r w:rsidRPr="00D357BA">
              <w:t xml:space="preserve">Etano </w:t>
            </w:r>
          </w:p>
        </w:tc>
        <w:tc>
          <w:tcPr>
            <w:tcW w:w="3737" w:type="dxa"/>
            <w:tcBorders>
              <w:top w:val="single" w:sz="5" w:space="0" w:color="000000"/>
              <w:left w:val="single" w:sz="5" w:space="0" w:color="000000"/>
              <w:bottom w:val="single" w:sz="5" w:space="0" w:color="000000"/>
              <w:right w:val="single" w:sz="4" w:space="0" w:color="auto"/>
            </w:tcBorders>
          </w:tcPr>
          <w:p w14:paraId="3E7F3328" w14:textId="77777777" w:rsidR="00794072" w:rsidRPr="00D357BA" w:rsidRDefault="00794072" w:rsidP="00794072">
            <w:pPr>
              <w:pStyle w:val="Contedotabelaequadro"/>
              <w:rPr>
                <w:rFonts w:cs="Arial"/>
                <w:szCs w:val="20"/>
              </w:rPr>
            </w:pPr>
            <w:r w:rsidRPr="00D357BA">
              <w:t xml:space="preserve">Único fornecedor </w:t>
            </w:r>
          </w:p>
        </w:tc>
        <w:tc>
          <w:tcPr>
            <w:tcW w:w="1800" w:type="dxa"/>
            <w:tcBorders>
              <w:top w:val="single" w:sz="4" w:space="0" w:color="auto"/>
              <w:left w:val="single" w:sz="4" w:space="0" w:color="auto"/>
              <w:bottom w:val="single" w:sz="4" w:space="0" w:color="auto"/>
              <w:right w:val="single" w:sz="4" w:space="0" w:color="auto"/>
            </w:tcBorders>
            <w:vAlign w:val="center"/>
          </w:tcPr>
          <w:p w14:paraId="30DA4D8A" w14:textId="77777777" w:rsidR="00794072" w:rsidRPr="00D357BA" w:rsidRDefault="00794072" w:rsidP="00794072">
            <w:pPr>
              <w:pStyle w:val="Contedotabelaequadro"/>
            </w:pPr>
            <w:r w:rsidRPr="00D357BA">
              <w:t xml:space="preserve">Inexistente </w:t>
            </w:r>
          </w:p>
        </w:tc>
      </w:tr>
      <w:tr w:rsidR="00794072" w:rsidRPr="00A83A4B" w14:paraId="31B3E3C3"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671D1F7C" w14:textId="77777777" w:rsidR="00794072" w:rsidRPr="00D357BA" w:rsidRDefault="00794072" w:rsidP="00794072">
            <w:pPr>
              <w:pStyle w:val="Contedotabelaequadro"/>
            </w:pPr>
            <w:r w:rsidRPr="00D357BA">
              <w:t xml:space="preserve">Baía Blanca </w:t>
            </w:r>
          </w:p>
        </w:tc>
        <w:tc>
          <w:tcPr>
            <w:tcW w:w="1824" w:type="dxa"/>
            <w:tcBorders>
              <w:top w:val="single" w:sz="5" w:space="0" w:color="000000"/>
              <w:left w:val="single" w:sz="4" w:space="0" w:color="auto"/>
              <w:bottom w:val="single" w:sz="5" w:space="0" w:color="000000"/>
              <w:right w:val="single" w:sz="5" w:space="0" w:color="000000"/>
            </w:tcBorders>
            <w:vAlign w:val="center"/>
          </w:tcPr>
          <w:p w14:paraId="634DC032" w14:textId="77777777" w:rsidR="00794072" w:rsidRPr="00D357BA" w:rsidRDefault="00794072" w:rsidP="00794072">
            <w:pPr>
              <w:pStyle w:val="Contedotabelaequadro"/>
            </w:pPr>
            <w:r w:rsidRPr="00D357BA">
              <w:t xml:space="preserve">Etano </w:t>
            </w:r>
          </w:p>
        </w:tc>
        <w:tc>
          <w:tcPr>
            <w:tcW w:w="3737" w:type="dxa"/>
            <w:tcBorders>
              <w:top w:val="single" w:sz="5" w:space="0" w:color="000000"/>
              <w:left w:val="single" w:sz="5" w:space="0" w:color="000000"/>
              <w:bottom w:val="single" w:sz="5" w:space="0" w:color="000000"/>
              <w:right w:val="single" w:sz="4" w:space="0" w:color="auto"/>
            </w:tcBorders>
          </w:tcPr>
          <w:p w14:paraId="38D32A70" w14:textId="77777777" w:rsidR="00794072" w:rsidRPr="00D357BA" w:rsidRDefault="00794072" w:rsidP="00794072">
            <w:pPr>
              <w:pStyle w:val="Contedotabelaequadro"/>
              <w:rPr>
                <w:rFonts w:cs="Arial"/>
                <w:szCs w:val="20"/>
              </w:rPr>
            </w:pPr>
            <w:r w:rsidRPr="00D357BA">
              <w:t xml:space="preserve">Projeto Mega / Única opção </w:t>
            </w:r>
          </w:p>
        </w:tc>
        <w:tc>
          <w:tcPr>
            <w:tcW w:w="1800" w:type="dxa"/>
            <w:tcBorders>
              <w:top w:val="single" w:sz="4" w:space="0" w:color="auto"/>
              <w:left w:val="single" w:sz="4" w:space="0" w:color="auto"/>
              <w:bottom w:val="single" w:sz="4" w:space="0" w:color="auto"/>
              <w:right w:val="single" w:sz="4" w:space="0" w:color="auto"/>
            </w:tcBorders>
            <w:vAlign w:val="center"/>
          </w:tcPr>
          <w:p w14:paraId="180FD039" w14:textId="77777777" w:rsidR="00794072" w:rsidRPr="00D357BA" w:rsidRDefault="00794072" w:rsidP="00794072">
            <w:pPr>
              <w:pStyle w:val="Contedotabelaequadro"/>
            </w:pPr>
            <w:r w:rsidRPr="00D357BA">
              <w:t xml:space="preserve">Inexistente </w:t>
            </w:r>
          </w:p>
        </w:tc>
      </w:tr>
    </w:tbl>
    <w:p w14:paraId="5D358D80" w14:textId="44CC2449" w:rsidR="00794072" w:rsidRPr="007D2F5C" w:rsidRDefault="00794072" w:rsidP="00794072">
      <w:pPr>
        <w:pStyle w:val="TtuloQuadro"/>
        <w:rPr>
          <w:rFonts w:cs="Arial"/>
          <w:b w:val="0"/>
        </w:rPr>
      </w:pPr>
      <w:bookmarkStart w:id="22" w:name="_Toc179081128"/>
      <w:bookmarkStart w:id="23" w:name="_Toc206821213"/>
      <w:r w:rsidRPr="007D2F5C">
        <w:t xml:space="preserve">Quadro </w:t>
      </w:r>
      <w:r w:rsidRPr="001D4AB7">
        <w:rPr>
          <w:rStyle w:val="TtuloQuadroChar"/>
        </w:rPr>
        <w:fldChar w:fldCharType="begin"/>
      </w:r>
      <w:r w:rsidRPr="001D4AB7">
        <w:rPr>
          <w:rStyle w:val="TtuloQuadroChar"/>
        </w:rPr>
        <w:instrText xml:space="preserve"> SEQ Quadro \* ARABIC </w:instrText>
      </w:r>
      <w:r w:rsidRPr="001D4AB7">
        <w:rPr>
          <w:rStyle w:val="TtuloQuadroChar"/>
        </w:rPr>
        <w:fldChar w:fldCharType="separate"/>
      </w:r>
      <w:r w:rsidR="00C21EF4">
        <w:rPr>
          <w:rStyle w:val="TtuloQuadroChar"/>
          <w:noProof/>
        </w:rPr>
        <w:t>1</w:t>
      </w:r>
      <w:r w:rsidRPr="001D4AB7">
        <w:rPr>
          <w:rStyle w:val="TtuloQuadroChar"/>
        </w:rPr>
        <w:fldChar w:fldCharType="end"/>
      </w:r>
      <w:r>
        <w:t xml:space="preserve">: </w:t>
      </w:r>
      <w:r w:rsidRPr="007D2F5C">
        <w:rPr>
          <w:rFonts w:cs="Arial"/>
          <w:b w:val="0"/>
        </w:rPr>
        <w:t>Comparativo de competitividade</w:t>
      </w:r>
      <w:bookmarkEnd w:id="22"/>
      <w:bookmarkEnd w:id="23"/>
    </w:p>
    <w:p w14:paraId="6A824349" w14:textId="77777777" w:rsidR="00794072" w:rsidRPr="007D2F5C" w:rsidRDefault="00794072" w:rsidP="00794072">
      <w:pPr>
        <w:pStyle w:val="Contedotabelaequadro"/>
      </w:pPr>
      <w:bookmarkStart w:id="24" w:name="_Toc206821115"/>
      <w:r w:rsidRPr="007D2F5C">
        <w:t>Fonte: Freire e Jardim (2000, p. 78)</w:t>
      </w:r>
      <w:bookmarkEnd w:id="24"/>
    </w:p>
    <w:p w14:paraId="225C34EB" w14:textId="7B7A8F57" w:rsidR="00794072" w:rsidRPr="00F71C82" w:rsidRDefault="00CC2524" w:rsidP="00794072">
      <w:r>
        <w:rPr>
          <w:noProof/>
        </w:rPr>
        <w:drawing>
          <wp:anchor distT="0" distB="0" distL="114300" distR="114300" simplePos="0" relativeHeight="251657728" behindDoc="1" locked="0" layoutInCell="1" allowOverlap="0" wp14:anchorId="2DF37DA1" wp14:editId="44729994">
            <wp:simplePos x="0" y="0"/>
            <wp:positionH relativeFrom="column">
              <wp:posOffset>-170180</wp:posOffset>
            </wp:positionH>
            <wp:positionV relativeFrom="paragraph">
              <wp:posOffset>110490</wp:posOffset>
            </wp:positionV>
            <wp:extent cx="2943225" cy="1828800"/>
            <wp:effectExtent l="0" t="0" r="0" b="0"/>
            <wp:wrapTight wrapText="bothSides">
              <wp:wrapPolygon edited="0">
                <wp:start x="0" y="0"/>
                <wp:lineTo x="0" y="21375"/>
                <wp:lineTo x="21530" y="21375"/>
                <wp:lineTo x="2153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6D657" w14:textId="77777777" w:rsidR="00794072" w:rsidRDefault="00794072" w:rsidP="00794072">
      <w:pPr>
        <w:ind w:firstLine="0"/>
        <w:jc w:val="center"/>
      </w:pPr>
    </w:p>
    <w:p w14:paraId="72399F92" w14:textId="4E12E78F" w:rsidR="00794072" w:rsidRPr="007D2F5C" w:rsidRDefault="00794072" w:rsidP="00794072">
      <w:pPr>
        <w:pStyle w:val="TtuloGrfico"/>
        <w:rPr>
          <w:rFonts w:cs="Arial"/>
          <w:b w:val="0"/>
        </w:rPr>
      </w:pPr>
      <w:bookmarkStart w:id="25" w:name="_Toc179096178"/>
      <w:bookmarkStart w:id="26" w:name="_Toc206821214"/>
      <w:r w:rsidRPr="007D2F5C">
        <w:t xml:space="preserve">Gráfico </w:t>
      </w:r>
      <w:r w:rsidRPr="00151D94">
        <w:rPr>
          <w:rStyle w:val="TtuloGrficoChar"/>
        </w:rPr>
        <w:fldChar w:fldCharType="begin"/>
      </w:r>
      <w:r w:rsidRPr="00151D94">
        <w:rPr>
          <w:rStyle w:val="TtuloGrficoChar"/>
        </w:rPr>
        <w:instrText xml:space="preserve"> SEQ Gráfico \* ARABIC </w:instrText>
      </w:r>
      <w:r w:rsidRPr="00151D94">
        <w:rPr>
          <w:rStyle w:val="TtuloGrficoChar"/>
        </w:rPr>
        <w:fldChar w:fldCharType="separate"/>
      </w:r>
      <w:r w:rsidR="00C21EF4">
        <w:rPr>
          <w:rStyle w:val="TtuloGrficoChar"/>
          <w:noProof/>
        </w:rPr>
        <w:t>1</w:t>
      </w:r>
      <w:r w:rsidRPr="00151D94">
        <w:rPr>
          <w:rStyle w:val="TtuloGrficoChar"/>
        </w:rPr>
        <w:fldChar w:fldCharType="end"/>
      </w:r>
      <w:r w:rsidRPr="009C2D83">
        <w:t xml:space="preserve">: </w:t>
      </w:r>
      <w:r w:rsidRPr="007D2F5C">
        <w:rPr>
          <w:b w:val="0"/>
        </w:rPr>
        <w:t>Acesso à internet 1999 – 2002</w:t>
      </w:r>
      <w:bookmarkEnd w:id="25"/>
      <w:bookmarkEnd w:id="26"/>
    </w:p>
    <w:p w14:paraId="27AB8752" w14:textId="77777777" w:rsidR="00794072" w:rsidRDefault="00794072" w:rsidP="00794072">
      <w:pPr>
        <w:pStyle w:val="Contedotabelaequadro"/>
        <w:jc w:val="center"/>
      </w:pPr>
      <w:bookmarkStart w:id="27" w:name="_Toc206821117"/>
      <w:r w:rsidRPr="007D2F5C">
        <w:t>Fonte: Silva, Camargo Pires (2004, p. 45)</w:t>
      </w:r>
      <w:bookmarkEnd w:id="27"/>
    </w:p>
    <w:p w14:paraId="7A732230" w14:textId="77777777" w:rsidR="00794072" w:rsidRPr="003F5EBB" w:rsidRDefault="00794072" w:rsidP="00F95529">
      <w:pPr>
        <w:ind w:firstLine="0"/>
      </w:pPr>
    </w:p>
    <w:sectPr w:rsidR="00794072" w:rsidRPr="003F5EBB" w:rsidSect="009B6C11">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63A5" w14:textId="77777777" w:rsidR="00B35626" w:rsidRDefault="00B35626">
      <w:r>
        <w:separator/>
      </w:r>
    </w:p>
    <w:p w14:paraId="2D9991E6" w14:textId="77777777" w:rsidR="00B35626" w:rsidRDefault="00B35626"/>
    <w:p w14:paraId="777F000A" w14:textId="77777777" w:rsidR="00B35626" w:rsidRDefault="00B35626"/>
  </w:endnote>
  <w:endnote w:type="continuationSeparator" w:id="0">
    <w:p w14:paraId="2AC2F4C5" w14:textId="77777777" w:rsidR="00B35626" w:rsidRDefault="00B35626">
      <w:r>
        <w:continuationSeparator/>
      </w:r>
    </w:p>
    <w:p w14:paraId="14350009" w14:textId="77777777" w:rsidR="00B35626" w:rsidRDefault="00B35626"/>
    <w:p w14:paraId="504F2446" w14:textId="77777777" w:rsidR="00B35626" w:rsidRDefault="00B35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4AD7" w14:textId="77777777" w:rsidR="006D0624" w:rsidRDefault="006D0624"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7D3FEBD9" w14:textId="77777777" w:rsidR="006D0624" w:rsidRDefault="006D0624" w:rsidP="007D2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04C7" w14:textId="77777777" w:rsidR="00B35626" w:rsidRDefault="00B35626" w:rsidP="00E22B31">
      <w:pPr>
        <w:ind w:firstLine="0"/>
      </w:pPr>
      <w:r>
        <w:t>_____________</w:t>
      </w:r>
    </w:p>
  </w:footnote>
  <w:footnote w:type="continuationSeparator" w:id="0">
    <w:p w14:paraId="5C4A64B8" w14:textId="77777777" w:rsidR="00B35626" w:rsidRDefault="00B35626">
      <w:r>
        <w:continuationSeparator/>
      </w:r>
    </w:p>
    <w:p w14:paraId="2D06D716" w14:textId="77777777" w:rsidR="00B35626" w:rsidRDefault="00B35626"/>
    <w:p w14:paraId="7A764493" w14:textId="77777777" w:rsidR="00B35626" w:rsidRDefault="00B35626"/>
  </w:footnote>
  <w:footnote w:id="1">
    <w:p w14:paraId="7DA6705F" w14:textId="77777777" w:rsidR="006D0624" w:rsidRDefault="006D0624" w:rsidP="00105FE4">
      <w:pPr>
        <w:pStyle w:val="Rodap"/>
      </w:pPr>
      <w:r>
        <w:rPr>
          <w:rStyle w:val="Refdenotaderodap"/>
        </w:rPr>
        <w:footnoteRef/>
      </w:r>
      <w:r>
        <w:t xml:space="preserve"> </w:t>
      </w:r>
      <w:r w:rsidRPr="004E69A3">
        <w:t xml:space="preserve">MARQUES, Alberto; RIBEIRO, </w:t>
      </w:r>
      <w:r w:rsidRPr="004E69A3">
        <w:rPr>
          <w:b/>
        </w:rPr>
        <w:t>Angela. As fazendas agrícolas</w:t>
      </w:r>
      <w:r w:rsidRPr="004E69A3">
        <w:t xml:space="preserve">. </w:t>
      </w:r>
      <w:r w:rsidRPr="007D2F5C">
        <w:t>São</w:t>
      </w:r>
      <w:r w:rsidRPr="004E69A3">
        <w:t xml:space="preserve"> Paulo: Ática, 2000. 350 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7674" w14:textId="77777777" w:rsidR="006D0624" w:rsidRDefault="006D0624"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13D8" w14:textId="77777777" w:rsidR="006D0624" w:rsidRDefault="006D06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CD32" w14:textId="77777777" w:rsidR="006D0624" w:rsidRPr="009B6C11" w:rsidRDefault="006D0624" w:rsidP="009B6C1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Pr>
        <w:rStyle w:val="Nmerodepgina"/>
        <w:noProof/>
        <w:sz w:val="20"/>
        <w:szCs w:val="20"/>
      </w:rPr>
      <w:t>30</w:t>
    </w:r>
    <w:r w:rsidRPr="00161171">
      <w:rPr>
        <w:rStyle w:val="Nmerodepgin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C2"/>
    <w:multiLevelType w:val="hybridMultilevel"/>
    <w:tmpl w:val="57360C24"/>
    <w:lvl w:ilvl="0" w:tplc="5E80CA74">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0C2428A"/>
    <w:multiLevelType w:val="hybridMultilevel"/>
    <w:tmpl w:val="C060A0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FB252A"/>
    <w:multiLevelType w:val="hybridMultilevel"/>
    <w:tmpl w:val="9084B9B4"/>
    <w:lvl w:ilvl="0" w:tplc="C5AAA58A">
      <w:start w:val="6"/>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070D75"/>
    <w:multiLevelType w:val="hybridMultilevel"/>
    <w:tmpl w:val="9F3C4F8E"/>
    <w:lvl w:ilvl="0" w:tplc="E0D0213E">
      <w:start w:val="5"/>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5144F23"/>
    <w:multiLevelType w:val="multilevel"/>
    <w:tmpl w:val="846EF3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946CC"/>
    <w:multiLevelType w:val="multilevel"/>
    <w:tmpl w:val="D74E8C9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A9760E"/>
    <w:multiLevelType w:val="hybridMultilevel"/>
    <w:tmpl w:val="4B1E0D5C"/>
    <w:lvl w:ilvl="0" w:tplc="F84E5D0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3E1A47"/>
    <w:multiLevelType w:val="hybridMultilevel"/>
    <w:tmpl w:val="97A2AD9A"/>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351C4456"/>
    <w:multiLevelType w:val="hybridMultilevel"/>
    <w:tmpl w:val="95A67E10"/>
    <w:lvl w:ilvl="0" w:tplc="F84E5D0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87061A0"/>
    <w:multiLevelType w:val="hybridMultilevel"/>
    <w:tmpl w:val="F17A6D76"/>
    <w:lvl w:ilvl="0" w:tplc="AEAA591E">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A8747C"/>
    <w:multiLevelType w:val="multilevel"/>
    <w:tmpl w:val="D74E8C9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2A7ADC"/>
    <w:multiLevelType w:val="multilevel"/>
    <w:tmpl w:val="94D0604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B70D82"/>
    <w:multiLevelType w:val="multilevel"/>
    <w:tmpl w:val="94A4E1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062F1B"/>
    <w:multiLevelType w:val="multilevel"/>
    <w:tmpl w:val="CDF4B03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7B5536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C04FB7"/>
    <w:multiLevelType w:val="hybridMultilevel"/>
    <w:tmpl w:val="6C2E8A88"/>
    <w:lvl w:ilvl="0" w:tplc="CC72A7BC">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627468288">
    <w:abstractNumId w:val="13"/>
  </w:num>
  <w:num w:numId="2" w16cid:durableId="274680215">
    <w:abstractNumId w:val="4"/>
  </w:num>
  <w:num w:numId="3" w16cid:durableId="768500039">
    <w:abstractNumId w:val="1"/>
  </w:num>
  <w:num w:numId="4" w16cid:durableId="2139373875">
    <w:abstractNumId w:val="7"/>
  </w:num>
  <w:num w:numId="5" w16cid:durableId="1224097985">
    <w:abstractNumId w:val="3"/>
  </w:num>
  <w:num w:numId="6" w16cid:durableId="2030793745">
    <w:abstractNumId w:val="6"/>
  </w:num>
  <w:num w:numId="7" w16cid:durableId="1407655342">
    <w:abstractNumId w:val="8"/>
  </w:num>
  <w:num w:numId="8" w16cid:durableId="1723139842">
    <w:abstractNumId w:val="15"/>
  </w:num>
  <w:num w:numId="9" w16cid:durableId="904029040">
    <w:abstractNumId w:val="0"/>
  </w:num>
  <w:num w:numId="10" w16cid:durableId="2003240691">
    <w:abstractNumId w:val="9"/>
  </w:num>
  <w:num w:numId="11" w16cid:durableId="1230307444">
    <w:abstractNumId w:val="9"/>
  </w:num>
  <w:num w:numId="12" w16cid:durableId="1339455680">
    <w:abstractNumId w:val="9"/>
  </w:num>
  <w:num w:numId="13" w16cid:durableId="2073455015">
    <w:abstractNumId w:val="9"/>
    <w:lvlOverride w:ilvl="0">
      <w:startOverride w:val="6"/>
    </w:lvlOverride>
  </w:num>
  <w:num w:numId="14" w16cid:durableId="1190335723">
    <w:abstractNumId w:val="11"/>
  </w:num>
  <w:num w:numId="15" w16cid:durableId="1853687844">
    <w:abstractNumId w:val="5"/>
  </w:num>
  <w:num w:numId="16" w16cid:durableId="1249120453">
    <w:abstractNumId w:val="10"/>
  </w:num>
  <w:num w:numId="17" w16cid:durableId="234438101">
    <w:abstractNumId w:val="2"/>
  </w:num>
  <w:num w:numId="18" w16cid:durableId="1485512666">
    <w:abstractNumId w:val="12"/>
  </w:num>
  <w:num w:numId="19" w16cid:durableId="508520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B2"/>
    <w:rsid w:val="000028AB"/>
    <w:rsid w:val="000052FF"/>
    <w:rsid w:val="00007D54"/>
    <w:rsid w:val="00016CAF"/>
    <w:rsid w:val="00020B35"/>
    <w:rsid w:val="0003100F"/>
    <w:rsid w:val="00033598"/>
    <w:rsid w:val="00045290"/>
    <w:rsid w:val="00045376"/>
    <w:rsid w:val="00050FD9"/>
    <w:rsid w:val="0006369A"/>
    <w:rsid w:val="00065278"/>
    <w:rsid w:val="00067905"/>
    <w:rsid w:val="000774F8"/>
    <w:rsid w:val="0007767C"/>
    <w:rsid w:val="00083DD3"/>
    <w:rsid w:val="00086165"/>
    <w:rsid w:val="0009765E"/>
    <w:rsid w:val="000A0007"/>
    <w:rsid w:val="000B2583"/>
    <w:rsid w:val="000C39CB"/>
    <w:rsid w:val="000C577F"/>
    <w:rsid w:val="000C605D"/>
    <w:rsid w:val="000C6C26"/>
    <w:rsid w:val="000F00F4"/>
    <w:rsid w:val="000F6964"/>
    <w:rsid w:val="00100EDC"/>
    <w:rsid w:val="00105CEB"/>
    <w:rsid w:val="00105FE4"/>
    <w:rsid w:val="00106C57"/>
    <w:rsid w:val="00107303"/>
    <w:rsid w:val="00110444"/>
    <w:rsid w:val="0011160F"/>
    <w:rsid w:val="00111E67"/>
    <w:rsid w:val="00113117"/>
    <w:rsid w:val="001218AE"/>
    <w:rsid w:val="001329D3"/>
    <w:rsid w:val="00136C83"/>
    <w:rsid w:val="00141B25"/>
    <w:rsid w:val="00143EEB"/>
    <w:rsid w:val="00150B1A"/>
    <w:rsid w:val="00151D94"/>
    <w:rsid w:val="00154816"/>
    <w:rsid w:val="00155458"/>
    <w:rsid w:val="0015756E"/>
    <w:rsid w:val="00161171"/>
    <w:rsid w:val="001659D3"/>
    <w:rsid w:val="0018004B"/>
    <w:rsid w:val="00181910"/>
    <w:rsid w:val="001B030C"/>
    <w:rsid w:val="001B4A7D"/>
    <w:rsid w:val="001C0B4E"/>
    <w:rsid w:val="001C1D7F"/>
    <w:rsid w:val="001C5330"/>
    <w:rsid w:val="001C62A9"/>
    <w:rsid w:val="001D049B"/>
    <w:rsid w:val="001D235A"/>
    <w:rsid w:val="001D33DD"/>
    <w:rsid w:val="001D4AB7"/>
    <w:rsid w:val="001E2F9C"/>
    <w:rsid w:val="00200626"/>
    <w:rsid w:val="00201B16"/>
    <w:rsid w:val="00204B5D"/>
    <w:rsid w:val="00215153"/>
    <w:rsid w:val="00223F3F"/>
    <w:rsid w:val="00234097"/>
    <w:rsid w:val="00234FF6"/>
    <w:rsid w:val="00235E4F"/>
    <w:rsid w:val="00237A43"/>
    <w:rsid w:val="00253C9D"/>
    <w:rsid w:val="002566F0"/>
    <w:rsid w:val="0026270A"/>
    <w:rsid w:val="00263146"/>
    <w:rsid w:val="002666C6"/>
    <w:rsid w:val="002856F5"/>
    <w:rsid w:val="00285E7B"/>
    <w:rsid w:val="00296FF9"/>
    <w:rsid w:val="002971D9"/>
    <w:rsid w:val="002B347D"/>
    <w:rsid w:val="002B38E3"/>
    <w:rsid w:val="002B39BD"/>
    <w:rsid w:val="002B6694"/>
    <w:rsid w:val="002C738E"/>
    <w:rsid w:val="002D3CDF"/>
    <w:rsid w:val="002E7924"/>
    <w:rsid w:val="002F0D44"/>
    <w:rsid w:val="002F77D5"/>
    <w:rsid w:val="00307AE5"/>
    <w:rsid w:val="003118A3"/>
    <w:rsid w:val="00311EF8"/>
    <w:rsid w:val="003210D3"/>
    <w:rsid w:val="003218E3"/>
    <w:rsid w:val="00321BA7"/>
    <w:rsid w:val="0033225B"/>
    <w:rsid w:val="00333F2D"/>
    <w:rsid w:val="00336705"/>
    <w:rsid w:val="00341089"/>
    <w:rsid w:val="0035656A"/>
    <w:rsid w:val="00360F4A"/>
    <w:rsid w:val="003631C5"/>
    <w:rsid w:val="00363312"/>
    <w:rsid w:val="00367A60"/>
    <w:rsid w:val="00371BE6"/>
    <w:rsid w:val="003740F4"/>
    <w:rsid w:val="0037451B"/>
    <w:rsid w:val="00376245"/>
    <w:rsid w:val="00394BB9"/>
    <w:rsid w:val="003A1688"/>
    <w:rsid w:val="003A3F4C"/>
    <w:rsid w:val="003D4F48"/>
    <w:rsid w:val="003D5333"/>
    <w:rsid w:val="003D6AB2"/>
    <w:rsid w:val="003E09B5"/>
    <w:rsid w:val="003E1157"/>
    <w:rsid w:val="003E3E4A"/>
    <w:rsid w:val="003E6166"/>
    <w:rsid w:val="003F5EBB"/>
    <w:rsid w:val="003F7AF6"/>
    <w:rsid w:val="004063C9"/>
    <w:rsid w:val="004135F7"/>
    <w:rsid w:val="00415817"/>
    <w:rsid w:val="00416469"/>
    <w:rsid w:val="00423B9D"/>
    <w:rsid w:val="00433E1E"/>
    <w:rsid w:val="00435241"/>
    <w:rsid w:val="00436545"/>
    <w:rsid w:val="00440BD6"/>
    <w:rsid w:val="0044228F"/>
    <w:rsid w:val="00445576"/>
    <w:rsid w:val="00452028"/>
    <w:rsid w:val="00486711"/>
    <w:rsid w:val="00491237"/>
    <w:rsid w:val="0049258D"/>
    <w:rsid w:val="004938CC"/>
    <w:rsid w:val="004A76AF"/>
    <w:rsid w:val="004A77E2"/>
    <w:rsid w:val="004B134D"/>
    <w:rsid w:val="004B4E40"/>
    <w:rsid w:val="004C3924"/>
    <w:rsid w:val="004C3D62"/>
    <w:rsid w:val="004C686B"/>
    <w:rsid w:val="004E127B"/>
    <w:rsid w:val="004E5E33"/>
    <w:rsid w:val="004E69A3"/>
    <w:rsid w:val="004F2AE9"/>
    <w:rsid w:val="004F4072"/>
    <w:rsid w:val="004F65F3"/>
    <w:rsid w:val="004F7A05"/>
    <w:rsid w:val="00500AAD"/>
    <w:rsid w:val="00500D2D"/>
    <w:rsid w:val="00503805"/>
    <w:rsid w:val="00503996"/>
    <w:rsid w:val="00513818"/>
    <w:rsid w:val="00515C76"/>
    <w:rsid w:val="00524BF5"/>
    <w:rsid w:val="00530660"/>
    <w:rsid w:val="00532348"/>
    <w:rsid w:val="0054602B"/>
    <w:rsid w:val="005539F7"/>
    <w:rsid w:val="00564144"/>
    <w:rsid w:val="00565765"/>
    <w:rsid w:val="00570AD5"/>
    <w:rsid w:val="005803AB"/>
    <w:rsid w:val="005870F9"/>
    <w:rsid w:val="00590330"/>
    <w:rsid w:val="005936E0"/>
    <w:rsid w:val="005964DB"/>
    <w:rsid w:val="00597149"/>
    <w:rsid w:val="005A01D8"/>
    <w:rsid w:val="005A76A2"/>
    <w:rsid w:val="005B2898"/>
    <w:rsid w:val="005B3C9A"/>
    <w:rsid w:val="005C331D"/>
    <w:rsid w:val="005D6C5C"/>
    <w:rsid w:val="005F0898"/>
    <w:rsid w:val="005F1340"/>
    <w:rsid w:val="005F43F8"/>
    <w:rsid w:val="005F5FB3"/>
    <w:rsid w:val="00601CAA"/>
    <w:rsid w:val="00603FC3"/>
    <w:rsid w:val="00606253"/>
    <w:rsid w:val="00611F62"/>
    <w:rsid w:val="006167D2"/>
    <w:rsid w:val="00617550"/>
    <w:rsid w:val="00617835"/>
    <w:rsid w:val="00617D07"/>
    <w:rsid w:val="00627B27"/>
    <w:rsid w:val="00627C9B"/>
    <w:rsid w:val="0064562B"/>
    <w:rsid w:val="00645A91"/>
    <w:rsid w:val="006479B4"/>
    <w:rsid w:val="006500E8"/>
    <w:rsid w:val="00652766"/>
    <w:rsid w:val="00654FB0"/>
    <w:rsid w:val="006645AD"/>
    <w:rsid w:val="0066637C"/>
    <w:rsid w:val="0068488D"/>
    <w:rsid w:val="006850A3"/>
    <w:rsid w:val="006873F2"/>
    <w:rsid w:val="00691D8B"/>
    <w:rsid w:val="00692B9B"/>
    <w:rsid w:val="00692BB5"/>
    <w:rsid w:val="00692C71"/>
    <w:rsid w:val="006A0066"/>
    <w:rsid w:val="006A27EE"/>
    <w:rsid w:val="006A2A4A"/>
    <w:rsid w:val="006B0B89"/>
    <w:rsid w:val="006C071B"/>
    <w:rsid w:val="006C4240"/>
    <w:rsid w:val="006C4866"/>
    <w:rsid w:val="006D015F"/>
    <w:rsid w:val="006D0624"/>
    <w:rsid w:val="006D5C52"/>
    <w:rsid w:val="006D798F"/>
    <w:rsid w:val="006E1652"/>
    <w:rsid w:val="006F2502"/>
    <w:rsid w:val="006F692E"/>
    <w:rsid w:val="0070282C"/>
    <w:rsid w:val="007028DC"/>
    <w:rsid w:val="00702D92"/>
    <w:rsid w:val="00704886"/>
    <w:rsid w:val="00707418"/>
    <w:rsid w:val="0071055B"/>
    <w:rsid w:val="007265EB"/>
    <w:rsid w:val="00766C5D"/>
    <w:rsid w:val="00781D9F"/>
    <w:rsid w:val="00785EB2"/>
    <w:rsid w:val="007901E8"/>
    <w:rsid w:val="00794072"/>
    <w:rsid w:val="007974F4"/>
    <w:rsid w:val="007B0D7B"/>
    <w:rsid w:val="007B554F"/>
    <w:rsid w:val="007C165A"/>
    <w:rsid w:val="007C700A"/>
    <w:rsid w:val="007D2D8B"/>
    <w:rsid w:val="007D2F5C"/>
    <w:rsid w:val="007D6583"/>
    <w:rsid w:val="007D661D"/>
    <w:rsid w:val="007E225D"/>
    <w:rsid w:val="007F004C"/>
    <w:rsid w:val="007F1DCC"/>
    <w:rsid w:val="0080617B"/>
    <w:rsid w:val="008101DC"/>
    <w:rsid w:val="00810C56"/>
    <w:rsid w:val="00821E11"/>
    <w:rsid w:val="00823B64"/>
    <w:rsid w:val="00834592"/>
    <w:rsid w:val="0083715F"/>
    <w:rsid w:val="008432BE"/>
    <w:rsid w:val="00846FE0"/>
    <w:rsid w:val="00856125"/>
    <w:rsid w:val="00857D4C"/>
    <w:rsid w:val="008646E4"/>
    <w:rsid w:val="008675DB"/>
    <w:rsid w:val="008719CC"/>
    <w:rsid w:val="008726BF"/>
    <w:rsid w:val="00872D0C"/>
    <w:rsid w:val="00873A15"/>
    <w:rsid w:val="0087639D"/>
    <w:rsid w:val="0088720A"/>
    <w:rsid w:val="00891291"/>
    <w:rsid w:val="0089655D"/>
    <w:rsid w:val="008A118F"/>
    <w:rsid w:val="008A34C7"/>
    <w:rsid w:val="008B56C9"/>
    <w:rsid w:val="008C0771"/>
    <w:rsid w:val="008C60C0"/>
    <w:rsid w:val="008D0904"/>
    <w:rsid w:val="008D2D02"/>
    <w:rsid w:val="008D2F46"/>
    <w:rsid w:val="008D4633"/>
    <w:rsid w:val="008E7E95"/>
    <w:rsid w:val="008F0715"/>
    <w:rsid w:val="008F2232"/>
    <w:rsid w:val="00900130"/>
    <w:rsid w:val="00907CC5"/>
    <w:rsid w:val="009109B0"/>
    <w:rsid w:val="00910A48"/>
    <w:rsid w:val="00923207"/>
    <w:rsid w:val="00927EB8"/>
    <w:rsid w:val="00935277"/>
    <w:rsid w:val="009373C5"/>
    <w:rsid w:val="00937E70"/>
    <w:rsid w:val="00940B39"/>
    <w:rsid w:val="009522A4"/>
    <w:rsid w:val="009530ED"/>
    <w:rsid w:val="0095401E"/>
    <w:rsid w:val="00955A4F"/>
    <w:rsid w:val="0096378E"/>
    <w:rsid w:val="00965F8C"/>
    <w:rsid w:val="0096798C"/>
    <w:rsid w:val="009768B6"/>
    <w:rsid w:val="00993B3C"/>
    <w:rsid w:val="00994053"/>
    <w:rsid w:val="00996561"/>
    <w:rsid w:val="009A6CC0"/>
    <w:rsid w:val="009B6C11"/>
    <w:rsid w:val="009C2D83"/>
    <w:rsid w:val="009C2E4F"/>
    <w:rsid w:val="009C4426"/>
    <w:rsid w:val="009D5644"/>
    <w:rsid w:val="009D5729"/>
    <w:rsid w:val="009E0126"/>
    <w:rsid w:val="009E43FB"/>
    <w:rsid w:val="00A05821"/>
    <w:rsid w:val="00A14D11"/>
    <w:rsid w:val="00A200BE"/>
    <w:rsid w:val="00A223AE"/>
    <w:rsid w:val="00A26B86"/>
    <w:rsid w:val="00A30BF0"/>
    <w:rsid w:val="00A30C17"/>
    <w:rsid w:val="00A37F2B"/>
    <w:rsid w:val="00A42B5F"/>
    <w:rsid w:val="00A47638"/>
    <w:rsid w:val="00A504E2"/>
    <w:rsid w:val="00A57BF0"/>
    <w:rsid w:val="00A60554"/>
    <w:rsid w:val="00A6175A"/>
    <w:rsid w:val="00A62C26"/>
    <w:rsid w:val="00A6796D"/>
    <w:rsid w:val="00A7327E"/>
    <w:rsid w:val="00A74635"/>
    <w:rsid w:val="00A803EA"/>
    <w:rsid w:val="00A80F60"/>
    <w:rsid w:val="00A83A4B"/>
    <w:rsid w:val="00A95C7F"/>
    <w:rsid w:val="00AA5176"/>
    <w:rsid w:val="00AA7119"/>
    <w:rsid w:val="00AB369C"/>
    <w:rsid w:val="00AC15B7"/>
    <w:rsid w:val="00AC4A5B"/>
    <w:rsid w:val="00AE0F0D"/>
    <w:rsid w:val="00AF56F3"/>
    <w:rsid w:val="00AF63A3"/>
    <w:rsid w:val="00B00ECE"/>
    <w:rsid w:val="00B02FF1"/>
    <w:rsid w:val="00B11C20"/>
    <w:rsid w:val="00B12769"/>
    <w:rsid w:val="00B148EA"/>
    <w:rsid w:val="00B23E6C"/>
    <w:rsid w:val="00B23EB8"/>
    <w:rsid w:val="00B26117"/>
    <w:rsid w:val="00B30610"/>
    <w:rsid w:val="00B348EF"/>
    <w:rsid w:val="00B35626"/>
    <w:rsid w:val="00B36ED5"/>
    <w:rsid w:val="00B40AA3"/>
    <w:rsid w:val="00B40E73"/>
    <w:rsid w:val="00B436F6"/>
    <w:rsid w:val="00B44B01"/>
    <w:rsid w:val="00B519E8"/>
    <w:rsid w:val="00B52C93"/>
    <w:rsid w:val="00B5574A"/>
    <w:rsid w:val="00B567A6"/>
    <w:rsid w:val="00B616C0"/>
    <w:rsid w:val="00B638E2"/>
    <w:rsid w:val="00B7072E"/>
    <w:rsid w:val="00B71849"/>
    <w:rsid w:val="00B72672"/>
    <w:rsid w:val="00B73F06"/>
    <w:rsid w:val="00B80762"/>
    <w:rsid w:val="00B9347B"/>
    <w:rsid w:val="00B96656"/>
    <w:rsid w:val="00BA35B6"/>
    <w:rsid w:val="00BA5538"/>
    <w:rsid w:val="00BA65F0"/>
    <w:rsid w:val="00BB18BC"/>
    <w:rsid w:val="00BB31C3"/>
    <w:rsid w:val="00BB5D1A"/>
    <w:rsid w:val="00BC174E"/>
    <w:rsid w:val="00BC791D"/>
    <w:rsid w:val="00BD3699"/>
    <w:rsid w:val="00BD4A7A"/>
    <w:rsid w:val="00BD656F"/>
    <w:rsid w:val="00BE0D1D"/>
    <w:rsid w:val="00BE1ED2"/>
    <w:rsid w:val="00BE4E08"/>
    <w:rsid w:val="00BF009A"/>
    <w:rsid w:val="00BF1920"/>
    <w:rsid w:val="00BF6914"/>
    <w:rsid w:val="00C037C3"/>
    <w:rsid w:val="00C06FB5"/>
    <w:rsid w:val="00C105A0"/>
    <w:rsid w:val="00C108FD"/>
    <w:rsid w:val="00C167A6"/>
    <w:rsid w:val="00C21EF4"/>
    <w:rsid w:val="00C370A0"/>
    <w:rsid w:val="00C403C9"/>
    <w:rsid w:val="00C40C28"/>
    <w:rsid w:val="00C46027"/>
    <w:rsid w:val="00C461C0"/>
    <w:rsid w:val="00C46DB9"/>
    <w:rsid w:val="00C63627"/>
    <w:rsid w:val="00C76781"/>
    <w:rsid w:val="00C90F50"/>
    <w:rsid w:val="00C92852"/>
    <w:rsid w:val="00CA1191"/>
    <w:rsid w:val="00CC103E"/>
    <w:rsid w:val="00CC2524"/>
    <w:rsid w:val="00CD7C41"/>
    <w:rsid w:val="00CE0882"/>
    <w:rsid w:val="00CE2B4F"/>
    <w:rsid w:val="00CE72A8"/>
    <w:rsid w:val="00CF4492"/>
    <w:rsid w:val="00CF577A"/>
    <w:rsid w:val="00D049E7"/>
    <w:rsid w:val="00D217CB"/>
    <w:rsid w:val="00D25A7A"/>
    <w:rsid w:val="00D277E2"/>
    <w:rsid w:val="00D30381"/>
    <w:rsid w:val="00D33A89"/>
    <w:rsid w:val="00D357BA"/>
    <w:rsid w:val="00D37AFF"/>
    <w:rsid w:val="00D41A6D"/>
    <w:rsid w:val="00D47953"/>
    <w:rsid w:val="00D52C0A"/>
    <w:rsid w:val="00D530D8"/>
    <w:rsid w:val="00D547BE"/>
    <w:rsid w:val="00D6269E"/>
    <w:rsid w:val="00D71076"/>
    <w:rsid w:val="00D82851"/>
    <w:rsid w:val="00D85461"/>
    <w:rsid w:val="00D85BEE"/>
    <w:rsid w:val="00D860D4"/>
    <w:rsid w:val="00D865CC"/>
    <w:rsid w:val="00D95FFC"/>
    <w:rsid w:val="00D97C03"/>
    <w:rsid w:val="00DA131F"/>
    <w:rsid w:val="00DA399B"/>
    <w:rsid w:val="00DB2348"/>
    <w:rsid w:val="00DB4675"/>
    <w:rsid w:val="00DB5D9F"/>
    <w:rsid w:val="00DC1101"/>
    <w:rsid w:val="00DC20CA"/>
    <w:rsid w:val="00DD3542"/>
    <w:rsid w:val="00DD6056"/>
    <w:rsid w:val="00DE0464"/>
    <w:rsid w:val="00DE2593"/>
    <w:rsid w:val="00DE2683"/>
    <w:rsid w:val="00DE787B"/>
    <w:rsid w:val="00DF598F"/>
    <w:rsid w:val="00DF6D81"/>
    <w:rsid w:val="00E16249"/>
    <w:rsid w:val="00E168C9"/>
    <w:rsid w:val="00E22B31"/>
    <w:rsid w:val="00E24882"/>
    <w:rsid w:val="00E265DD"/>
    <w:rsid w:val="00E31FD6"/>
    <w:rsid w:val="00E44225"/>
    <w:rsid w:val="00E62E1C"/>
    <w:rsid w:val="00E63B08"/>
    <w:rsid w:val="00E6736A"/>
    <w:rsid w:val="00E7213F"/>
    <w:rsid w:val="00E73DB3"/>
    <w:rsid w:val="00E752F7"/>
    <w:rsid w:val="00E80556"/>
    <w:rsid w:val="00E84573"/>
    <w:rsid w:val="00E9054E"/>
    <w:rsid w:val="00E94921"/>
    <w:rsid w:val="00EA5B3C"/>
    <w:rsid w:val="00EB279D"/>
    <w:rsid w:val="00EB40FB"/>
    <w:rsid w:val="00EC019C"/>
    <w:rsid w:val="00EC7A3F"/>
    <w:rsid w:val="00ED0A81"/>
    <w:rsid w:val="00ED7AE4"/>
    <w:rsid w:val="00EE6289"/>
    <w:rsid w:val="00EF09F8"/>
    <w:rsid w:val="00EF13F3"/>
    <w:rsid w:val="00EF34AE"/>
    <w:rsid w:val="00EF6416"/>
    <w:rsid w:val="00F03330"/>
    <w:rsid w:val="00F079C5"/>
    <w:rsid w:val="00F24F16"/>
    <w:rsid w:val="00F26520"/>
    <w:rsid w:val="00F26DA1"/>
    <w:rsid w:val="00F311CC"/>
    <w:rsid w:val="00F4754E"/>
    <w:rsid w:val="00F52641"/>
    <w:rsid w:val="00F54D1F"/>
    <w:rsid w:val="00F56A91"/>
    <w:rsid w:val="00F60110"/>
    <w:rsid w:val="00F60B28"/>
    <w:rsid w:val="00F643FB"/>
    <w:rsid w:val="00F65597"/>
    <w:rsid w:val="00F6793C"/>
    <w:rsid w:val="00F71C82"/>
    <w:rsid w:val="00F82D23"/>
    <w:rsid w:val="00F86891"/>
    <w:rsid w:val="00F93065"/>
    <w:rsid w:val="00F95529"/>
    <w:rsid w:val="00F960EF"/>
    <w:rsid w:val="00FA2BBF"/>
    <w:rsid w:val="00FA35FB"/>
    <w:rsid w:val="00FA464C"/>
    <w:rsid w:val="00FA4B30"/>
    <w:rsid w:val="00FA6127"/>
    <w:rsid w:val="00FA764C"/>
    <w:rsid w:val="00FB2347"/>
    <w:rsid w:val="00FB4BF0"/>
    <w:rsid w:val="00FC0C76"/>
    <w:rsid w:val="00FC1DD2"/>
    <w:rsid w:val="00FD40DF"/>
    <w:rsid w:val="00FE0E00"/>
    <w:rsid w:val="00FE4490"/>
    <w:rsid w:val="00FE5466"/>
    <w:rsid w:val="00FE5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302DF8"/>
  <w15:chartTrackingRefBased/>
  <w15:docId w15:val="{F16F33D8-A8DD-423A-AC7F-CE67005F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B36ED5"/>
    <w:pPr>
      <w:keepNext/>
      <w:numPr>
        <w:numId w:val="17"/>
      </w:numPr>
      <w:spacing w:line="480" w:lineRule="auto"/>
      <w:jc w:val="left"/>
      <w:outlineLvl w:val="0"/>
    </w:pPr>
    <w:rPr>
      <w:rFonts w:cs="Arial"/>
      <w:b/>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B36ED5"/>
    <w:rPr>
      <w:rFonts w:ascii="Arial" w:hAnsi="Arial" w:cs="Arial"/>
      <w:b/>
      <w:caps/>
      <w:kern w:val="32"/>
      <w:sz w:val="24"/>
      <w:szCs w:val="24"/>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semiHidden/>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Ttulo1"/>
    <w:next w:val="Normal"/>
    <w:autoRedefine/>
    <w:uiPriority w:val="39"/>
    <w:rsid w:val="00927EB8"/>
    <w:pPr>
      <w:keepNext w:val="0"/>
      <w:numPr>
        <w:numId w:val="0"/>
      </w:numPr>
      <w:spacing w:before="240" w:after="120" w:line="360" w:lineRule="auto"/>
      <w:ind w:firstLine="709"/>
      <w:outlineLvl w:val="9"/>
    </w:pPr>
    <w:rPr>
      <w:rFonts w:asciiTheme="minorHAnsi" w:hAnsiTheme="minorHAnsi" w:cstheme="minorHAnsi"/>
      <w:bCs/>
      <w:caps w:val="0"/>
      <w:kern w:val="0"/>
      <w:sz w:val="20"/>
      <w:szCs w:val="20"/>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uiPriority w:val="39"/>
    <w:rsid w:val="00692BB5"/>
    <w:pPr>
      <w:spacing w:before="120"/>
      <w:ind w:left="240"/>
      <w:jc w:val="left"/>
    </w:pPr>
    <w:rPr>
      <w:rFonts w:asciiTheme="minorHAnsi" w:hAnsiTheme="minorHAnsi" w:cstheme="minorHAnsi"/>
      <w:i/>
      <w:iCs/>
      <w:sz w:val="20"/>
      <w:szCs w:val="20"/>
    </w:rPr>
  </w:style>
  <w:style w:type="paragraph" w:styleId="Sumrio3">
    <w:name w:val="toc 3"/>
    <w:basedOn w:val="Normal"/>
    <w:next w:val="Normal"/>
    <w:autoRedefine/>
    <w:uiPriority w:val="39"/>
    <w:rsid w:val="00692BB5"/>
    <w:pPr>
      <w:ind w:left="480"/>
      <w:jc w:val="left"/>
    </w:pPr>
    <w:rPr>
      <w:rFonts w:asciiTheme="minorHAnsi" w:hAnsiTheme="minorHAnsi" w:cstheme="minorHAnsi"/>
      <w:sz w:val="20"/>
      <w:szCs w:val="20"/>
    </w:rPr>
  </w:style>
  <w:style w:type="paragraph" w:styleId="Sumrio4">
    <w:name w:val="toc 4"/>
    <w:basedOn w:val="Normal"/>
    <w:next w:val="Normal"/>
    <w:autoRedefine/>
    <w:uiPriority w:val="39"/>
    <w:rsid w:val="00692BB5"/>
    <w:pPr>
      <w:ind w:left="720"/>
      <w:jc w:val="left"/>
    </w:pPr>
    <w:rPr>
      <w:rFonts w:asciiTheme="minorHAnsi" w:hAnsiTheme="minorHAnsi" w:cstheme="minorHAnsi"/>
      <w:sz w:val="20"/>
      <w:szCs w:val="20"/>
    </w:rPr>
  </w:style>
  <w:style w:type="paragraph" w:styleId="Sumrio5">
    <w:name w:val="toc 5"/>
    <w:basedOn w:val="Normal"/>
    <w:next w:val="Normal"/>
    <w:autoRedefine/>
    <w:semiHidden/>
    <w:rsid w:val="00692BB5"/>
    <w:pPr>
      <w:ind w:left="960"/>
      <w:jc w:val="left"/>
    </w:pPr>
    <w:rPr>
      <w:rFonts w:asciiTheme="minorHAnsi" w:hAnsiTheme="minorHAnsi" w:cstheme="minorHAnsi"/>
      <w:sz w:val="20"/>
      <w:szCs w:val="20"/>
    </w:rPr>
  </w:style>
  <w:style w:type="paragraph" w:customStyle="1" w:styleId="fr">
    <w:name w:val="fr"/>
    <w:basedOn w:val="Normal"/>
    <w:rsid w:val="004063C9"/>
    <w:pPr>
      <w:spacing w:before="100" w:beforeAutospacing="1" w:after="100" w:afterAutospacing="1" w:line="240" w:lineRule="auto"/>
      <w:ind w:firstLine="0"/>
      <w:jc w:val="left"/>
    </w:pPr>
    <w:rPr>
      <w:rFonts w:ascii="Times New Roman" w:hAnsi="Times New Roman"/>
    </w:rPr>
  </w:style>
  <w:style w:type="character" w:customStyle="1" w:styleId="RodapChar">
    <w:name w:val="Rodapé Char"/>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semiHidden/>
    <w:rsid w:val="00C108FD"/>
    <w:rPr>
      <w:vertAlign w:val="superscript"/>
    </w:rPr>
  </w:style>
  <w:style w:type="character" w:customStyle="1" w:styleId="TtuloSeoPrimriaChar">
    <w:name w:val="Título Seção Primária Char"/>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Default">
    <w:name w:val="Default"/>
    <w:rsid w:val="00597149"/>
    <w:pPr>
      <w:autoSpaceDE w:val="0"/>
      <w:autoSpaceDN w:val="0"/>
      <w:adjustRightInd w:val="0"/>
    </w:pPr>
    <w:rPr>
      <w:color w:val="000000"/>
      <w:sz w:val="24"/>
      <w:szCs w:val="24"/>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nfase">
    <w:name w:val="Emphasis"/>
    <w:uiPriority w:val="20"/>
    <w:qFormat/>
    <w:rsid w:val="006B0B89"/>
    <w:rPr>
      <w:i/>
      <w:iCs/>
    </w:rPr>
  </w:style>
  <w:style w:type="paragraph" w:styleId="PargrafodaLista">
    <w:name w:val="List Paragraph"/>
    <w:basedOn w:val="Normal"/>
    <w:uiPriority w:val="34"/>
    <w:qFormat/>
    <w:rsid w:val="00927EB8"/>
    <w:pPr>
      <w:ind w:left="708"/>
    </w:pPr>
  </w:style>
  <w:style w:type="paragraph" w:styleId="Textodebalo">
    <w:name w:val="Balloon Text"/>
    <w:basedOn w:val="Normal"/>
    <w:link w:val="TextodebaloChar"/>
    <w:rsid w:val="00A42B5F"/>
    <w:pPr>
      <w:spacing w:line="240" w:lineRule="auto"/>
    </w:pPr>
    <w:rPr>
      <w:rFonts w:ascii="Segoe UI" w:hAnsi="Segoe UI" w:cs="Segoe UI"/>
      <w:sz w:val="18"/>
      <w:szCs w:val="18"/>
    </w:rPr>
  </w:style>
  <w:style w:type="character" w:customStyle="1" w:styleId="TextodebaloChar">
    <w:name w:val="Texto de balão Char"/>
    <w:link w:val="Textodebalo"/>
    <w:rsid w:val="00A42B5F"/>
    <w:rPr>
      <w:rFonts w:ascii="Segoe UI" w:hAnsi="Segoe UI" w:cs="Segoe UI"/>
      <w:sz w:val="18"/>
      <w:szCs w:val="18"/>
    </w:rPr>
  </w:style>
  <w:style w:type="paragraph" w:styleId="Sumrio6">
    <w:name w:val="toc 6"/>
    <w:basedOn w:val="Normal"/>
    <w:next w:val="Normal"/>
    <w:autoRedefine/>
    <w:rsid w:val="00A504E2"/>
    <w:pPr>
      <w:ind w:left="1200"/>
      <w:jc w:val="left"/>
    </w:pPr>
    <w:rPr>
      <w:rFonts w:asciiTheme="minorHAnsi" w:hAnsiTheme="minorHAnsi" w:cstheme="minorHAnsi"/>
      <w:sz w:val="20"/>
      <w:szCs w:val="20"/>
    </w:rPr>
  </w:style>
  <w:style w:type="paragraph" w:styleId="Sumrio7">
    <w:name w:val="toc 7"/>
    <w:basedOn w:val="Normal"/>
    <w:next w:val="Normal"/>
    <w:autoRedefine/>
    <w:rsid w:val="00A504E2"/>
    <w:pPr>
      <w:ind w:left="1440"/>
      <w:jc w:val="left"/>
    </w:pPr>
    <w:rPr>
      <w:rFonts w:asciiTheme="minorHAnsi" w:hAnsiTheme="minorHAnsi" w:cstheme="minorHAnsi"/>
      <w:sz w:val="20"/>
      <w:szCs w:val="20"/>
    </w:rPr>
  </w:style>
  <w:style w:type="paragraph" w:styleId="Sumrio8">
    <w:name w:val="toc 8"/>
    <w:basedOn w:val="Normal"/>
    <w:next w:val="Normal"/>
    <w:autoRedefine/>
    <w:rsid w:val="00A504E2"/>
    <w:pPr>
      <w:ind w:left="1680"/>
      <w:jc w:val="left"/>
    </w:pPr>
    <w:rPr>
      <w:rFonts w:asciiTheme="minorHAnsi" w:hAnsiTheme="minorHAnsi" w:cstheme="minorHAnsi"/>
      <w:sz w:val="20"/>
      <w:szCs w:val="20"/>
    </w:rPr>
  </w:style>
  <w:style w:type="paragraph" w:styleId="Sumrio9">
    <w:name w:val="toc 9"/>
    <w:basedOn w:val="Normal"/>
    <w:next w:val="Normal"/>
    <w:autoRedefine/>
    <w:rsid w:val="00A504E2"/>
    <w:pPr>
      <w:ind w:left="1920"/>
      <w:jc w:val="left"/>
    </w:pPr>
    <w:rPr>
      <w:rFonts w:asciiTheme="minorHAnsi" w:hAnsiTheme="minorHAnsi" w:cstheme="minorHAnsi"/>
      <w:sz w:val="20"/>
      <w:szCs w:val="20"/>
    </w:rPr>
  </w:style>
  <w:style w:type="character" w:styleId="Refdecomentrio">
    <w:name w:val="annotation reference"/>
    <w:basedOn w:val="Fontepargpadro"/>
    <w:rsid w:val="00EB40FB"/>
    <w:rPr>
      <w:sz w:val="16"/>
      <w:szCs w:val="16"/>
    </w:rPr>
  </w:style>
  <w:style w:type="paragraph" w:styleId="Textodecomentrio">
    <w:name w:val="annotation text"/>
    <w:basedOn w:val="Normal"/>
    <w:link w:val="TextodecomentrioChar"/>
    <w:rsid w:val="00EB40FB"/>
    <w:pPr>
      <w:spacing w:line="240" w:lineRule="auto"/>
    </w:pPr>
    <w:rPr>
      <w:sz w:val="20"/>
      <w:szCs w:val="20"/>
    </w:rPr>
  </w:style>
  <w:style w:type="character" w:customStyle="1" w:styleId="TextodecomentrioChar">
    <w:name w:val="Texto de comentário Char"/>
    <w:basedOn w:val="Fontepargpadro"/>
    <w:link w:val="Textodecomentrio"/>
    <w:rsid w:val="00EB40FB"/>
    <w:rPr>
      <w:rFonts w:ascii="Arial" w:hAnsi="Arial"/>
    </w:rPr>
  </w:style>
  <w:style w:type="paragraph" w:styleId="Assuntodocomentrio">
    <w:name w:val="annotation subject"/>
    <w:basedOn w:val="Textodecomentrio"/>
    <w:next w:val="Textodecomentrio"/>
    <w:link w:val="AssuntodocomentrioChar"/>
    <w:rsid w:val="00EB40FB"/>
    <w:rPr>
      <w:b/>
      <w:bCs/>
    </w:rPr>
  </w:style>
  <w:style w:type="character" w:customStyle="1" w:styleId="AssuntodocomentrioChar">
    <w:name w:val="Assunto do comentário Char"/>
    <w:basedOn w:val="TextodecomentrioChar"/>
    <w:link w:val="Assuntodocomentrio"/>
    <w:rsid w:val="00EB40FB"/>
    <w:rPr>
      <w:rFonts w:ascii="Arial" w:hAnsi="Arial"/>
      <w:b/>
      <w:bCs/>
    </w:rPr>
  </w:style>
  <w:style w:type="paragraph" w:styleId="Reviso">
    <w:name w:val="Revision"/>
    <w:hidden/>
    <w:uiPriority w:val="99"/>
    <w:semiHidden/>
    <w:rsid w:val="00C21EF4"/>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3684">
      <w:bodyDiv w:val="1"/>
      <w:marLeft w:val="0"/>
      <w:marRight w:val="0"/>
      <w:marTop w:val="0"/>
      <w:marBottom w:val="0"/>
      <w:divBdr>
        <w:top w:val="none" w:sz="0" w:space="0" w:color="auto"/>
        <w:left w:val="none" w:sz="0" w:space="0" w:color="auto"/>
        <w:bottom w:val="none" w:sz="0" w:space="0" w:color="auto"/>
        <w:right w:val="none" w:sz="0" w:space="0" w:color="auto"/>
      </w:divBdr>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06534">
      <w:bodyDiv w:val="1"/>
      <w:marLeft w:val="0"/>
      <w:marRight w:val="0"/>
      <w:marTop w:val="0"/>
      <w:marBottom w:val="0"/>
      <w:divBdr>
        <w:top w:val="none" w:sz="0" w:space="0" w:color="auto"/>
        <w:left w:val="none" w:sz="0" w:space="0" w:color="auto"/>
        <w:bottom w:val="none" w:sz="0" w:space="0" w:color="auto"/>
        <w:right w:val="none" w:sz="0" w:space="0" w:color="auto"/>
      </w:divBdr>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6737">
      <w:bodyDiv w:val="1"/>
      <w:marLeft w:val="0"/>
      <w:marRight w:val="0"/>
      <w:marTop w:val="0"/>
      <w:marBottom w:val="0"/>
      <w:divBdr>
        <w:top w:val="none" w:sz="0" w:space="0" w:color="auto"/>
        <w:left w:val="none" w:sz="0" w:space="0" w:color="auto"/>
        <w:bottom w:val="none" w:sz="0" w:space="0" w:color="auto"/>
        <w:right w:val="none" w:sz="0" w:space="0" w:color="auto"/>
      </w:divBdr>
    </w:div>
    <w:div w:id="1741901275">
      <w:bodyDiv w:val="1"/>
      <w:marLeft w:val="0"/>
      <w:marRight w:val="0"/>
      <w:marTop w:val="0"/>
      <w:marBottom w:val="0"/>
      <w:divBdr>
        <w:top w:val="none" w:sz="0" w:space="0" w:color="auto"/>
        <w:left w:val="none" w:sz="0" w:space="0" w:color="auto"/>
        <w:bottom w:val="none" w:sz="0" w:space="0" w:color="auto"/>
        <w:right w:val="none" w:sz="0" w:space="0" w:color="auto"/>
      </w:divBdr>
    </w:div>
    <w:div w:id="1859660830">
      <w:bodyDiv w:val="1"/>
      <w:marLeft w:val="0"/>
      <w:marRight w:val="0"/>
      <w:marTop w:val="0"/>
      <w:marBottom w:val="0"/>
      <w:divBdr>
        <w:top w:val="none" w:sz="0" w:space="0" w:color="auto"/>
        <w:left w:val="none" w:sz="0" w:space="0" w:color="auto"/>
        <w:bottom w:val="none" w:sz="0" w:space="0" w:color="auto"/>
        <w:right w:val="none" w:sz="0" w:space="0" w:color="auto"/>
      </w:divBdr>
      <w:divsChild>
        <w:div w:id="956062629">
          <w:marLeft w:val="0"/>
          <w:marRight w:val="0"/>
          <w:marTop w:val="0"/>
          <w:marBottom w:val="0"/>
          <w:divBdr>
            <w:top w:val="none" w:sz="0" w:space="0" w:color="auto"/>
            <w:left w:val="none" w:sz="0" w:space="0" w:color="auto"/>
            <w:bottom w:val="none" w:sz="0" w:space="0" w:color="auto"/>
            <w:right w:val="none" w:sz="0" w:space="0" w:color="auto"/>
          </w:divBdr>
          <w:divsChild>
            <w:div w:id="1690763676">
              <w:marLeft w:val="0"/>
              <w:marRight w:val="0"/>
              <w:marTop w:val="0"/>
              <w:marBottom w:val="0"/>
              <w:divBdr>
                <w:top w:val="none" w:sz="0" w:space="0" w:color="auto"/>
                <w:left w:val="none" w:sz="0" w:space="0" w:color="auto"/>
                <w:bottom w:val="none" w:sz="0" w:space="0" w:color="auto"/>
                <w:right w:val="none" w:sz="0" w:space="0" w:color="auto"/>
              </w:divBdr>
              <w:divsChild>
                <w:div w:id="1746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ucrs.br/biblioteca/modelo.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crs.br/biblioteca/modelo.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hoffmann\Local%20Settings\Temporary%20Internet%20Files\OLK12\monografi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F9D9-B54A-4F90-B786-3CCC4920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monografia.dot</Template>
  <TotalTime>0</TotalTime>
  <Pages>33</Pages>
  <Words>3750</Words>
  <Characters>20255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TCC</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subject>Trabalho Multidisciplinar</dc:subject>
  <dc:creator>Sergio Luiz da Silveira;Wellington Telles Cunha</dc:creator>
  <cp:keywords>SLS</cp:keywords>
  <cp:lastModifiedBy>LUÍS FERNANDO DE FREITAS</cp:lastModifiedBy>
  <cp:revision>2</cp:revision>
  <cp:lastPrinted>2025-07-16T18:01:00Z</cp:lastPrinted>
  <dcterms:created xsi:type="dcterms:W3CDTF">2025-07-16T20:05:00Z</dcterms:created>
  <dcterms:modified xsi:type="dcterms:W3CDTF">2025-07-16T20:05:00Z</dcterms:modified>
</cp:coreProperties>
</file>